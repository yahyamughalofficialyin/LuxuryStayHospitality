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F740B" w14:textId="666EACAB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6EE2EDC" wp14:editId="426569CF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B5E22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A511A69" w14:textId="77777777" w:rsidTr="00FA7409">
        <w:trPr>
          <w:trHeight w:val="4320"/>
        </w:trPr>
        <w:tc>
          <w:tcPr>
            <w:tcW w:w="10800" w:type="dxa"/>
          </w:tcPr>
          <w:p w14:paraId="5823A3D5" w14:textId="25684560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8409EC7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0F6E895" w14:textId="7E5C4193" w:rsidR="004048B0" w:rsidRDefault="004E3A00" w:rsidP="004048B0">
            <w:pPr>
              <w:pStyle w:val="Title"/>
              <w:rPr>
                <w:sz w:val="72"/>
                <w:szCs w:val="52"/>
              </w:rPr>
            </w:pPr>
            <w:r w:rsidRPr="004E3A00">
              <w:rPr>
                <w:sz w:val="72"/>
                <w:szCs w:val="52"/>
              </w:rPr>
              <w:t>LUXURY STAY Hospitality</w:t>
            </w:r>
          </w:p>
          <w:p w14:paraId="446F2DE6" w14:textId="567350FD" w:rsidR="004E3A00" w:rsidRPr="004E3A00" w:rsidRDefault="004E3A00" w:rsidP="004E3A00"/>
        </w:tc>
      </w:tr>
      <w:tr w:rsidR="004048B0" w:rsidRPr="004048B0" w14:paraId="541FCA32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2182A68" w14:textId="68AFD589" w:rsidR="004048B0" w:rsidRPr="004048B0" w:rsidRDefault="00AB1924" w:rsidP="004048B0">
            <w:pPr>
              <w:pStyle w:val="Subtitle"/>
              <w:framePr w:wrap="auto" w:vAnchor="margin" w:hAnchor="text" w:yAlign="inline"/>
            </w:pPr>
            <w:r>
              <w:t>USER MANUAL</w:t>
            </w:r>
          </w:p>
        </w:tc>
      </w:tr>
    </w:tbl>
    <w:p w14:paraId="2651A947" w14:textId="3EE30027" w:rsidR="004E3A00" w:rsidRDefault="003A436D">
      <w:r>
        <w:rPr>
          <w:noProof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136E0E48" wp14:editId="5C253023">
                <wp:simplePos x="0" y="0"/>
                <wp:positionH relativeFrom="margin">
                  <wp:align>center</wp:align>
                </wp:positionH>
                <wp:positionV relativeFrom="paragraph">
                  <wp:posOffset>4088765</wp:posOffset>
                </wp:positionV>
                <wp:extent cx="7772400" cy="10058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3F61C" w14:textId="7BCE4241" w:rsidR="003A436D" w:rsidRPr="003A436D" w:rsidRDefault="003A436D" w:rsidP="003A436D">
                            <w:pPr>
                              <w:pStyle w:val="CoverInfo"/>
                              <w:rPr>
                                <w:noProof/>
                                <w:color w:val="000000" w:themeColor="text1"/>
                                <w:spacing w:val="0"/>
                                <w:sz w:val="72"/>
                                <w:szCs w:val="72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>SIR ALI IMRAN HUSSAIN</w:t>
                            </w:r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noProof/>
                                </w:rPr>
                                <w:id w:val="1628050335"/>
                                <w:placeholder>
                                  <w:docPart w:val="1C0DBF9CACE54920819B92B12147B70F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Pr="004048B0">
                                  <w:rPr>
                                    <w:noProof/>
                                  </w:rPr>
                                  <w:t>|</w:t>
                                </w:r>
                              </w:sdtContent>
                            </w:sdt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E0E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1.95pt;width:612pt;height:11in;z-index:251680767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" filled="f" stroked="f">
                <v:textbox style="mso-fit-shape-to-text:t">
                  <w:txbxContent>
                    <w:p w14:paraId="1653F61C" w14:textId="7BCE4241" w:rsidR="003A436D" w:rsidRPr="003A436D" w:rsidRDefault="003A436D" w:rsidP="003A436D">
                      <w:pPr>
                        <w:pStyle w:val="CoverInfo"/>
                        <w:rPr>
                          <w:noProof/>
                          <w:color w:val="000000" w:themeColor="text1"/>
                          <w:spacing w:val="0"/>
                          <w:sz w:val="72"/>
                          <w:szCs w:val="72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>SIR ALI IMRAN HUSSAIN</w:t>
                      </w:r>
                      <w:r w:rsidRPr="004048B0">
                        <w:rPr>
                          <w:noProof/>
                        </w:rPr>
                        <w:t xml:space="preserve"> </w:t>
                      </w:r>
                      <w:sdt>
                        <w:sdtPr>
                          <w:rPr>
                            <w:noProof/>
                          </w:rPr>
                          <w:id w:val="1628050335"/>
                          <w:placeholder>
                            <w:docPart w:val="1C0DBF9CACE54920819B92B12147B70F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Pr="004048B0">
                            <w:rPr>
                              <w:noProof/>
                            </w:rPr>
                            <w:t>|</w:t>
                          </w:r>
                        </w:sdtContent>
                      </w:sdt>
                      <w:r w:rsidRPr="004048B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MISS SANA YOUSUF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3A00">
        <w:br w:type="page"/>
      </w:r>
    </w:p>
    <w:tbl>
      <w:tblPr>
        <w:tblpPr w:leftFromText="180" w:rightFromText="180" w:horzAnchor="margin" w:tblpY="126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  <w:gridCol w:w="1440"/>
      </w:tblGrid>
      <w:tr w:rsidR="004E3A00" w:rsidRPr="004048B0" w14:paraId="4D198A77" w14:textId="77777777" w:rsidTr="004E3A00">
        <w:trPr>
          <w:gridAfter w:val="1"/>
          <w:wAfter w:w="1440" w:type="dxa"/>
          <w:trHeight w:val="2151"/>
        </w:trPr>
        <w:tc>
          <w:tcPr>
            <w:tcW w:w="9360" w:type="dxa"/>
          </w:tcPr>
          <w:tbl>
            <w:tblPr>
              <w:tblW w:w="9106" w:type="dxa"/>
              <w:tblInd w:w="717" w:type="dxa"/>
              <w:tblLayout w:type="fixed"/>
              <w:tblLook w:val="0600" w:firstRow="0" w:lastRow="0" w:firstColumn="0" w:lastColumn="0" w:noHBand="1" w:noVBand="1"/>
            </w:tblPr>
            <w:tblGrid>
              <w:gridCol w:w="4553"/>
              <w:gridCol w:w="4553"/>
            </w:tblGrid>
            <w:tr w:rsidR="004E3A00" w:rsidRPr="004048B0" w14:paraId="4816D29C" w14:textId="77777777" w:rsidTr="004E3A00">
              <w:trPr>
                <w:trHeight w:val="1555"/>
              </w:trPr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D8890E6" w14:textId="5CEC7409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lastRenderedPageBreak/>
                    <w:t>Enrollment ID</w:t>
                  </w:r>
                </w:p>
              </w:tc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B2B8CB7" w14:textId="0022F74E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t>Student Name</w:t>
                  </w:r>
                </w:p>
              </w:tc>
            </w:tr>
            <w:tr w:rsidR="004E3A00" w:rsidRPr="004048B0" w14:paraId="1C0C3305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8AC74CB" w14:textId="02A8AECD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t>Student1346661</w:t>
                  </w:r>
                </w:p>
              </w:tc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B097CB2" w14:textId="128ED64D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YAHYA AHMED MUGHAL</w:t>
                  </w:r>
                </w:p>
              </w:tc>
            </w:tr>
            <w:tr w:rsidR="004E3A00" w:rsidRPr="004048B0" w14:paraId="29A8D276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3AF3F24" w14:textId="5A7091CA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Student1365428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5160C43" w14:textId="6D46DFF9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AZHAR SHAH</w:t>
                  </w:r>
                </w:p>
              </w:tc>
            </w:tr>
            <w:tr w:rsidR="004E3A00" w:rsidRPr="004048B0" w14:paraId="79398A3B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456CED0" w14:textId="73FA59E4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Student1370719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1148AB3A" w14:textId="0BC4BF1C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CHRIS RIAZ</w:t>
                  </w:r>
                </w:p>
              </w:tc>
            </w:tr>
            <w:tr w:rsidR="003A436D" w:rsidRPr="004048B0" w14:paraId="5FC27FC0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C9057D3" w14:textId="39D73608" w:rsidR="003A436D" w:rsidRDefault="003A436D" w:rsidP="004E3A00">
                  <w:pPr>
                    <w:pStyle w:val="TableData"/>
                    <w:framePr w:hSpace="180" w:wrap="around" w:hAnchor="margin" w:y="1260"/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 w:rsidRPr="003A436D"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Student1365416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48863595" w14:textId="7B2E6AC4" w:rsidR="003A436D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ABDUL MUGHNI SIDDIQUI</w:t>
                  </w:r>
                </w:p>
              </w:tc>
            </w:tr>
          </w:tbl>
          <w:p w14:paraId="2F78EC9A" w14:textId="77777777" w:rsidR="004E3A00" w:rsidRPr="004048B0" w:rsidRDefault="004E3A00" w:rsidP="004E3A00">
            <w:pPr>
              <w:rPr>
                <w:color w:val="000000" w:themeColor="text1"/>
              </w:rPr>
            </w:pPr>
          </w:p>
        </w:tc>
      </w:tr>
      <w:tr w:rsidR="004048B0" w:rsidRPr="004048B0" w14:paraId="33B211DA" w14:textId="77777777" w:rsidTr="004E3A00">
        <w:tblPrEx>
          <w:tblLook w:val="04A0" w:firstRow="1" w:lastRow="0" w:firstColumn="1" w:lastColumn="0" w:noHBand="0" w:noVBand="1"/>
        </w:tblPrEx>
        <w:trPr>
          <w:trHeight w:val="6491"/>
        </w:trPr>
        <w:tc>
          <w:tcPr>
            <w:tcW w:w="10800" w:type="dxa"/>
            <w:gridSpan w:val="2"/>
            <w:vAlign w:val="bottom"/>
          </w:tcPr>
          <w:p w14:paraId="629CC803" w14:textId="6C0F2406" w:rsidR="004048B0" w:rsidRPr="004048B0" w:rsidRDefault="002C44A8" w:rsidP="002C44A8">
            <w:pPr>
              <w:pStyle w:val="CoverInfo"/>
              <w:jc w:val="left"/>
              <w:rPr>
                <w:noProof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791" behindDoc="0" locked="0" layoutInCell="1" allowOverlap="1" wp14:anchorId="6E187B6C" wp14:editId="376C543C">
                  <wp:simplePos x="0" y="0"/>
                  <wp:positionH relativeFrom="column">
                    <wp:posOffset>941070</wp:posOffset>
                  </wp:positionH>
                  <wp:positionV relativeFrom="paragraph">
                    <wp:posOffset>158115</wp:posOffset>
                  </wp:positionV>
                  <wp:extent cx="4762500" cy="47625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A00">
              <w:rPr>
                <w:noProof/>
              </w:rPr>
              <w:t xml:space="preserve">SIR ALI IMRAN </w:t>
            </w:r>
            <w:r w:rsidR="003A436D" w:rsidRPr="004048B0">
              <w:rPr>
                <w:noProof/>
                <w:lang w:eastAsia="en-AU"/>
              </w:rPr>
              <w:t xml:space="preserve"> </w:t>
            </w:r>
            <w:r w:rsidR="003A436D">
              <w:rPr>
                <w:noProof/>
              </w:rPr>
              <w:t xml:space="preserve"> </w:t>
            </w:r>
            <w:r w:rsidR="004E3A00">
              <w:rPr>
                <w:noProof/>
              </w:rPr>
              <w:t>HUSSAIN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1F1DC49C24F45F1983454989119FCC3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 w:rsidR="004E3A00">
              <w:rPr>
                <w:noProof/>
              </w:rPr>
              <w:t>MISS SANA YOUSUF</w:t>
            </w:r>
          </w:p>
        </w:tc>
      </w:tr>
    </w:tbl>
    <w:p w14:paraId="5163AE36" w14:textId="77777777" w:rsidR="00B678B1" w:rsidRPr="004048B0" w:rsidRDefault="00B678B1" w:rsidP="004048B0"/>
    <w:p w14:paraId="781F3B89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3BE284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02E9D439" wp14:editId="5F7F3EE2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4B5A13BA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16DC395" w14:textId="77777777" w:rsidR="00C17936" w:rsidRPr="004048B0" w:rsidRDefault="00C17936" w:rsidP="00E92204">
            <w:pPr>
              <w:pStyle w:val="CoverInfo"/>
              <w:spacing w:before="0"/>
            </w:pPr>
          </w:p>
          <w:p w14:paraId="7AF51EF7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28B1E2E4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F9C5C71" wp14:editId="1C931A98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2050AF57" w14:textId="77777777" w:rsidTr="00C17936">
        <w:trPr>
          <w:trHeight w:val="1368"/>
        </w:trPr>
        <w:tc>
          <w:tcPr>
            <w:tcW w:w="3168" w:type="dxa"/>
            <w:vMerge/>
          </w:tcPr>
          <w:p w14:paraId="59B3AAA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CA77C19" w14:textId="033CB561" w:rsidR="00517D36" w:rsidRPr="004048B0" w:rsidRDefault="004E3A00" w:rsidP="00C17936">
            <w:pPr>
              <w:pStyle w:val="Heading1"/>
            </w:pPr>
            <w:r>
              <w:t>BACKGROUND</w:t>
            </w:r>
          </w:p>
        </w:tc>
      </w:tr>
      <w:tr w:rsidR="00517D36" w:rsidRPr="004048B0" w14:paraId="66F56D13" w14:textId="77777777" w:rsidTr="00C17936">
        <w:trPr>
          <w:trHeight w:val="7443"/>
        </w:trPr>
        <w:tc>
          <w:tcPr>
            <w:tcW w:w="3168" w:type="dxa"/>
            <w:vMerge/>
          </w:tcPr>
          <w:p w14:paraId="5263516E" w14:textId="77777777" w:rsidR="00517D36" w:rsidRPr="004048B0" w:rsidRDefault="00517D36" w:rsidP="00D51608"/>
        </w:tc>
        <w:tc>
          <w:tcPr>
            <w:tcW w:w="6035" w:type="dxa"/>
          </w:tcPr>
          <w:p w14:paraId="4737C4F9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418C6065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248B8708" w14:textId="380D8EB6" w:rsidR="004E3A00" w:rsidRDefault="004E3A00" w:rsidP="004E3A00">
            <w:pPr>
              <w:pStyle w:val="NormalBold"/>
            </w:pPr>
            <w:r>
              <w:t>Luxury Stay Hospitality, a high-end hotel chain known for its exceptional service and luxurious accommodations. With a network of hotels in various locations, Luxury Stay aims to revolutionize its operational efficiency by implementing a cutting-edge Hotel Management System (HMS).</w:t>
            </w:r>
          </w:p>
          <w:p w14:paraId="17C7F9C7" w14:textId="77777777" w:rsidR="004E3A00" w:rsidRDefault="004E3A00" w:rsidP="004E3A00">
            <w:pPr>
              <w:pStyle w:val="NormalBold"/>
            </w:pPr>
          </w:p>
          <w:p w14:paraId="6C9338C2" w14:textId="27DF31A5" w:rsidR="00517D36" w:rsidRPr="004048B0" w:rsidRDefault="004E3A00" w:rsidP="004E3A00">
            <w:pPr>
              <w:pStyle w:val="NormalBold"/>
            </w:pPr>
            <w:r>
              <w:t>Luxury Stay envisions a modern, scalable, and user-friendly Hotel Management System to transform its operations. The system will streamline workflows, enhance guest experiences, and provide insightful data for strategic decision-making.</w:t>
            </w:r>
          </w:p>
        </w:tc>
      </w:tr>
    </w:tbl>
    <w:p w14:paraId="706662D1" w14:textId="77777777" w:rsidR="00114118" w:rsidRPr="004048B0" w:rsidRDefault="00114118"/>
    <w:p w14:paraId="22E9E1DD" w14:textId="77777777" w:rsidR="007762BF" w:rsidRPr="004048B0" w:rsidRDefault="007762BF">
      <w:pPr>
        <w:sectPr w:rsidR="007762BF" w:rsidRPr="004048B0" w:rsidSect="006F5A91">
          <w:footerReference w:type="first" r:id="rId21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18AB188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74C6F4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40C9648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9218840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26FEDE4" wp14:editId="2B063845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03E09FFC" w14:textId="77777777" w:rsidTr="00FE44CB">
        <w:trPr>
          <w:trHeight w:val="1440"/>
        </w:trPr>
        <w:tc>
          <w:tcPr>
            <w:tcW w:w="3600" w:type="dxa"/>
            <w:vMerge/>
          </w:tcPr>
          <w:p w14:paraId="29017853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871E165" w14:textId="33564A36" w:rsidR="0015336E" w:rsidRPr="004048B0" w:rsidRDefault="00A0607B" w:rsidP="00FE44CB">
            <w:pPr>
              <w:pStyle w:val="Heading2"/>
            </w:pPr>
            <w:r>
              <w:t>FEATURES</w:t>
            </w:r>
          </w:p>
        </w:tc>
      </w:tr>
      <w:tr w:rsidR="0015336E" w:rsidRPr="004048B0" w14:paraId="799F57D0" w14:textId="77777777" w:rsidTr="006551C3">
        <w:trPr>
          <w:trHeight w:val="5680"/>
        </w:trPr>
        <w:tc>
          <w:tcPr>
            <w:tcW w:w="3600" w:type="dxa"/>
            <w:vMerge/>
          </w:tcPr>
          <w:p w14:paraId="5B66342D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7AEC93F0" w14:textId="47B47A62" w:rsidR="0015336E" w:rsidRPr="004048B0" w:rsidRDefault="00A0607B" w:rsidP="008D3806">
            <w:pPr>
              <w:pStyle w:val="Heading3"/>
            </w:pPr>
            <w:r>
              <w:t>Admin PANEL</w:t>
            </w:r>
          </w:p>
          <w:p w14:paraId="6A52B807" w14:textId="200CD28A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  <w:rPr>
                <w:b/>
                <w:bCs/>
              </w:rPr>
            </w:pPr>
            <w:r w:rsidRPr="00A0607B">
              <w:t>Admin can add, edit, or delete employee roles and assign them to staff.</w:t>
            </w:r>
          </w:p>
          <w:p w14:paraId="57919F2E" w14:textId="3724F662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  <w:rPr>
                <w:b/>
                <w:bCs/>
              </w:rPr>
            </w:pPr>
            <w:r w:rsidRPr="00A0607B">
              <w:t>Admin manages employee records, including adding, editing, and deleting employees.</w:t>
            </w:r>
          </w:p>
          <w:p w14:paraId="08949BEE" w14:textId="77777777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</w:pPr>
            <w:r w:rsidRPr="00A0607B">
              <w:t>Admin can manage hotel floors (add, edit, delete) and assign rooms.</w:t>
            </w:r>
          </w:p>
          <w:p w14:paraId="30E02F2A" w14:textId="4D5B1835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  <w:rPr>
                <w:b/>
                <w:bCs/>
              </w:rPr>
            </w:pPr>
            <w:r w:rsidRPr="00A0607B">
              <w:t>Admin manages room types (add, edit, delete), including pricing and features.</w:t>
            </w:r>
          </w:p>
          <w:p w14:paraId="237E1DF3" w14:textId="77777777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</w:pPr>
            <w:r w:rsidRPr="00A0607B">
              <w:t>Admin manages rooms (add, edit, delete) and updates room statuses.</w:t>
            </w:r>
          </w:p>
          <w:p w14:paraId="6501B1A9" w14:textId="77777777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</w:pPr>
            <w:r w:rsidRPr="00A0607B">
              <w:t>Admin can view booking statistics, revenue reports, and occupancy trends.</w:t>
            </w:r>
          </w:p>
          <w:p w14:paraId="2EE358B0" w14:textId="56AA128E" w:rsidR="00EA0EF8" w:rsidRPr="004048B0" w:rsidRDefault="00A0607B" w:rsidP="00A0607B">
            <w:pPr>
              <w:pStyle w:val="Heading3"/>
            </w:pPr>
            <w:r w:rsidRPr="00A0607B">
              <w:t>Receptionist</w:t>
            </w:r>
          </w:p>
          <w:p w14:paraId="385D9E62" w14:textId="4BCD1C09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manages guest records (add, edit, view, delete).</w:t>
            </w:r>
          </w:p>
          <w:p w14:paraId="4AC9BD2A" w14:textId="188545A2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books rooms for guests and confirms availability.</w:t>
            </w:r>
          </w:p>
          <w:p w14:paraId="737A31E0" w14:textId="5E3B003E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takes food orders and manages delivery.</w:t>
            </w:r>
          </w:p>
          <w:p w14:paraId="503ED8BA" w14:textId="771E3DEF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edits or cancels bookings and updates check-in/check-out details.</w:t>
            </w:r>
          </w:p>
          <w:p w14:paraId="180B56FD" w14:textId="147C142A" w:rsidR="0015336E" w:rsidRPr="004048B0" w:rsidRDefault="00A0607B" w:rsidP="00A0607B">
            <w:pPr>
              <w:pStyle w:val="ListParagraph"/>
              <w:numPr>
                <w:ilvl w:val="0"/>
                <w:numId w:val="9"/>
              </w:numPr>
            </w:pPr>
            <w:r w:rsidRPr="00A0607B">
              <w:t xml:space="preserve">Receptionist generates invoices for guests, including room and food </w:t>
            </w:r>
            <w:proofErr w:type="gramStart"/>
            <w:r w:rsidRPr="00A0607B">
              <w:t>charges.</w:t>
            </w:r>
            <w:r w:rsidR="008D3806">
              <w:t>.</w:t>
            </w:r>
            <w:proofErr w:type="gramEnd"/>
            <w:r w:rsidR="00EA0EF8" w:rsidRPr="004048B0">
              <w:t xml:space="preserve"> </w:t>
            </w:r>
          </w:p>
          <w:p w14:paraId="0614F145" w14:textId="7A04518F" w:rsidR="00EA0EF8" w:rsidRPr="004048B0" w:rsidRDefault="00A0607B" w:rsidP="00EA0EF8">
            <w:pPr>
              <w:pStyle w:val="Heading3"/>
            </w:pPr>
            <w:r>
              <w:t>HOUSEKEEPING</w:t>
            </w:r>
          </w:p>
          <w:p w14:paraId="685AACAD" w14:textId="006F65F8" w:rsidR="00C17936" w:rsidRPr="004048B0" w:rsidRDefault="00A0607B" w:rsidP="00A0607B">
            <w:pPr>
              <w:pStyle w:val="ListParagraph"/>
              <w:numPr>
                <w:ilvl w:val="0"/>
                <w:numId w:val="10"/>
              </w:numPr>
            </w:pPr>
            <w:r w:rsidRPr="00A0607B">
              <w:t>Housekeeping updates room status from "cleaning" to "available" after cleaning.</w:t>
            </w:r>
          </w:p>
        </w:tc>
      </w:tr>
    </w:tbl>
    <w:p w14:paraId="1409FD2F" w14:textId="77777777" w:rsidR="007762BF" w:rsidRPr="004048B0" w:rsidRDefault="007762BF"/>
    <w:p w14:paraId="5E42A573" w14:textId="77777777" w:rsidR="00C17936" w:rsidRPr="004048B0" w:rsidRDefault="00C17936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DD22184" w14:textId="1069DA47" w:rsidR="005F350F" w:rsidRPr="004048B0" w:rsidRDefault="005F350F"/>
    <w:p w14:paraId="15EFADE0" w14:textId="421CB877" w:rsidR="00B4432F" w:rsidRDefault="00A0607B" w:rsidP="008920BB">
      <w:r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75BC89D8" wp14:editId="66731AD8">
                <wp:simplePos x="0" y="0"/>
                <wp:positionH relativeFrom="column">
                  <wp:posOffset>1619250</wp:posOffset>
                </wp:positionH>
                <wp:positionV relativeFrom="paragraph">
                  <wp:posOffset>3684905</wp:posOffset>
                </wp:positionV>
                <wp:extent cx="1828800" cy="1828800"/>
                <wp:effectExtent l="0" t="0" r="0" b="0"/>
                <wp:wrapNone/>
                <wp:docPr id="370113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306" w14:textId="3ED63410" w:rsidR="00252BDE" w:rsidRPr="00621451" w:rsidRDefault="00A0607B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1451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C89D8" id="Text Box 1" o:spid="_x0000_s1027" type="#_x0000_t202" style="position:absolute;margin-left:127.5pt;margin-top:290.15pt;width:2in;height:2in;z-index:2516930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OwvkmN4A&#10;AAALAQAADwAAAAAAAAAAAAAAAABlBAAAZHJzL2Rvd25yZXYueG1sUEsFBgAAAAAEAAQA8wAAAHAF&#10;AAAAAA==&#10;" filled="f" stroked="f">
                <v:textbox style="mso-fit-shape-to-text:t">
                  <w:txbxContent>
                    <w:p w14:paraId="7CF4D306" w14:textId="3ED63410" w:rsidR="00252BDE" w:rsidRPr="00621451" w:rsidRDefault="00A0607B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1451"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 PANEL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1007" behindDoc="1" locked="0" layoutInCell="1" allowOverlap="1" wp14:anchorId="04B36E23" wp14:editId="187556AB">
            <wp:simplePos x="0" y="0"/>
            <wp:positionH relativeFrom="column">
              <wp:posOffset>1094740</wp:posOffset>
            </wp:positionH>
            <wp:positionV relativeFrom="paragraph">
              <wp:posOffset>5048885</wp:posOffset>
            </wp:positionV>
            <wp:extent cx="4898571" cy="476250"/>
            <wp:effectExtent l="0" t="0" r="0" b="0"/>
            <wp:wrapNone/>
            <wp:docPr id="1767104585" name="Graphic 1767104585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BDE">
        <w:t xml:space="preserve">                                                                                                             </w:t>
      </w:r>
      <w:r w:rsidR="00621451">
        <w:t xml:space="preserve">   </w:t>
      </w:r>
    </w:p>
    <w:p w14:paraId="69A76E49" w14:textId="77777777" w:rsidR="00621451" w:rsidRDefault="00621451" w:rsidP="008920BB"/>
    <w:p w14:paraId="2273E0E6" w14:textId="77777777" w:rsidR="00621451" w:rsidRDefault="00621451" w:rsidP="008920BB"/>
    <w:p w14:paraId="38A7D8A5" w14:textId="77777777" w:rsidR="00621451" w:rsidRDefault="00621451" w:rsidP="008920BB"/>
    <w:p w14:paraId="16013614" w14:textId="77777777" w:rsidR="00621451" w:rsidRDefault="00621451" w:rsidP="008920BB"/>
    <w:p w14:paraId="3B00505A" w14:textId="77777777" w:rsidR="00621451" w:rsidRDefault="00621451" w:rsidP="008920BB"/>
    <w:p w14:paraId="174A4F89" w14:textId="77777777" w:rsidR="00621451" w:rsidRDefault="00621451" w:rsidP="008920BB"/>
    <w:p w14:paraId="7D3F256A" w14:textId="77777777" w:rsidR="00621451" w:rsidRDefault="00621451" w:rsidP="008920BB"/>
    <w:p w14:paraId="4E9B78EA" w14:textId="77777777" w:rsidR="00621451" w:rsidRDefault="00621451" w:rsidP="008920BB"/>
    <w:p w14:paraId="214DC13F" w14:textId="77777777" w:rsidR="00621451" w:rsidRDefault="00621451" w:rsidP="008920BB"/>
    <w:p w14:paraId="49D349C4" w14:textId="77777777" w:rsidR="00621451" w:rsidRDefault="00621451" w:rsidP="008920BB"/>
    <w:p w14:paraId="277F4ADC" w14:textId="77777777" w:rsidR="00621451" w:rsidRDefault="00621451" w:rsidP="008920BB"/>
    <w:p w14:paraId="7A179521" w14:textId="77777777" w:rsidR="00621451" w:rsidRDefault="00621451" w:rsidP="008920BB"/>
    <w:p w14:paraId="0B0450CF" w14:textId="77777777" w:rsidR="00621451" w:rsidRDefault="00621451" w:rsidP="008920BB"/>
    <w:p w14:paraId="7F048CE9" w14:textId="77777777" w:rsidR="00621451" w:rsidRDefault="00621451" w:rsidP="008920BB"/>
    <w:p w14:paraId="20A15734" w14:textId="77777777" w:rsidR="00621451" w:rsidRDefault="00621451" w:rsidP="008920BB"/>
    <w:p w14:paraId="24D7D267" w14:textId="77777777" w:rsidR="00621451" w:rsidRDefault="00621451" w:rsidP="008920BB"/>
    <w:p w14:paraId="1746ECF2" w14:textId="77777777" w:rsidR="00621451" w:rsidRDefault="00621451" w:rsidP="008920BB"/>
    <w:p w14:paraId="7A7D3256" w14:textId="77777777" w:rsidR="00621451" w:rsidRDefault="00621451" w:rsidP="008920BB"/>
    <w:p w14:paraId="3492D2F8" w14:textId="77777777" w:rsidR="00621451" w:rsidRDefault="00621451" w:rsidP="008920BB"/>
    <w:p w14:paraId="4457ED66" w14:textId="77777777" w:rsidR="00621451" w:rsidRDefault="00621451" w:rsidP="008920BB"/>
    <w:p w14:paraId="09137F3E" w14:textId="77777777" w:rsidR="00621451" w:rsidRDefault="00621451" w:rsidP="008920BB"/>
    <w:p w14:paraId="7ED22C02" w14:textId="77777777" w:rsidR="00621451" w:rsidRDefault="00621451" w:rsidP="008920BB"/>
    <w:p w14:paraId="7AF2D703" w14:textId="77777777" w:rsidR="00621451" w:rsidRDefault="00621451" w:rsidP="008920BB"/>
    <w:p w14:paraId="29ABF6D3" w14:textId="77777777" w:rsidR="00621451" w:rsidRDefault="00621451" w:rsidP="008920BB"/>
    <w:p w14:paraId="4694C12B" w14:textId="77777777" w:rsidR="00621451" w:rsidRDefault="00621451" w:rsidP="008920BB"/>
    <w:p w14:paraId="0866413E" w14:textId="77777777" w:rsidR="00621451" w:rsidRDefault="00621451" w:rsidP="008920BB"/>
    <w:p w14:paraId="4DEC9F2D" w14:textId="77777777" w:rsidR="00621451" w:rsidRDefault="00621451" w:rsidP="008920BB"/>
    <w:p w14:paraId="5BE2671E" w14:textId="77777777" w:rsidR="00621451" w:rsidRDefault="00621451" w:rsidP="008920BB"/>
    <w:p w14:paraId="268224C6" w14:textId="77777777" w:rsidR="00621451" w:rsidRDefault="00621451" w:rsidP="008920BB"/>
    <w:p w14:paraId="7522D77D" w14:textId="77777777" w:rsidR="00621451" w:rsidRDefault="00621451" w:rsidP="008920BB"/>
    <w:p w14:paraId="41AEE2F5" w14:textId="77777777" w:rsidR="00621451" w:rsidRDefault="00621451" w:rsidP="008920BB"/>
    <w:p w14:paraId="249E134E" w14:textId="77777777" w:rsidR="00621451" w:rsidRDefault="00621451" w:rsidP="008920BB"/>
    <w:p w14:paraId="385E5FDE" w14:textId="77777777" w:rsidR="00621451" w:rsidRDefault="00621451" w:rsidP="008920BB"/>
    <w:p w14:paraId="1ED5B505" w14:textId="77777777" w:rsidR="00621451" w:rsidRDefault="00621451" w:rsidP="008920BB"/>
    <w:p w14:paraId="793907B8" w14:textId="77777777" w:rsidR="00621451" w:rsidRDefault="00621451" w:rsidP="008920BB"/>
    <w:p w14:paraId="00307CDE" w14:textId="77777777" w:rsidR="00621451" w:rsidRDefault="00621451" w:rsidP="008920BB"/>
    <w:p w14:paraId="44152715" w14:textId="77777777" w:rsidR="00621451" w:rsidRDefault="00621451" w:rsidP="008920BB"/>
    <w:p w14:paraId="7A79F769" w14:textId="77777777" w:rsidR="00621451" w:rsidRDefault="00621451" w:rsidP="008920BB"/>
    <w:p w14:paraId="352BF31E" w14:textId="77777777" w:rsidR="00621451" w:rsidRDefault="00621451" w:rsidP="008920BB"/>
    <w:p w14:paraId="7F80A915" w14:textId="77777777" w:rsidR="00621451" w:rsidRDefault="00621451" w:rsidP="008920BB"/>
    <w:p w14:paraId="057A1D52" w14:textId="77777777" w:rsidR="00621451" w:rsidRDefault="00621451" w:rsidP="008920BB"/>
    <w:p w14:paraId="3E17267D" w14:textId="77777777" w:rsidR="00621451" w:rsidRDefault="00621451" w:rsidP="008920BB"/>
    <w:p w14:paraId="58F66841" w14:textId="77777777" w:rsidR="00621451" w:rsidRDefault="00621451" w:rsidP="008920BB"/>
    <w:p w14:paraId="2AE280F5" w14:textId="77777777" w:rsidR="00621451" w:rsidRDefault="00621451" w:rsidP="008920BB"/>
    <w:p w14:paraId="3AF0B8C5" w14:textId="77777777" w:rsidR="00621451" w:rsidRDefault="00621451" w:rsidP="008920BB"/>
    <w:p w14:paraId="0B78F6B0" w14:textId="77777777" w:rsidR="00621451" w:rsidRDefault="00621451" w:rsidP="008920BB"/>
    <w:p w14:paraId="1FF11316" w14:textId="77777777" w:rsidR="00621451" w:rsidRDefault="00621451" w:rsidP="008920BB"/>
    <w:p w14:paraId="0DB268C7" w14:textId="77777777" w:rsidR="00621451" w:rsidRDefault="00621451" w:rsidP="008920BB"/>
    <w:p w14:paraId="571428CF" w14:textId="77777777" w:rsidR="00621451" w:rsidRDefault="00621451" w:rsidP="008920BB"/>
    <w:p w14:paraId="17BE21ED" w14:textId="77777777" w:rsidR="00621451" w:rsidRDefault="00621451" w:rsidP="008920BB"/>
    <w:p w14:paraId="45E2F829" w14:textId="77777777" w:rsidR="00621451" w:rsidRDefault="00621451" w:rsidP="008920BB"/>
    <w:p w14:paraId="3A86022D" w14:textId="61BCDF7B" w:rsidR="00621451" w:rsidRDefault="00621451" w:rsidP="008920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39" behindDoc="0" locked="0" layoutInCell="1" allowOverlap="1" wp14:anchorId="3D2414A4" wp14:editId="68CC02C0">
                <wp:simplePos x="0" y="0"/>
                <wp:positionH relativeFrom="column">
                  <wp:posOffset>4705350</wp:posOffset>
                </wp:positionH>
                <wp:positionV relativeFrom="paragraph">
                  <wp:posOffset>3657600</wp:posOffset>
                </wp:positionV>
                <wp:extent cx="1828800" cy="1828800"/>
                <wp:effectExtent l="0" t="0" r="0" b="0"/>
                <wp:wrapNone/>
                <wp:docPr id="251965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A8E6C" w14:textId="44A1D52E" w:rsidR="00621451" w:rsidRPr="00621451" w:rsidRDefault="00621451" w:rsidP="006214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CRUDs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14A4" id="_x0000_s1028" type="#_x0000_t202" style="position:absolute;margin-left:370.5pt;margin-top:4in;width:2in;height:2in;z-index:2517094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DYSr2/&#10;3gAAAAwBAAAPAAAAAAAAAAAAAAAAAGcEAABkcnMvZG93bnJldi54bWxQSwUGAAAAAAQABADzAAAA&#10;cgUAAAAA&#10;" filled="f" stroked="f">
                <v:textbox style="mso-fit-shape-to-text:t">
                  <w:txbxContent>
                    <w:p w14:paraId="157A8E6C" w14:textId="44A1D52E" w:rsidR="00621451" w:rsidRPr="00621451" w:rsidRDefault="00621451" w:rsidP="00621451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CRUDs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5" behindDoc="0" locked="0" layoutInCell="1" allowOverlap="1" wp14:anchorId="3B324785" wp14:editId="25675995">
                <wp:simplePos x="0" y="0"/>
                <wp:positionH relativeFrom="column">
                  <wp:posOffset>4619625</wp:posOffset>
                </wp:positionH>
                <wp:positionV relativeFrom="paragraph">
                  <wp:posOffset>6276975</wp:posOffset>
                </wp:positionV>
                <wp:extent cx="1828800" cy="1828800"/>
                <wp:effectExtent l="0" t="0" r="0" b="0"/>
                <wp:wrapNone/>
                <wp:docPr id="651970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63352" w14:textId="36C17688" w:rsidR="00621451" w:rsidRPr="00621451" w:rsidRDefault="00621451" w:rsidP="006214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Analytics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24785" id="_x0000_s1029" type="#_x0000_t202" style="position:absolute;margin-left:363.75pt;margin-top:494.25pt;width:2in;height:2in;z-index:25171353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" filled="f" stroked="f">
                <v:textbox style="mso-fit-shape-to-text:t">
                  <w:txbxContent>
                    <w:p w14:paraId="30163352" w14:textId="36C17688" w:rsidR="00621451" w:rsidRPr="00621451" w:rsidRDefault="00621451" w:rsidP="00621451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Analytics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11487" behindDoc="1" locked="0" layoutInCell="1" allowOverlap="1" wp14:anchorId="139956E0" wp14:editId="178BAED2">
            <wp:simplePos x="0" y="0"/>
            <wp:positionH relativeFrom="column">
              <wp:posOffset>4164873</wp:posOffset>
            </wp:positionH>
            <wp:positionV relativeFrom="paragraph">
              <wp:posOffset>7048500</wp:posOffset>
            </wp:positionV>
            <wp:extent cx="2085975" cy="202803"/>
            <wp:effectExtent l="0" t="0" r="0" b="6985"/>
            <wp:wrapNone/>
            <wp:docPr id="15071400" name="Graphic 1507140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8B0">
        <w:rPr>
          <w:noProof/>
          <w:lang w:eastAsia="en-AU"/>
        </w:rPr>
        <w:drawing>
          <wp:anchor distT="0" distB="0" distL="114300" distR="114300" simplePos="0" relativeHeight="251707391" behindDoc="1" locked="0" layoutInCell="1" allowOverlap="1" wp14:anchorId="4D135DD6" wp14:editId="7FC7DFEF">
            <wp:simplePos x="0" y="0"/>
            <wp:positionH relativeFrom="column">
              <wp:posOffset>4164873</wp:posOffset>
            </wp:positionH>
            <wp:positionV relativeFrom="paragraph">
              <wp:posOffset>4305300</wp:posOffset>
            </wp:positionV>
            <wp:extent cx="2085975" cy="202803"/>
            <wp:effectExtent l="0" t="0" r="0" b="6985"/>
            <wp:wrapNone/>
            <wp:docPr id="1172624615" name="Graphic 1172624615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3" behindDoc="0" locked="0" layoutInCell="1" allowOverlap="1" wp14:anchorId="24A0B614" wp14:editId="2A5B80C3">
                <wp:simplePos x="0" y="0"/>
                <wp:positionH relativeFrom="column">
                  <wp:posOffset>4762500</wp:posOffset>
                </wp:positionH>
                <wp:positionV relativeFrom="paragraph">
                  <wp:posOffset>1228725</wp:posOffset>
                </wp:positionV>
                <wp:extent cx="1828800" cy="1828800"/>
                <wp:effectExtent l="0" t="0" r="0" b="0"/>
                <wp:wrapNone/>
                <wp:docPr id="24462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E3156" w14:textId="10243EAA" w:rsidR="00621451" w:rsidRPr="00621451" w:rsidRDefault="00621451" w:rsidP="006214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0B614" id="_x0000_s1030" type="#_x0000_t202" style="position:absolute;margin-left:375pt;margin-top:96.75pt;width:2in;height:2in;z-index:25170534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" filled="f" stroked="f">
                <v:textbox style="mso-fit-shape-to-text:t">
                  <w:txbxContent>
                    <w:p w14:paraId="712E3156" w14:textId="10243EAA" w:rsidR="00621451" w:rsidRPr="00621451" w:rsidRDefault="00621451" w:rsidP="00621451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03295" behindDoc="1" locked="0" layoutInCell="1" allowOverlap="1" wp14:anchorId="1518E06E" wp14:editId="3F445D20">
            <wp:simplePos x="0" y="0"/>
            <wp:positionH relativeFrom="column">
              <wp:posOffset>4162425</wp:posOffset>
            </wp:positionH>
            <wp:positionV relativeFrom="paragraph">
              <wp:posOffset>1831340</wp:posOffset>
            </wp:positionV>
            <wp:extent cx="2085975" cy="202803"/>
            <wp:effectExtent l="0" t="0" r="0" b="6985"/>
            <wp:wrapNone/>
            <wp:docPr id="237345556" name="Graphic 237345556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7" behindDoc="1" locked="0" layoutInCell="1" allowOverlap="1" wp14:anchorId="3317E392" wp14:editId="12F6F045">
            <wp:simplePos x="0" y="0"/>
            <wp:positionH relativeFrom="column">
              <wp:posOffset>352425</wp:posOffset>
            </wp:positionH>
            <wp:positionV relativeFrom="paragraph">
              <wp:posOffset>5991225</wp:posOffset>
            </wp:positionV>
            <wp:extent cx="2619375" cy="1644650"/>
            <wp:effectExtent l="0" t="0" r="9525" b="0"/>
            <wp:wrapNone/>
            <wp:docPr id="759611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1285" name="Picture 7596112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866" cy="16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3" behindDoc="1" locked="0" layoutInCell="1" allowOverlap="1" wp14:anchorId="5C7F5A68" wp14:editId="25E9BCA6">
            <wp:simplePos x="0" y="0"/>
            <wp:positionH relativeFrom="column">
              <wp:posOffset>400050</wp:posOffset>
            </wp:positionH>
            <wp:positionV relativeFrom="paragraph">
              <wp:posOffset>3057525</wp:posOffset>
            </wp:positionV>
            <wp:extent cx="2571750" cy="1628569"/>
            <wp:effectExtent l="0" t="0" r="0" b="0"/>
            <wp:wrapNone/>
            <wp:docPr id="11079397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9762" name="Picture 11079397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1643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1" behindDoc="0" locked="0" layoutInCell="1" allowOverlap="1" wp14:anchorId="4E4934AC" wp14:editId="67258845">
            <wp:simplePos x="0" y="0"/>
            <wp:positionH relativeFrom="column">
              <wp:posOffset>0</wp:posOffset>
            </wp:positionH>
            <wp:positionV relativeFrom="paragraph">
              <wp:posOffset>2876550</wp:posOffset>
            </wp:positionV>
            <wp:extent cx="3333750" cy="2266950"/>
            <wp:effectExtent l="0" t="0" r="0" b="0"/>
            <wp:wrapNone/>
            <wp:docPr id="1052664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199" behindDoc="0" locked="0" layoutInCell="1" allowOverlap="1" wp14:anchorId="513CB841" wp14:editId="18E36850">
            <wp:simplePos x="0" y="0"/>
            <wp:positionH relativeFrom="column">
              <wp:posOffset>0</wp:posOffset>
            </wp:positionH>
            <wp:positionV relativeFrom="paragraph">
              <wp:posOffset>5829300</wp:posOffset>
            </wp:positionV>
            <wp:extent cx="3333750" cy="2266950"/>
            <wp:effectExtent l="0" t="0" r="0" b="0"/>
            <wp:wrapNone/>
            <wp:docPr id="1070740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3" behindDoc="1" locked="0" layoutInCell="1" allowOverlap="1" wp14:anchorId="0A21732C" wp14:editId="180F2AA3">
            <wp:simplePos x="0" y="0"/>
            <wp:positionH relativeFrom="column">
              <wp:posOffset>352425</wp:posOffset>
            </wp:positionH>
            <wp:positionV relativeFrom="paragraph">
              <wp:posOffset>485775</wp:posOffset>
            </wp:positionV>
            <wp:extent cx="2619375" cy="1619250"/>
            <wp:effectExtent l="0" t="0" r="9525" b="0"/>
            <wp:wrapNone/>
            <wp:docPr id="16578054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05417" name="Picture 16578054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167" cy="1628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79" behindDoc="0" locked="0" layoutInCell="1" allowOverlap="1" wp14:anchorId="67EB2078" wp14:editId="3C86BD0B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3333750" cy="2266950"/>
            <wp:effectExtent l="0" t="0" r="0" b="0"/>
            <wp:wrapNone/>
            <wp:docPr id="274090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924">
        <w:t xml:space="preserve">  </w:t>
      </w:r>
    </w:p>
    <w:p w14:paraId="2CC81B10" w14:textId="77777777" w:rsidR="00AB1924" w:rsidRDefault="00AB1924" w:rsidP="008920BB"/>
    <w:p w14:paraId="373CBAEA" w14:textId="77777777" w:rsidR="00AB1924" w:rsidRDefault="00AB1924" w:rsidP="008920BB"/>
    <w:p w14:paraId="120F457B" w14:textId="77777777" w:rsidR="00AB1924" w:rsidRDefault="00AB1924" w:rsidP="008920BB"/>
    <w:p w14:paraId="05FFFF2E" w14:textId="77777777" w:rsidR="00AB1924" w:rsidRDefault="00AB1924" w:rsidP="008920BB"/>
    <w:p w14:paraId="4E8EC2EC" w14:textId="77777777" w:rsidR="00AB1924" w:rsidRDefault="00AB1924" w:rsidP="008920BB"/>
    <w:p w14:paraId="74DC292D" w14:textId="77777777" w:rsidR="00AB1924" w:rsidRDefault="00AB1924" w:rsidP="008920BB"/>
    <w:p w14:paraId="3F2506AE" w14:textId="77777777" w:rsidR="00AB1924" w:rsidRDefault="00AB1924" w:rsidP="008920BB"/>
    <w:p w14:paraId="22FA723C" w14:textId="77777777" w:rsidR="00AB1924" w:rsidRDefault="00AB1924" w:rsidP="008920BB"/>
    <w:p w14:paraId="152BBCAF" w14:textId="77777777" w:rsidR="00AB1924" w:rsidRDefault="00AB1924" w:rsidP="008920BB"/>
    <w:p w14:paraId="6B69C611" w14:textId="77777777" w:rsidR="00AB1924" w:rsidRDefault="00AB1924" w:rsidP="008920BB"/>
    <w:p w14:paraId="62FACD0E" w14:textId="77777777" w:rsidR="00AB1924" w:rsidRDefault="00AB1924" w:rsidP="008920BB"/>
    <w:p w14:paraId="7F771F19" w14:textId="77777777" w:rsidR="00AB1924" w:rsidRDefault="00AB1924" w:rsidP="008920BB"/>
    <w:p w14:paraId="108A8361" w14:textId="77777777" w:rsidR="00AB1924" w:rsidRDefault="00AB1924" w:rsidP="008920BB"/>
    <w:p w14:paraId="7E836196" w14:textId="77777777" w:rsidR="00AB1924" w:rsidRDefault="00AB1924" w:rsidP="008920BB"/>
    <w:p w14:paraId="6ABD7DEF" w14:textId="77777777" w:rsidR="00AB1924" w:rsidRDefault="00AB1924" w:rsidP="008920BB"/>
    <w:p w14:paraId="2E5C38B2" w14:textId="77777777" w:rsidR="00AB1924" w:rsidRDefault="00AB1924" w:rsidP="008920BB"/>
    <w:p w14:paraId="17E3DD47" w14:textId="77777777" w:rsidR="00AB1924" w:rsidRDefault="00AB1924" w:rsidP="008920BB"/>
    <w:p w14:paraId="494B0034" w14:textId="77777777" w:rsidR="00AB1924" w:rsidRDefault="00AB1924" w:rsidP="008920BB"/>
    <w:p w14:paraId="6C4DF254" w14:textId="77777777" w:rsidR="00AB1924" w:rsidRDefault="00AB1924" w:rsidP="008920BB"/>
    <w:p w14:paraId="602240C8" w14:textId="77777777" w:rsidR="00AB1924" w:rsidRDefault="00AB1924" w:rsidP="008920BB"/>
    <w:p w14:paraId="5C5F9CE1" w14:textId="77777777" w:rsidR="00AB1924" w:rsidRDefault="00AB1924" w:rsidP="008920BB"/>
    <w:p w14:paraId="69941D1C" w14:textId="77777777" w:rsidR="00AB1924" w:rsidRDefault="00AB1924" w:rsidP="008920BB"/>
    <w:p w14:paraId="5F7D036A" w14:textId="77777777" w:rsidR="00AB1924" w:rsidRDefault="00AB1924" w:rsidP="008920BB"/>
    <w:p w14:paraId="3EE4148D" w14:textId="77777777" w:rsidR="00AB1924" w:rsidRDefault="00AB1924" w:rsidP="008920BB"/>
    <w:p w14:paraId="2E3F7FFE" w14:textId="77777777" w:rsidR="00AB1924" w:rsidRDefault="00AB1924" w:rsidP="008920BB"/>
    <w:p w14:paraId="77F91C1B" w14:textId="77777777" w:rsidR="00AB1924" w:rsidRDefault="00AB1924" w:rsidP="008920BB"/>
    <w:p w14:paraId="79BF4C05" w14:textId="77777777" w:rsidR="00AB1924" w:rsidRDefault="00AB1924" w:rsidP="008920BB"/>
    <w:p w14:paraId="0108CFEA" w14:textId="77777777" w:rsidR="00AB1924" w:rsidRDefault="00AB1924" w:rsidP="008920BB"/>
    <w:p w14:paraId="52A2D4FD" w14:textId="77777777" w:rsidR="00AB1924" w:rsidRDefault="00AB1924" w:rsidP="008920BB"/>
    <w:p w14:paraId="4B980F06" w14:textId="77777777" w:rsidR="00AB1924" w:rsidRDefault="00AB1924" w:rsidP="008920BB"/>
    <w:p w14:paraId="474B20C4" w14:textId="77777777" w:rsidR="00AB1924" w:rsidRDefault="00AB1924" w:rsidP="008920BB"/>
    <w:p w14:paraId="0DAE15B9" w14:textId="77777777" w:rsidR="00AB1924" w:rsidRDefault="00AB1924" w:rsidP="008920BB"/>
    <w:p w14:paraId="69F9229E" w14:textId="77777777" w:rsidR="00AB1924" w:rsidRDefault="00AB1924" w:rsidP="008920BB"/>
    <w:p w14:paraId="6A30ACBC" w14:textId="77777777" w:rsidR="00AB1924" w:rsidRDefault="00AB1924" w:rsidP="008920BB"/>
    <w:p w14:paraId="377717B1" w14:textId="77777777" w:rsidR="00AB1924" w:rsidRDefault="00AB1924" w:rsidP="008920BB"/>
    <w:p w14:paraId="7169EDC4" w14:textId="77777777" w:rsidR="00AB1924" w:rsidRDefault="00AB1924" w:rsidP="008920BB"/>
    <w:p w14:paraId="54B996CE" w14:textId="77777777" w:rsidR="00AB1924" w:rsidRDefault="00AB1924" w:rsidP="008920BB"/>
    <w:p w14:paraId="6DB5DB06" w14:textId="77777777" w:rsidR="00AB1924" w:rsidRDefault="00AB1924" w:rsidP="008920BB"/>
    <w:p w14:paraId="45FB7971" w14:textId="77777777" w:rsidR="00AB1924" w:rsidRDefault="00AB1924" w:rsidP="008920BB"/>
    <w:p w14:paraId="4215E9E6" w14:textId="77777777" w:rsidR="00AB1924" w:rsidRDefault="00AB1924" w:rsidP="008920BB"/>
    <w:p w14:paraId="667A6A28" w14:textId="77777777" w:rsidR="00AB1924" w:rsidRDefault="00AB1924" w:rsidP="008920BB"/>
    <w:p w14:paraId="2DB84E44" w14:textId="77777777" w:rsidR="00AB1924" w:rsidRDefault="00AB1924" w:rsidP="008920BB"/>
    <w:p w14:paraId="048A313B" w14:textId="77777777" w:rsidR="00AB1924" w:rsidRDefault="00AB1924" w:rsidP="008920BB"/>
    <w:p w14:paraId="47C3C30E" w14:textId="77777777" w:rsidR="00AB1924" w:rsidRDefault="00AB1924" w:rsidP="008920BB"/>
    <w:p w14:paraId="074057BA" w14:textId="77777777" w:rsidR="00AB1924" w:rsidRDefault="00AB1924" w:rsidP="008920BB"/>
    <w:p w14:paraId="18A83C2E" w14:textId="77777777" w:rsidR="00AB1924" w:rsidRDefault="00AB1924" w:rsidP="008920BB"/>
    <w:p w14:paraId="327DC510" w14:textId="77777777" w:rsidR="00AB1924" w:rsidRDefault="00AB1924" w:rsidP="008920BB"/>
    <w:p w14:paraId="29DEEF03" w14:textId="77777777" w:rsidR="00AB1924" w:rsidRDefault="00AB1924" w:rsidP="008920BB"/>
    <w:p w14:paraId="2AA81A3C" w14:textId="77777777" w:rsidR="00AB1924" w:rsidRDefault="00AB1924" w:rsidP="008920BB"/>
    <w:p w14:paraId="2FA29E96" w14:textId="77777777" w:rsidR="00AB1924" w:rsidRDefault="00AB1924" w:rsidP="008920BB"/>
    <w:p w14:paraId="0A56DC1A" w14:textId="77777777" w:rsidR="00AB1924" w:rsidRDefault="00AB1924" w:rsidP="008920BB"/>
    <w:p w14:paraId="48A58C12" w14:textId="77777777" w:rsidR="00AB1924" w:rsidRDefault="00AB1924" w:rsidP="008920BB"/>
    <w:p w14:paraId="75F1369F" w14:textId="518EDC70" w:rsidR="00AB1924" w:rsidRDefault="00AB1924" w:rsidP="008920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773A1BC6" wp14:editId="2417E4C6">
                <wp:simplePos x="0" y="0"/>
                <wp:positionH relativeFrom="column">
                  <wp:posOffset>1924050</wp:posOffset>
                </wp:positionH>
                <wp:positionV relativeFrom="paragraph">
                  <wp:posOffset>3352800</wp:posOffset>
                </wp:positionV>
                <wp:extent cx="1828800" cy="1828800"/>
                <wp:effectExtent l="0" t="0" r="0" b="0"/>
                <wp:wrapNone/>
                <wp:docPr id="628964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A46E5" w14:textId="17248254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STAFF</w:t>
                            </w:r>
                            <w:r w:rsidRPr="00621451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A1BC6" id="_x0000_s1031" type="#_x0000_t202" style="position:absolute;margin-left:151.5pt;margin-top:264pt;width:2in;height:2in;z-index:25171763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9npDgIAACk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" filled="f" stroked="f">
                <v:textbox style="mso-fit-shape-to-text:t">
                  <w:txbxContent>
                    <w:p w14:paraId="735A46E5" w14:textId="17248254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STAFF</w:t>
                      </w:r>
                      <w:r w:rsidRPr="00621451"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PANEL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15583" behindDoc="1" locked="0" layoutInCell="1" allowOverlap="1" wp14:anchorId="6FDBAD0B" wp14:editId="069FDF4D">
            <wp:simplePos x="0" y="0"/>
            <wp:positionH relativeFrom="column">
              <wp:posOffset>1219200</wp:posOffset>
            </wp:positionH>
            <wp:positionV relativeFrom="paragraph">
              <wp:posOffset>4791075</wp:posOffset>
            </wp:positionV>
            <wp:extent cx="4898571" cy="476250"/>
            <wp:effectExtent l="0" t="0" r="0" b="0"/>
            <wp:wrapNone/>
            <wp:docPr id="1898343556" name="Graphic 1898343556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</w:p>
    <w:p w14:paraId="7FE6A9F4" w14:textId="77777777" w:rsidR="00AB1924" w:rsidRDefault="00AB1924" w:rsidP="008920BB"/>
    <w:p w14:paraId="2579B0B3" w14:textId="77777777" w:rsidR="00AB1924" w:rsidRDefault="00AB1924" w:rsidP="008920BB"/>
    <w:p w14:paraId="6E1C7385" w14:textId="77777777" w:rsidR="00AB1924" w:rsidRDefault="00AB1924" w:rsidP="008920BB"/>
    <w:p w14:paraId="177E10F9" w14:textId="77777777" w:rsidR="00AB1924" w:rsidRDefault="00AB1924" w:rsidP="008920BB"/>
    <w:p w14:paraId="5BAF73F8" w14:textId="77777777" w:rsidR="00AB1924" w:rsidRDefault="00AB1924" w:rsidP="008920BB"/>
    <w:p w14:paraId="3E6CB6D8" w14:textId="77777777" w:rsidR="00AB1924" w:rsidRDefault="00AB1924" w:rsidP="008920BB"/>
    <w:p w14:paraId="40F661B7" w14:textId="77777777" w:rsidR="00AB1924" w:rsidRDefault="00AB1924" w:rsidP="008920BB"/>
    <w:p w14:paraId="39E5AA2F" w14:textId="77777777" w:rsidR="00AB1924" w:rsidRDefault="00AB1924" w:rsidP="008920BB"/>
    <w:p w14:paraId="3FBCE92E" w14:textId="77777777" w:rsidR="00AB1924" w:rsidRDefault="00AB1924" w:rsidP="008920BB"/>
    <w:p w14:paraId="387579EF" w14:textId="77777777" w:rsidR="00AB1924" w:rsidRDefault="00AB1924" w:rsidP="008920BB"/>
    <w:p w14:paraId="06A77C37" w14:textId="77777777" w:rsidR="00AB1924" w:rsidRDefault="00AB1924" w:rsidP="008920BB"/>
    <w:p w14:paraId="71A34223" w14:textId="77777777" w:rsidR="00AB1924" w:rsidRDefault="00AB1924" w:rsidP="008920BB"/>
    <w:p w14:paraId="25AB1896" w14:textId="77777777" w:rsidR="00AB1924" w:rsidRDefault="00AB1924" w:rsidP="008920BB"/>
    <w:p w14:paraId="7C2B0776" w14:textId="77777777" w:rsidR="00AB1924" w:rsidRDefault="00AB1924" w:rsidP="008920BB"/>
    <w:p w14:paraId="7BBE51E7" w14:textId="77777777" w:rsidR="00AB1924" w:rsidRDefault="00AB1924" w:rsidP="008920BB"/>
    <w:p w14:paraId="276286B2" w14:textId="77777777" w:rsidR="00AB1924" w:rsidRDefault="00AB1924" w:rsidP="008920BB"/>
    <w:p w14:paraId="772DC71D" w14:textId="77777777" w:rsidR="00AB1924" w:rsidRDefault="00AB1924" w:rsidP="008920BB"/>
    <w:p w14:paraId="59D2CD4F" w14:textId="77777777" w:rsidR="00AB1924" w:rsidRDefault="00AB1924" w:rsidP="008920BB"/>
    <w:p w14:paraId="379F8A1C" w14:textId="77777777" w:rsidR="00AB1924" w:rsidRDefault="00AB1924" w:rsidP="008920BB"/>
    <w:p w14:paraId="5FAE02FB" w14:textId="77777777" w:rsidR="00AB1924" w:rsidRDefault="00AB1924" w:rsidP="008920BB"/>
    <w:p w14:paraId="1170EA79" w14:textId="77777777" w:rsidR="00AB1924" w:rsidRDefault="00AB1924" w:rsidP="008920BB"/>
    <w:p w14:paraId="2DC5CA15" w14:textId="77777777" w:rsidR="00AB1924" w:rsidRDefault="00AB1924" w:rsidP="008920BB"/>
    <w:p w14:paraId="7BAC1078" w14:textId="77777777" w:rsidR="00AB1924" w:rsidRDefault="00AB1924" w:rsidP="008920BB"/>
    <w:p w14:paraId="216BD94A" w14:textId="77777777" w:rsidR="00AB1924" w:rsidRDefault="00AB1924" w:rsidP="008920BB"/>
    <w:p w14:paraId="3FE22F7B" w14:textId="77777777" w:rsidR="00AB1924" w:rsidRDefault="00AB1924" w:rsidP="008920BB"/>
    <w:p w14:paraId="4F9A9F4F" w14:textId="77777777" w:rsidR="00AB1924" w:rsidRDefault="00AB1924" w:rsidP="008920BB"/>
    <w:p w14:paraId="6781959A" w14:textId="77777777" w:rsidR="00AB1924" w:rsidRDefault="00AB1924" w:rsidP="008920BB"/>
    <w:p w14:paraId="6B2FD822" w14:textId="77777777" w:rsidR="00AB1924" w:rsidRDefault="00AB1924" w:rsidP="008920BB"/>
    <w:p w14:paraId="3F651657" w14:textId="77777777" w:rsidR="00AB1924" w:rsidRDefault="00AB1924" w:rsidP="008920BB"/>
    <w:p w14:paraId="1A4161B4" w14:textId="77777777" w:rsidR="00AB1924" w:rsidRDefault="00AB1924" w:rsidP="008920BB"/>
    <w:p w14:paraId="2072F465" w14:textId="77777777" w:rsidR="00AB1924" w:rsidRDefault="00AB1924" w:rsidP="008920BB"/>
    <w:p w14:paraId="7E1C89F7" w14:textId="77777777" w:rsidR="00AB1924" w:rsidRDefault="00AB1924" w:rsidP="008920BB"/>
    <w:p w14:paraId="35600A50" w14:textId="77777777" w:rsidR="00AB1924" w:rsidRDefault="00AB1924" w:rsidP="008920BB"/>
    <w:p w14:paraId="6880EA90" w14:textId="77777777" w:rsidR="00AB1924" w:rsidRDefault="00AB1924" w:rsidP="008920BB"/>
    <w:p w14:paraId="6585DB72" w14:textId="77777777" w:rsidR="00AB1924" w:rsidRDefault="00AB1924" w:rsidP="008920BB"/>
    <w:p w14:paraId="587F8403" w14:textId="77777777" w:rsidR="00AB1924" w:rsidRDefault="00AB1924" w:rsidP="008920BB"/>
    <w:p w14:paraId="0538D821" w14:textId="77777777" w:rsidR="00AB1924" w:rsidRDefault="00AB1924" w:rsidP="008920BB"/>
    <w:p w14:paraId="46282689" w14:textId="77777777" w:rsidR="00AB1924" w:rsidRDefault="00AB1924" w:rsidP="008920BB"/>
    <w:p w14:paraId="7D07D34F" w14:textId="77777777" w:rsidR="00AB1924" w:rsidRDefault="00AB1924" w:rsidP="008920BB"/>
    <w:p w14:paraId="7F8933D2" w14:textId="77777777" w:rsidR="00AB1924" w:rsidRDefault="00AB1924" w:rsidP="008920BB"/>
    <w:p w14:paraId="0CE7C86D" w14:textId="77777777" w:rsidR="00AB1924" w:rsidRDefault="00AB1924" w:rsidP="008920BB"/>
    <w:p w14:paraId="3C201CE1" w14:textId="77777777" w:rsidR="00AB1924" w:rsidRDefault="00AB1924" w:rsidP="008920BB"/>
    <w:p w14:paraId="2EF7B0A9" w14:textId="77777777" w:rsidR="00AB1924" w:rsidRDefault="00AB1924" w:rsidP="008920BB"/>
    <w:p w14:paraId="2C93206F" w14:textId="77777777" w:rsidR="00AB1924" w:rsidRDefault="00AB1924" w:rsidP="008920BB"/>
    <w:p w14:paraId="4EA3BEFD" w14:textId="77777777" w:rsidR="00AB1924" w:rsidRDefault="00AB1924" w:rsidP="008920BB"/>
    <w:p w14:paraId="68C1A3A9" w14:textId="77777777" w:rsidR="00AB1924" w:rsidRDefault="00AB1924" w:rsidP="008920BB"/>
    <w:p w14:paraId="7ACD60BC" w14:textId="77777777" w:rsidR="00AB1924" w:rsidRDefault="00AB1924" w:rsidP="008920BB"/>
    <w:p w14:paraId="3E33B97A" w14:textId="77777777" w:rsidR="00AB1924" w:rsidRDefault="00AB1924" w:rsidP="008920BB"/>
    <w:p w14:paraId="1E72162B" w14:textId="77777777" w:rsidR="00AB1924" w:rsidRDefault="00AB1924" w:rsidP="008920BB"/>
    <w:p w14:paraId="56904E04" w14:textId="77777777" w:rsidR="00AB1924" w:rsidRDefault="00AB1924" w:rsidP="008920BB"/>
    <w:p w14:paraId="2473CB71" w14:textId="77777777" w:rsidR="00AB1924" w:rsidRDefault="00AB1924" w:rsidP="008920BB"/>
    <w:p w14:paraId="6DD6B166" w14:textId="77777777" w:rsidR="00AB1924" w:rsidRDefault="00AB1924" w:rsidP="008920BB"/>
    <w:p w14:paraId="7340816E" w14:textId="54DCA301" w:rsidR="00AB1924" w:rsidRDefault="00AB1924" w:rsidP="008920BB"/>
    <w:p w14:paraId="2E86EF4A" w14:textId="012933A0" w:rsidR="00AB1924" w:rsidRPr="004048B0" w:rsidRDefault="00AB1924" w:rsidP="008920BB">
      <w:r>
        <w:rPr>
          <w:noProof/>
        </w:rPr>
        <mc:AlternateContent>
          <mc:Choice Requires="wps">
            <w:drawing>
              <wp:anchor distT="0" distB="0" distL="114300" distR="114300" simplePos="0" relativeHeight="251739135" behindDoc="0" locked="0" layoutInCell="1" allowOverlap="1" wp14:anchorId="24AE3161" wp14:editId="051693C0">
                <wp:simplePos x="0" y="0"/>
                <wp:positionH relativeFrom="column">
                  <wp:posOffset>3838575</wp:posOffset>
                </wp:positionH>
                <wp:positionV relativeFrom="paragraph">
                  <wp:posOffset>6268085</wp:posOffset>
                </wp:positionV>
                <wp:extent cx="1828800" cy="1828800"/>
                <wp:effectExtent l="0" t="0" r="0" b="0"/>
                <wp:wrapNone/>
                <wp:docPr id="14550714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D712" w14:textId="3CFEFF10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Booking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E3161" id="_x0000_s1032" type="#_x0000_t202" style="position:absolute;margin-left:302.25pt;margin-top:493.55pt;width:2in;height:2in;z-index:25173913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" filled="f" stroked="f">
                <v:textbox style="mso-fit-shape-to-text:t">
                  <w:txbxContent>
                    <w:p w14:paraId="7584D712" w14:textId="3CFEFF10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Booking Management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37087" behindDoc="1" locked="0" layoutInCell="1" allowOverlap="1" wp14:anchorId="74A70DF4" wp14:editId="17CD54CE">
            <wp:simplePos x="0" y="0"/>
            <wp:positionH relativeFrom="column">
              <wp:posOffset>4133850</wp:posOffset>
            </wp:positionH>
            <wp:positionV relativeFrom="paragraph">
              <wp:posOffset>6972935</wp:posOffset>
            </wp:positionV>
            <wp:extent cx="2085975" cy="202803"/>
            <wp:effectExtent l="0" t="0" r="0" b="6985"/>
            <wp:wrapNone/>
            <wp:docPr id="1192689290" name="Graphic 119268929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39" behindDoc="0" locked="0" layoutInCell="1" allowOverlap="1" wp14:anchorId="262E0570" wp14:editId="02BAF460">
                <wp:simplePos x="0" y="0"/>
                <wp:positionH relativeFrom="column">
                  <wp:posOffset>4069080</wp:posOffset>
                </wp:positionH>
                <wp:positionV relativeFrom="paragraph">
                  <wp:posOffset>3181985</wp:posOffset>
                </wp:positionV>
                <wp:extent cx="1828800" cy="1828800"/>
                <wp:effectExtent l="0" t="0" r="0" b="0"/>
                <wp:wrapNone/>
                <wp:docPr id="151625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4D30D3" w14:textId="1C683B00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Invoice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E0570" id="_x0000_s1033" type="#_x0000_t202" style="position:absolute;margin-left:320.4pt;margin-top:250.55pt;width:2in;height:2in;z-index:2517350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cLDgIAACk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" filled="f" stroked="f">
                <v:textbox style="mso-fit-shape-to-text:t">
                  <w:txbxContent>
                    <w:p w14:paraId="3B4D30D3" w14:textId="1C683B00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Invoice Creation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32991" behindDoc="1" locked="0" layoutInCell="1" allowOverlap="1" wp14:anchorId="4498FD36" wp14:editId="421B41D1">
            <wp:simplePos x="0" y="0"/>
            <wp:positionH relativeFrom="column">
              <wp:posOffset>4133850</wp:posOffset>
            </wp:positionH>
            <wp:positionV relativeFrom="paragraph">
              <wp:posOffset>3886835</wp:posOffset>
            </wp:positionV>
            <wp:extent cx="2085975" cy="202803"/>
            <wp:effectExtent l="0" t="0" r="0" b="6985"/>
            <wp:wrapNone/>
            <wp:docPr id="429079330" name="Graphic 42907933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3" behindDoc="0" locked="0" layoutInCell="1" allowOverlap="1" wp14:anchorId="0D1333F9" wp14:editId="52CFED84">
                <wp:simplePos x="0" y="0"/>
                <wp:positionH relativeFrom="column">
                  <wp:posOffset>4192905</wp:posOffset>
                </wp:positionH>
                <wp:positionV relativeFrom="paragraph">
                  <wp:posOffset>802640</wp:posOffset>
                </wp:positionV>
                <wp:extent cx="1828800" cy="1828800"/>
                <wp:effectExtent l="0" t="0" r="0" b="0"/>
                <wp:wrapNone/>
                <wp:docPr id="18162836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CA745" w14:textId="4548B87E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Room Booking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33F9" id="_x0000_s1034" type="#_x0000_t202" style="position:absolute;margin-left:330.15pt;margin-top:63.2pt;width:2in;height:2in;z-index:25173094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" filled="f" stroked="f">
                <v:textbox style="mso-fit-shape-to-text:t">
                  <w:txbxContent>
                    <w:p w14:paraId="6D0CA745" w14:textId="4548B87E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Room Booking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28895" behindDoc="1" locked="0" layoutInCell="1" allowOverlap="1" wp14:anchorId="43826101" wp14:editId="5D476E74">
            <wp:simplePos x="0" y="0"/>
            <wp:positionH relativeFrom="column">
              <wp:posOffset>4133850</wp:posOffset>
            </wp:positionH>
            <wp:positionV relativeFrom="paragraph">
              <wp:posOffset>1372235</wp:posOffset>
            </wp:positionV>
            <wp:extent cx="2085975" cy="202803"/>
            <wp:effectExtent l="0" t="0" r="0" b="6985"/>
            <wp:wrapNone/>
            <wp:docPr id="1099768638" name="Graphic 1099768638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7" behindDoc="1" locked="0" layoutInCell="1" allowOverlap="1" wp14:anchorId="75946961" wp14:editId="03E5B071">
            <wp:simplePos x="0" y="0"/>
            <wp:positionH relativeFrom="column">
              <wp:posOffset>352425</wp:posOffset>
            </wp:positionH>
            <wp:positionV relativeFrom="paragraph">
              <wp:posOffset>181610</wp:posOffset>
            </wp:positionV>
            <wp:extent cx="2607310" cy="1599565"/>
            <wp:effectExtent l="0" t="0" r="2540" b="635"/>
            <wp:wrapNone/>
            <wp:docPr id="9727520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2055" name="Picture 9727520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485" cy="1603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3" behindDoc="1" locked="0" layoutInCell="1" allowOverlap="1" wp14:anchorId="31E6A060" wp14:editId="226B27E1">
            <wp:simplePos x="0" y="0"/>
            <wp:positionH relativeFrom="column">
              <wp:posOffset>257175</wp:posOffset>
            </wp:positionH>
            <wp:positionV relativeFrom="paragraph">
              <wp:posOffset>5781675</wp:posOffset>
            </wp:positionV>
            <wp:extent cx="2619375" cy="1647825"/>
            <wp:effectExtent l="0" t="0" r="9525" b="9525"/>
            <wp:wrapNone/>
            <wp:docPr id="2983574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57425" name="Picture 2983574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3" behindDoc="0" locked="0" layoutInCell="1" allowOverlap="1" wp14:anchorId="24EC7936" wp14:editId="7273D536">
            <wp:simplePos x="0" y="0"/>
            <wp:positionH relativeFrom="column">
              <wp:posOffset>-76200</wp:posOffset>
            </wp:positionH>
            <wp:positionV relativeFrom="paragraph">
              <wp:posOffset>5620385</wp:posOffset>
            </wp:positionV>
            <wp:extent cx="3333750" cy="2266950"/>
            <wp:effectExtent l="0" t="0" r="0" b="0"/>
            <wp:wrapNone/>
            <wp:docPr id="1188394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5" behindDoc="1" locked="0" layoutInCell="1" allowOverlap="1" wp14:anchorId="71533F37" wp14:editId="370E5467">
            <wp:simplePos x="0" y="0"/>
            <wp:positionH relativeFrom="column">
              <wp:posOffset>352425</wp:posOffset>
            </wp:positionH>
            <wp:positionV relativeFrom="paragraph">
              <wp:posOffset>2753360</wp:posOffset>
            </wp:positionV>
            <wp:extent cx="2607310" cy="1581150"/>
            <wp:effectExtent l="0" t="0" r="2540" b="0"/>
            <wp:wrapNone/>
            <wp:docPr id="2226064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6444" name="Picture 2226064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45" cy="158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1" behindDoc="0" locked="0" layoutInCell="1" allowOverlap="1" wp14:anchorId="454E01A7" wp14:editId="35D68862">
            <wp:simplePos x="0" y="0"/>
            <wp:positionH relativeFrom="column">
              <wp:posOffset>0</wp:posOffset>
            </wp:positionH>
            <wp:positionV relativeFrom="paragraph">
              <wp:posOffset>2581910</wp:posOffset>
            </wp:positionV>
            <wp:extent cx="3333750" cy="2266950"/>
            <wp:effectExtent l="0" t="0" r="0" b="0"/>
            <wp:wrapNone/>
            <wp:docPr id="12938879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79" behindDoc="0" locked="0" layoutInCell="1" allowOverlap="1" wp14:anchorId="3CCAF100" wp14:editId="21B3472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333750" cy="2266950"/>
            <wp:effectExtent l="0" t="0" r="0" b="0"/>
            <wp:wrapNone/>
            <wp:docPr id="20269375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B1924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DE995F" w14:textId="77777777" w:rsidR="00F10721" w:rsidRDefault="00F10721" w:rsidP="006B633A">
      <w:r>
        <w:separator/>
      </w:r>
    </w:p>
  </w:endnote>
  <w:endnote w:type="continuationSeparator" w:id="0">
    <w:p w14:paraId="78BFBB13" w14:textId="77777777" w:rsidR="00F10721" w:rsidRDefault="00F10721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45DE" w14:textId="720E5774" w:rsidR="006B633A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F0173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BDF4429727BE45169C1630EEA70CE7A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E9D00A" w14:textId="0076A9B3" w:rsidR="00485325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Pr="004048B0">
      <w:rPr>
        <w:rFonts w:ascii="Calibri" w:hAnsi="Calibri" w:cs="Calibri"/>
        <w:color w:val="000000"/>
      </w:rPr>
      <w:t xml:space="preserve"> |</w:t>
    </w:r>
    <w:r>
      <w:t xml:space="preserve"> </w:t>
    </w:r>
    <w:sdt>
      <w:sdtPr>
        <w:id w:val="-16683916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C4B9F3" w14:textId="77777777" w:rsidR="00F10721" w:rsidRDefault="00F10721" w:rsidP="006B633A">
      <w:r>
        <w:separator/>
      </w:r>
    </w:p>
  </w:footnote>
  <w:footnote w:type="continuationSeparator" w:id="0">
    <w:p w14:paraId="58390FA8" w14:textId="77777777" w:rsidR="00F10721" w:rsidRDefault="00F10721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E351A5"/>
    <w:multiLevelType w:val="hybridMultilevel"/>
    <w:tmpl w:val="D9A63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F15D6"/>
    <w:multiLevelType w:val="hybridMultilevel"/>
    <w:tmpl w:val="C8B0A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3E23EC"/>
    <w:multiLevelType w:val="hybridMultilevel"/>
    <w:tmpl w:val="8FBC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683218">
    <w:abstractNumId w:val="1"/>
  </w:num>
  <w:num w:numId="2" w16cid:durableId="1944725258">
    <w:abstractNumId w:val="8"/>
  </w:num>
  <w:num w:numId="3" w16cid:durableId="1362708445">
    <w:abstractNumId w:val="0"/>
  </w:num>
  <w:num w:numId="4" w16cid:durableId="816531009">
    <w:abstractNumId w:val="6"/>
  </w:num>
  <w:num w:numId="5" w16cid:durableId="1436095802">
    <w:abstractNumId w:val="9"/>
  </w:num>
  <w:num w:numId="6" w16cid:durableId="676345688">
    <w:abstractNumId w:val="5"/>
  </w:num>
  <w:num w:numId="7" w16cid:durableId="1096438287">
    <w:abstractNumId w:val="2"/>
  </w:num>
  <w:num w:numId="8" w16cid:durableId="1719358798">
    <w:abstractNumId w:val="7"/>
  </w:num>
  <w:num w:numId="9" w16cid:durableId="723673078">
    <w:abstractNumId w:val="4"/>
  </w:num>
  <w:num w:numId="10" w16cid:durableId="9204085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E3A00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73A98"/>
    <w:rsid w:val="001812E2"/>
    <w:rsid w:val="00185A2E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52BDE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44A8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436D"/>
    <w:rsid w:val="003A6140"/>
    <w:rsid w:val="003B1B45"/>
    <w:rsid w:val="003D2A97"/>
    <w:rsid w:val="003D3F30"/>
    <w:rsid w:val="003E3C4D"/>
    <w:rsid w:val="003F1069"/>
    <w:rsid w:val="004048B0"/>
    <w:rsid w:val="00411DBA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85325"/>
    <w:rsid w:val="0049453B"/>
    <w:rsid w:val="00494BE8"/>
    <w:rsid w:val="00495627"/>
    <w:rsid w:val="00497589"/>
    <w:rsid w:val="00497DF7"/>
    <w:rsid w:val="004A4C49"/>
    <w:rsid w:val="004C4BE2"/>
    <w:rsid w:val="004D14EB"/>
    <w:rsid w:val="004D4384"/>
    <w:rsid w:val="004D4B7B"/>
    <w:rsid w:val="004E3A00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C7F7F"/>
    <w:rsid w:val="005D313F"/>
    <w:rsid w:val="005E5E53"/>
    <w:rsid w:val="005F350F"/>
    <w:rsid w:val="005F41EF"/>
    <w:rsid w:val="006013C2"/>
    <w:rsid w:val="0061444D"/>
    <w:rsid w:val="00620935"/>
    <w:rsid w:val="00621451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B7331"/>
    <w:rsid w:val="007D0BCF"/>
    <w:rsid w:val="007D3DFE"/>
    <w:rsid w:val="007D77E2"/>
    <w:rsid w:val="007E2AA1"/>
    <w:rsid w:val="007F23D5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97FD2"/>
    <w:rsid w:val="008A2E6F"/>
    <w:rsid w:val="008A6EFF"/>
    <w:rsid w:val="008B60A5"/>
    <w:rsid w:val="008D07C5"/>
    <w:rsid w:val="008D3806"/>
    <w:rsid w:val="008E6874"/>
    <w:rsid w:val="008F1ABD"/>
    <w:rsid w:val="008F1BD4"/>
    <w:rsid w:val="00906C28"/>
    <w:rsid w:val="00910AB9"/>
    <w:rsid w:val="00912991"/>
    <w:rsid w:val="00917559"/>
    <w:rsid w:val="00920B2F"/>
    <w:rsid w:val="00924E88"/>
    <w:rsid w:val="0092638A"/>
    <w:rsid w:val="009269CF"/>
    <w:rsid w:val="009359D0"/>
    <w:rsid w:val="00946AA2"/>
    <w:rsid w:val="009527D4"/>
    <w:rsid w:val="00954C8A"/>
    <w:rsid w:val="00966595"/>
    <w:rsid w:val="00974904"/>
    <w:rsid w:val="00976931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07B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B1924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06EEB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E76D1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2A60"/>
    <w:rsid w:val="00C43AF7"/>
    <w:rsid w:val="00C6170B"/>
    <w:rsid w:val="00C67996"/>
    <w:rsid w:val="00C67BE5"/>
    <w:rsid w:val="00C821FB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75BF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0721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95F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48532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semiHidden/>
    <w:rsid w:val="008D3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-06-2024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1F1DC49C24F45F1983454989119F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19A5-D7A6-4565-BB38-38066910582A}"/>
      </w:docPartPr>
      <w:docPartBody>
        <w:p w:rsidR="006D1B5A" w:rsidRDefault="00162307">
          <w:pPr>
            <w:pStyle w:val="E1F1DC49C24F45F1983454989119FCC3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DF4429727BE45169C1630EEA70CE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B6F2F-C0C5-443A-9377-5F9D679B7782}"/>
      </w:docPartPr>
      <w:docPartBody>
        <w:p w:rsidR="006D1B5A" w:rsidRDefault="00162307">
          <w:pPr>
            <w:pStyle w:val="BDF4429727BE45169C1630EEA70CE7A3"/>
          </w:pPr>
          <w:r w:rsidRPr="004048B0">
            <w:t>SUBHEADING</w:t>
          </w:r>
        </w:p>
      </w:docPartBody>
    </w:docPart>
    <w:docPart>
      <w:docPartPr>
        <w:name w:val="1C0DBF9CACE54920819B92B12147B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F3275-E657-4579-804B-7C2F6DA83DB7}"/>
      </w:docPartPr>
      <w:docPartBody>
        <w:p w:rsidR="006D1B5A" w:rsidRDefault="00D21E57" w:rsidP="00D21E57">
          <w:pPr>
            <w:pStyle w:val="1C0DBF9CACE54920819B92B12147B70F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799939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E57"/>
    <w:rsid w:val="00162307"/>
    <w:rsid w:val="003354E3"/>
    <w:rsid w:val="006D1B5A"/>
    <w:rsid w:val="007B7331"/>
    <w:rsid w:val="008174B2"/>
    <w:rsid w:val="0095629D"/>
    <w:rsid w:val="00974904"/>
    <w:rsid w:val="00B06EEB"/>
    <w:rsid w:val="00BE76D1"/>
    <w:rsid w:val="00D21E57"/>
    <w:rsid w:val="00D7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1F1DC49C24F45F1983454989119FCC3">
    <w:name w:val="E1F1DC49C24F45F1983454989119FCC3"/>
  </w:style>
  <w:style w:type="paragraph" w:customStyle="1" w:styleId="BDF4429727BE45169C1630EEA70CE7A3">
    <w:name w:val="BDF4429727BE45169C1630EEA70CE7A3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1C0DBF9CACE54920819B92B12147B70F">
    <w:name w:val="1C0DBF9CACE54920819B92B12147B70F"/>
    <w:rsid w:val="00D21E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1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2024-12-12T07:35:00Z</dcterms:created>
  <dcterms:modified xsi:type="dcterms:W3CDTF">2024-12-31T18:09:00Z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