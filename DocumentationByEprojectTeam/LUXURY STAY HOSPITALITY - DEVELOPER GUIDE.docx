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F740B" w14:textId="666EACAB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6EE2EDC" wp14:editId="426569CF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B5E22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A511A69" w14:textId="77777777" w:rsidTr="00FA7409">
        <w:trPr>
          <w:trHeight w:val="4320"/>
        </w:trPr>
        <w:tc>
          <w:tcPr>
            <w:tcW w:w="10800" w:type="dxa"/>
          </w:tcPr>
          <w:p w14:paraId="5823A3D5" w14:textId="25684560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8409EC7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0F6E895" w14:textId="7E5C4193" w:rsidR="004048B0" w:rsidRDefault="004E3A00" w:rsidP="004048B0">
            <w:pPr>
              <w:pStyle w:val="Title"/>
              <w:rPr>
                <w:sz w:val="72"/>
                <w:szCs w:val="52"/>
              </w:rPr>
            </w:pPr>
            <w:r w:rsidRPr="004E3A00">
              <w:rPr>
                <w:sz w:val="72"/>
                <w:szCs w:val="52"/>
              </w:rPr>
              <w:t>LUXURY STAY Hospitality</w:t>
            </w:r>
          </w:p>
          <w:p w14:paraId="446F2DE6" w14:textId="567350FD" w:rsidR="004E3A00" w:rsidRPr="004E3A00" w:rsidRDefault="004E3A00" w:rsidP="004E3A00"/>
        </w:tc>
      </w:tr>
      <w:tr w:rsidR="004048B0" w:rsidRPr="004048B0" w14:paraId="541FCA32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2182A68" w14:textId="486627F9" w:rsidR="004048B0" w:rsidRPr="004048B0" w:rsidRDefault="00551A6E" w:rsidP="004048B0">
            <w:pPr>
              <w:pStyle w:val="Subtitle"/>
              <w:framePr w:wrap="auto" w:vAnchor="margin" w:hAnchor="text" w:yAlign="inline"/>
            </w:pPr>
            <w:r>
              <w:t>DEVELOPER GUIDE</w:t>
            </w:r>
          </w:p>
        </w:tc>
      </w:tr>
    </w:tbl>
    <w:p w14:paraId="2651A947" w14:textId="3EE30027" w:rsidR="004E3A00" w:rsidRDefault="003A436D">
      <w:r>
        <w:rPr>
          <w:noProof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136E0E48" wp14:editId="5C253023">
                <wp:simplePos x="0" y="0"/>
                <wp:positionH relativeFrom="margin">
                  <wp:align>center</wp:align>
                </wp:positionH>
                <wp:positionV relativeFrom="paragraph">
                  <wp:posOffset>4088765</wp:posOffset>
                </wp:positionV>
                <wp:extent cx="7772400" cy="10058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3F61C" w14:textId="7BCE4241" w:rsidR="003A436D" w:rsidRPr="003A436D" w:rsidRDefault="003A436D" w:rsidP="003A436D">
                            <w:pPr>
                              <w:pStyle w:val="CoverInfo"/>
                              <w:rPr>
                                <w:noProof/>
                                <w:color w:val="000000" w:themeColor="text1"/>
                                <w:spacing w:val="0"/>
                                <w:sz w:val="72"/>
                                <w:szCs w:val="72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>SIR ALI IMRAN HUSSAIN</w:t>
                            </w:r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noProof/>
                                </w:rPr>
                                <w:id w:val="1628050335"/>
                                <w:placeholder>
                                  <w:docPart w:val="1C0DBF9CACE54920819B92B12147B70F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Pr="004048B0">
                                  <w:rPr>
                                    <w:noProof/>
                                  </w:rPr>
                                  <w:t>|</w:t>
                                </w:r>
                              </w:sdtContent>
                            </w:sdt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E0E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1.95pt;width:612pt;height:11in;z-index:251680767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" filled="f" stroked="f">
                <v:textbox style="mso-fit-shape-to-text:t">
                  <w:txbxContent>
                    <w:p w14:paraId="1653F61C" w14:textId="7BCE4241" w:rsidR="003A436D" w:rsidRPr="003A436D" w:rsidRDefault="003A436D" w:rsidP="003A436D">
                      <w:pPr>
                        <w:pStyle w:val="CoverInfo"/>
                        <w:rPr>
                          <w:noProof/>
                          <w:color w:val="000000" w:themeColor="text1"/>
                          <w:spacing w:val="0"/>
                          <w:sz w:val="72"/>
                          <w:szCs w:val="72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>SIR ALI IMRAN HUSSAIN</w:t>
                      </w:r>
                      <w:r w:rsidRPr="004048B0">
                        <w:rPr>
                          <w:noProof/>
                        </w:rPr>
                        <w:t xml:space="preserve"> </w:t>
                      </w:r>
                      <w:sdt>
                        <w:sdtPr>
                          <w:rPr>
                            <w:noProof/>
                          </w:rPr>
                          <w:id w:val="1628050335"/>
                          <w:placeholder>
                            <w:docPart w:val="1C0DBF9CACE54920819B92B12147B70F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Pr="004048B0">
                            <w:rPr>
                              <w:noProof/>
                            </w:rPr>
                            <w:t>|</w:t>
                          </w:r>
                        </w:sdtContent>
                      </w:sdt>
                      <w:r w:rsidRPr="004048B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MISS SANA YOUSUF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3A00">
        <w:br w:type="page"/>
      </w:r>
    </w:p>
    <w:tbl>
      <w:tblPr>
        <w:tblpPr w:leftFromText="180" w:rightFromText="180" w:horzAnchor="margin" w:tblpY="126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  <w:gridCol w:w="1440"/>
      </w:tblGrid>
      <w:tr w:rsidR="004E3A00" w:rsidRPr="004048B0" w14:paraId="4D198A77" w14:textId="77777777" w:rsidTr="004E3A00">
        <w:trPr>
          <w:gridAfter w:val="1"/>
          <w:wAfter w:w="1440" w:type="dxa"/>
          <w:trHeight w:val="2151"/>
        </w:trPr>
        <w:tc>
          <w:tcPr>
            <w:tcW w:w="9360" w:type="dxa"/>
          </w:tcPr>
          <w:tbl>
            <w:tblPr>
              <w:tblW w:w="9106" w:type="dxa"/>
              <w:tblInd w:w="717" w:type="dxa"/>
              <w:tblLayout w:type="fixed"/>
              <w:tblLook w:val="0600" w:firstRow="0" w:lastRow="0" w:firstColumn="0" w:lastColumn="0" w:noHBand="1" w:noVBand="1"/>
            </w:tblPr>
            <w:tblGrid>
              <w:gridCol w:w="4553"/>
              <w:gridCol w:w="4553"/>
            </w:tblGrid>
            <w:tr w:rsidR="004E3A00" w:rsidRPr="004048B0" w14:paraId="4816D29C" w14:textId="77777777" w:rsidTr="004E3A00">
              <w:trPr>
                <w:trHeight w:val="1555"/>
              </w:trPr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D8890E6" w14:textId="5CEC7409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lastRenderedPageBreak/>
                    <w:t>Enrollment ID</w:t>
                  </w:r>
                </w:p>
              </w:tc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B2B8CB7" w14:textId="0022F74E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t>Student Name</w:t>
                  </w:r>
                </w:p>
              </w:tc>
            </w:tr>
            <w:tr w:rsidR="004E3A00" w:rsidRPr="004048B0" w14:paraId="1C0C3305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8AC74CB" w14:textId="02A8AECD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t>Student1346661</w:t>
                  </w:r>
                </w:p>
              </w:tc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B097CB2" w14:textId="128ED64D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YAHYA AHMED MUGHAL</w:t>
                  </w:r>
                </w:p>
              </w:tc>
            </w:tr>
            <w:tr w:rsidR="004E3A00" w:rsidRPr="004048B0" w14:paraId="29A8D276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3AF3F24" w14:textId="5A7091CA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Student1365428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5160C43" w14:textId="6D46DFF9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AZHAR SHAH</w:t>
                  </w:r>
                </w:p>
              </w:tc>
            </w:tr>
            <w:tr w:rsidR="004E3A00" w:rsidRPr="004048B0" w14:paraId="79398A3B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456CED0" w14:textId="73FA59E4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Student1370719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1148AB3A" w14:textId="0BC4BF1C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CHRIS RIAZ</w:t>
                  </w:r>
                </w:p>
              </w:tc>
            </w:tr>
            <w:tr w:rsidR="003A436D" w:rsidRPr="004048B0" w14:paraId="5FC27FC0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C9057D3" w14:textId="39D73608" w:rsidR="003A436D" w:rsidRDefault="003A436D" w:rsidP="004E3A00">
                  <w:pPr>
                    <w:pStyle w:val="TableData"/>
                    <w:framePr w:hSpace="180" w:wrap="around" w:hAnchor="margin" w:y="1260"/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 w:rsidRPr="003A436D"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Student1365416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48863595" w14:textId="7B2E6AC4" w:rsidR="003A436D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ABDUL MUGHNI SIDDIQUI</w:t>
                  </w:r>
                </w:p>
              </w:tc>
            </w:tr>
          </w:tbl>
          <w:p w14:paraId="2F78EC9A" w14:textId="77777777" w:rsidR="004E3A00" w:rsidRPr="004048B0" w:rsidRDefault="004E3A00" w:rsidP="004E3A00">
            <w:pPr>
              <w:rPr>
                <w:color w:val="000000" w:themeColor="text1"/>
              </w:rPr>
            </w:pPr>
          </w:p>
        </w:tc>
      </w:tr>
      <w:tr w:rsidR="004048B0" w:rsidRPr="004048B0" w14:paraId="33B211DA" w14:textId="77777777" w:rsidTr="004E3A00">
        <w:tblPrEx>
          <w:tblLook w:val="04A0" w:firstRow="1" w:lastRow="0" w:firstColumn="1" w:lastColumn="0" w:noHBand="0" w:noVBand="1"/>
        </w:tblPrEx>
        <w:trPr>
          <w:trHeight w:val="6491"/>
        </w:trPr>
        <w:tc>
          <w:tcPr>
            <w:tcW w:w="10800" w:type="dxa"/>
            <w:gridSpan w:val="2"/>
            <w:vAlign w:val="bottom"/>
          </w:tcPr>
          <w:p w14:paraId="629CC803" w14:textId="6C0F2406" w:rsidR="004048B0" w:rsidRPr="004048B0" w:rsidRDefault="002C44A8" w:rsidP="002C44A8">
            <w:pPr>
              <w:pStyle w:val="CoverInfo"/>
              <w:jc w:val="left"/>
              <w:rPr>
                <w:noProof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791" behindDoc="0" locked="0" layoutInCell="1" allowOverlap="1" wp14:anchorId="6E187B6C" wp14:editId="376C543C">
                  <wp:simplePos x="0" y="0"/>
                  <wp:positionH relativeFrom="column">
                    <wp:posOffset>941070</wp:posOffset>
                  </wp:positionH>
                  <wp:positionV relativeFrom="paragraph">
                    <wp:posOffset>158115</wp:posOffset>
                  </wp:positionV>
                  <wp:extent cx="4762500" cy="47625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A00">
              <w:rPr>
                <w:noProof/>
              </w:rPr>
              <w:t xml:space="preserve">SIR ALI IMRAN </w:t>
            </w:r>
            <w:r w:rsidR="003A436D" w:rsidRPr="004048B0">
              <w:rPr>
                <w:noProof/>
                <w:lang w:eastAsia="en-AU"/>
              </w:rPr>
              <w:t xml:space="preserve"> </w:t>
            </w:r>
            <w:r w:rsidR="003A436D">
              <w:rPr>
                <w:noProof/>
              </w:rPr>
              <w:t xml:space="preserve"> </w:t>
            </w:r>
            <w:r w:rsidR="004E3A00">
              <w:rPr>
                <w:noProof/>
              </w:rPr>
              <w:t>HUSSAIN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1F1DC49C24F45F1983454989119FCC3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 w:rsidR="004E3A00">
              <w:rPr>
                <w:noProof/>
              </w:rPr>
              <w:t>MISS SANA YOUSUF</w:t>
            </w:r>
          </w:p>
        </w:tc>
      </w:tr>
    </w:tbl>
    <w:p w14:paraId="5163AE36" w14:textId="77777777" w:rsidR="00B678B1" w:rsidRPr="004048B0" w:rsidRDefault="00B678B1" w:rsidP="004048B0"/>
    <w:p w14:paraId="781F3B89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3BE284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02E9D439" wp14:editId="21A1F731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4B5A13BA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16DC395" w14:textId="77777777" w:rsidR="00C17936" w:rsidRPr="004048B0" w:rsidRDefault="00C17936" w:rsidP="00E92204">
            <w:pPr>
              <w:pStyle w:val="CoverInfo"/>
              <w:spacing w:before="0"/>
            </w:pPr>
          </w:p>
          <w:p w14:paraId="7AF51EF7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28B1E2E4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F9C5C71" wp14:editId="1C931A98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2050AF57" w14:textId="77777777" w:rsidTr="00C17936">
        <w:trPr>
          <w:trHeight w:val="1368"/>
        </w:trPr>
        <w:tc>
          <w:tcPr>
            <w:tcW w:w="3168" w:type="dxa"/>
            <w:vMerge/>
          </w:tcPr>
          <w:p w14:paraId="59B3AAA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CA77C19" w14:textId="21BA37B5" w:rsidR="00517D36" w:rsidRPr="004048B0" w:rsidRDefault="00551A6E" w:rsidP="00C17936">
            <w:pPr>
              <w:pStyle w:val="Heading1"/>
            </w:pPr>
            <w:r>
              <w:t>TABLE OF CONTENTS</w:t>
            </w:r>
          </w:p>
        </w:tc>
      </w:tr>
      <w:tr w:rsidR="00517D36" w:rsidRPr="004048B0" w14:paraId="66F56D13" w14:textId="77777777" w:rsidTr="00C17936">
        <w:trPr>
          <w:trHeight w:val="7443"/>
        </w:trPr>
        <w:tc>
          <w:tcPr>
            <w:tcW w:w="3168" w:type="dxa"/>
            <w:vMerge/>
          </w:tcPr>
          <w:p w14:paraId="5263516E" w14:textId="77777777" w:rsidR="00517D36" w:rsidRPr="004048B0" w:rsidRDefault="00517D36" w:rsidP="00D51608"/>
        </w:tc>
        <w:tc>
          <w:tcPr>
            <w:tcW w:w="6035" w:type="dxa"/>
          </w:tcPr>
          <w:p w14:paraId="4737C4F9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418C6065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17C7F9C7" w14:textId="77777777" w:rsidR="004E3A00" w:rsidRDefault="004E3A00" w:rsidP="004E3A00">
            <w:pPr>
              <w:pStyle w:val="NormalBold"/>
            </w:pPr>
          </w:p>
          <w:p w14:paraId="7F4B1EDB" w14:textId="77777777" w:rsidR="00551A6E" w:rsidRDefault="00551A6E" w:rsidP="00551A6E">
            <w:pPr>
              <w:pStyle w:val="NormalBold"/>
              <w:numPr>
                <w:ilvl w:val="0"/>
                <w:numId w:val="11"/>
              </w:numPr>
            </w:pPr>
            <w:r w:rsidRPr="00551A6E">
              <w:t>Technologies Used</w:t>
            </w:r>
          </w:p>
          <w:p w14:paraId="5A89341B" w14:textId="41D7840B" w:rsidR="00780FC8" w:rsidRPr="00551A6E" w:rsidRDefault="00780FC8" w:rsidP="00551A6E">
            <w:pPr>
              <w:pStyle w:val="NormalBold"/>
              <w:numPr>
                <w:ilvl w:val="0"/>
                <w:numId w:val="11"/>
              </w:numPr>
            </w:pPr>
            <w:r>
              <w:t>Project Setup</w:t>
            </w:r>
          </w:p>
          <w:p w14:paraId="2D62BABF" w14:textId="77777777" w:rsidR="00551A6E" w:rsidRPr="00551A6E" w:rsidRDefault="00551A6E" w:rsidP="00551A6E">
            <w:pPr>
              <w:pStyle w:val="NormalBold"/>
              <w:numPr>
                <w:ilvl w:val="0"/>
                <w:numId w:val="11"/>
              </w:numPr>
            </w:pPr>
            <w:r w:rsidRPr="00551A6E">
              <w:t>Folder Structure</w:t>
            </w:r>
          </w:p>
          <w:p w14:paraId="04833691" w14:textId="3157512A" w:rsidR="00551A6E" w:rsidRPr="00551A6E" w:rsidRDefault="006F0BF7" w:rsidP="00551A6E">
            <w:pPr>
              <w:pStyle w:val="NormalBold"/>
              <w:numPr>
                <w:ilvl w:val="0"/>
                <w:numId w:val="11"/>
              </w:numPr>
            </w:pPr>
            <w:r>
              <w:t>Panels</w:t>
            </w:r>
          </w:p>
          <w:p w14:paraId="5A9CFBCE" w14:textId="0BD1B8A7" w:rsidR="00551A6E" w:rsidRPr="00551A6E" w:rsidRDefault="006F0BF7" w:rsidP="00551A6E">
            <w:pPr>
              <w:pStyle w:val="NormalBold"/>
              <w:numPr>
                <w:ilvl w:val="0"/>
                <w:numId w:val="11"/>
              </w:numPr>
            </w:pPr>
            <w:r>
              <w:t>MongoDB Configuration and Environment Variable</w:t>
            </w:r>
          </w:p>
          <w:p w14:paraId="6C9338C2" w14:textId="456297E0" w:rsidR="00517D36" w:rsidRPr="004048B0" w:rsidRDefault="006F0BF7" w:rsidP="00551A6E">
            <w:pPr>
              <w:pStyle w:val="NormalBold"/>
              <w:numPr>
                <w:ilvl w:val="0"/>
                <w:numId w:val="11"/>
              </w:numPr>
            </w:pPr>
            <w:r>
              <w:t>APIs and CORS</w:t>
            </w:r>
          </w:p>
        </w:tc>
      </w:tr>
    </w:tbl>
    <w:p w14:paraId="706662D1" w14:textId="77777777" w:rsidR="00114118" w:rsidRPr="004048B0" w:rsidRDefault="00114118"/>
    <w:p w14:paraId="22E9E1DD" w14:textId="77777777" w:rsidR="007762BF" w:rsidRPr="004048B0" w:rsidRDefault="007762BF">
      <w:pPr>
        <w:sectPr w:rsidR="007762BF" w:rsidRPr="004048B0" w:rsidSect="006F5A91">
          <w:footerReference w:type="first" r:id="rId21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18AB188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74C6F4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40C9648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9218840" w14:textId="7BE4C41A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26FEDE4" wp14:editId="1C010622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03E09FFC" w14:textId="77777777" w:rsidTr="00FE44CB">
        <w:trPr>
          <w:trHeight w:val="1440"/>
        </w:trPr>
        <w:tc>
          <w:tcPr>
            <w:tcW w:w="3600" w:type="dxa"/>
            <w:vMerge/>
          </w:tcPr>
          <w:p w14:paraId="29017853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871E165" w14:textId="22D47317" w:rsidR="0015336E" w:rsidRPr="004048B0" w:rsidRDefault="00551A6E" w:rsidP="00FE44CB">
            <w:pPr>
              <w:pStyle w:val="Heading2"/>
            </w:pPr>
            <w:r w:rsidRPr="00551A6E">
              <w:rPr>
                <w:sz w:val="56"/>
                <w:szCs w:val="56"/>
              </w:rPr>
              <w:t>TECHNOLOGIES USED</w:t>
            </w:r>
          </w:p>
        </w:tc>
      </w:tr>
      <w:tr w:rsidR="0015336E" w:rsidRPr="004048B0" w14:paraId="799F57D0" w14:textId="77777777" w:rsidTr="006551C3">
        <w:trPr>
          <w:trHeight w:val="5680"/>
        </w:trPr>
        <w:tc>
          <w:tcPr>
            <w:tcW w:w="3600" w:type="dxa"/>
            <w:vMerge/>
          </w:tcPr>
          <w:p w14:paraId="5B66342D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AE76154" w14:textId="019796C5" w:rsidR="00551A6E" w:rsidRPr="00551A6E" w:rsidRDefault="00551A6E" w:rsidP="00551A6E">
            <w:pPr>
              <w:pStyle w:val="Heading3"/>
            </w:pPr>
            <w:r w:rsidRPr="00551A6E">
              <w:t>Frontend</w:t>
            </w:r>
          </w:p>
          <w:p w14:paraId="6501B1A9" w14:textId="10311FBB" w:rsidR="00A0607B" w:rsidRDefault="00551A6E" w:rsidP="00A0607B">
            <w:pPr>
              <w:pStyle w:val="ListParagraph"/>
              <w:numPr>
                <w:ilvl w:val="0"/>
                <w:numId w:val="8"/>
              </w:numPr>
            </w:pPr>
            <w:r>
              <w:t>ReactJS</w:t>
            </w:r>
          </w:p>
          <w:p w14:paraId="2C56726B" w14:textId="3120522A" w:rsidR="00551A6E" w:rsidRPr="00A0607B" w:rsidRDefault="00551A6E" w:rsidP="00A0607B">
            <w:pPr>
              <w:pStyle w:val="ListParagraph"/>
              <w:numPr>
                <w:ilvl w:val="0"/>
                <w:numId w:val="8"/>
              </w:numPr>
            </w:pPr>
            <w:r>
              <w:t>Bootstrap</w:t>
            </w:r>
          </w:p>
          <w:p w14:paraId="2A26488C" w14:textId="30050B05" w:rsidR="00551A6E" w:rsidRPr="00551A6E" w:rsidRDefault="00551A6E" w:rsidP="00551A6E">
            <w:pPr>
              <w:pStyle w:val="Heading3"/>
            </w:pPr>
            <w:r w:rsidRPr="00551A6E">
              <w:t>Backend</w:t>
            </w:r>
          </w:p>
          <w:p w14:paraId="180B56FD" w14:textId="26FEB1F2" w:rsidR="0015336E" w:rsidRDefault="00551A6E" w:rsidP="00A0607B">
            <w:pPr>
              <w:pStyle w:val="ListParagraph"/>
              <w:numPr>
                <w:ilvl w:val="0"/>
                <w:numId w:val="9"/>
              </w:numPr>
            </w:pPr>
            <w:r>
              <w:t>Node JS</w:t>
            </w:r>
          </w:p>
          <w:p w14:paraId="27356191" w14:textId="28B757BD" w:rsidR="00551A6E" w:rsidRPr="004048B0" w:rsidRDefault="00551A6E" w:rsidP="00A0607B">
            <w:pPr>
              <w:pStyle w:val="ListParagraph"/>
              <w:numPr>
                <w:ilvl w:val="0"/>
                <w:numId w:val="9"/>
              </w:numPr>
            </w:pPr>
            <w:r>
              <w:t>Express JS</w:t>
            </w:r>
          </w:p>
          <w:p w14:paraId="667A3635" w14:textId="46774CFA" w:rsidR="00551A6E" w:rsidRPr="00551A6E" w:rsidRDefault="00551A6E" w:rsidP="00551A6E">
            <w:pPr>
              <w:pStyle w:val="Heading3"/>
            </w:pPr>
            <w:r>
              <w:t>DATABASE</w:t>
            </w:r>
          </w:p>
          <w:p w14:paraId="685AACAD" w14:textId="346EA1AC" w:rsidR="00C17936" w:rsidRPr="004048B0" w:rsidRDefault="00551A6E" w:rsidP="00A0607B">
            <w:pPr>
              <w:pStyle w:val="ListParagraph"/>
              <w:numPr>
                <w:ilvl w:val="0"/>
                <w:numId w:val="10"/>
              </w:num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7" behindDoc="0" locked="0" layoutInCell="1" allowOverlap="1" wp14:anchorId="6B5913E4" wp14:editId="4ED7A88F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1225550</wp:posOffset>
                      </wp:positionV>
                      <wp:extent cx="4533900" cy="1828800"/>
                      <wp:effectExtent l="0" t="0" r="0" b="0"/>
                      <wp:wrapNone/>
                      <wp:docPr id="5934102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339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FF3DDC" w14:textId="313F341B" w:rsidR="00551A6E" w:rsidRPr="00551A6E" w:rsidRDefault="00551A6E" w:rsidP="00551A6E">
                                  <w:pPr>
                                    <w:pStyle w:val="Heading2"/>
                                    <w:rPr>
                                      <w:color w:val="000000" w:themeColor="text1"/>
                                      <w:spacing w:val="0"/>
                                      <w:sz w:val="56"/>
                                      <w:szCs w:val="5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51A6E">
                                    <w:rPr>
                                      <w:sz w:val="56"/>
                                      <w:szCs w:val="56"/>
                                    </w:rPr>
                                    <w:t>Project Setup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B5913E4" id="Text Box 1" o:spid="_x0000_s1027" type="#_x0000_t202" style="position:absolute;left:0;text-align:left;margin-left:-.15pt;margin-top:96.5pt;width:357pt;height:2in;z-index:25174220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" filled="f" stroked="f">
                      <v:fill o:detectmouseclick="t"/>
                      <v:textbox style="mso-fit-shape-to-text:t">
                        <w:txbxContent>
                          <w:p w14:paraId="62FF3DDC" w14:textId="313F341B" w:rsidR="00551A6E" w:rsidRPr="00551A6E" w:rsidRDefault="00551A6E" w:rsidP="00551A6E">
                            <w:pPr>
                              <w:pStyle w:val="Heading2"/>
                              <w:rPr>
                                <w:color w:val="000000" w:themeColor="text1"/>
                                <w:spacing w:val="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1A6E">
                              <w:rPr>
                                <w:sz w:val="56"/>
                                <w:szCs w:val="56"/>
                              </w:rPr>
                              <w:t>Project Setup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048B0">
              <w:rPr>
                <w:noProof/>
                <w:lang w:eastAsia="en-AU"/>
              </w:rPr>
              <w:drawing>
                <wp:anchor distT="0" distB="0" distL="114300" distR="114300" simplePos="0" relativeHeight="251740159" behindDoc="0" locked="0" layoutInCell="1" allowOverlap="1" wp14:anchorId="5EA97FAC" wp14:editId="383D935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806450</wp:posOffset>
                  </wp:positionV>
                  <wp:extent cx="2286000" cy="222250"/>
                  <wp:effectExtent l="0" t="0" r="0" b="6350"/>
                  <wp:wrapNone/>
                  <wp:docPr id="845770987" name="Graphic 845770987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Mongo DB</w:t>
            </w:r>
          </w:p>
        </w:tc>
      </w:tr>
    </w:tbl>
    <w:p w14:paraId="1409FD2F" w14:textId="305B3D90" w:rsidR="007762BF" w:rsidRPr="004048B0" w:rsidRDefault="00551A6E">
      <w:r>
        <w:rPr>
          <w:noProof/>
        </w:rPr>
        <mc:AlternateContent>
          <mc:Choice Requires="wps">
            <w:drawing>
              <wp:anchor distT="0" distB="0" distL="114300" distR="114300" simplePos="0" relativeHeight="251744255" behindDoc="0" locked="0" layoutInCell="1" allowOverlap="1" wp14:anchorId="6C5E44D8" wp14:editId="095997DF">
                <wp:simplePos x="0" y="0"/>
                <wp:positionH relativeFrom="column">
                  <wp:posOffset>2352675</wp:posOffset>
                </wp:positionH>
                <wp:positionV relativeFrom="paragraph">
                  <wp:posOffset>294005</wp:posOffset>
                </wp:positionV>
                <wp:extent cx="1828800" cy="1828800"/>
                <wp:effectExtent l="0" t="0" r="0" b="0"/>
                <wp:wrapNone/>
                <wp:docPr id="15802000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581662" w14:textId="71591A01" w:rsidR="00551A6E" w:rsidRPr="00551A6E" w:rsidRDefault="00551A6E" w:rsidP="00551A6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E44D8" id="_x0000_s1028" type="#_x0000_t202" style="position:absolute;margin-left:185.25pt;margin-top:23.15pt;width:2in;height:2in;z-index:2517442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As56GQ&#10;3gAAAAoBAAAPAAAAAAAAAAAAAAAAAGcEAABkcnMvZG93bnJldi54bWxQSwUGAAAAAAQABADzAAAA&#10;cgUAAAAA&#10;" filled="f" stroked="f">
                <v:fill o:detectmouseclick="t"/>
                <v:textbox style="mso-fit-shape-to-text:t">
                  <w:txbxContent>
                    <w:p w14:paraId="53581662" w14:textId="71591A01" w:rsidR="00551A6E" w:rsidRPr="00551A6E" w:rsidRDefault="00551A6E" w:rsidP="00551A6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aps/>
                          <w:noProof/>
                          <w:spacing w:val="80"/>
                          <w:sz w:val="36"/>
                          <w:szCs w:val="32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</w:p>
    <w:p w14:paraId="5E42A573" w14:textId="641DE123" w:rsidR="00C17936" w:rsidRPr="004048B0" w:rsidRDefault="00780FC8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5" behindDoc="0" locked="0" layoutInCell="1" allowOverlap="1" wp14:anchorId="6952DF24" wp14:editId="08477D41">
                <wp:simplePos x="0" y="0"/>
                <wp:positionH relativeFrom="column">
                  <wp:posOffset>2562225</wp:posOffset>
                </wp:positionH>
                <wp:positionV relativeFrom="paragraph">
                  <wp:posOffset>2196465</wp:posOffset>
                </wp:positionV>
                <wp:extent cx="4229100" cy="1828800"/>
                <wp:effectExtent l="0" t="0" r="0" b="0"/>
                <wp:wrapNone/>
                <wp:docPr id="1578778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6ADE73" w14:textId="5734AC94" w:rsidR="00780FC8" w:rsidRPr="00780FC8" w:rsidRDefault="00780FC8" w:rsidP="00780FC8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hyperlink r:id="rId22" w:history="1">
                              <w:proofErr w:type="spellStart"/>
                              <w:r w:rsidRPr="00780FC8">
                                <w:rPr>
                                  <w:rStyle w:val="Hyperlink"/>
                                  <w:sz w:val="22"/>
                                  <w:szCs w:val="22"/>
                                </w:rPr>
                                <w:t>Github</w:t>
                              </w:r>
                              <w:proofErr w:type="spellEnd"/>
                              <w:r w:rsidRPr="00780FC8">
                                <w:rPr>
                                  <w:rStyle w:val="Hyperlink"/>
                                  <w:sz w:val="22"/>
                                  <w:szCs w:val="22"/>
                                </w:rPr>
                                <w:t xml:space="preserve"> Link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2DF24" id="_x0000_s1029" type="#_x0000_t202" style="position:absolute;margin-left:201.75pt;margin-top:172.95pt;width:333pt;height:2in;z-index:2517544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" filled="f" stroked="f">
                <v:fill o:detectmouseclick="t"/>
                <v:textbox style="mso-fit-shape-to-text:t">
                  <w:txbxContent>
                    <w:p w14:paraId="436ADE73" w14:textId="5734AC94" w:rsidR="00780FC8" w:rsidRPr="00780FC8" w:rsidRDefault="00780FC8" w:rsidP="00780FC8">
                      <w:pPr>
                        <w:pStyle w:val="NormalWeb"/>
                        <w:numPr>
                          <w:ilvl w:val="0"/>
                          <w:numId w:val="13"/>
                        </w:numPr>
                        <w:rPr>
                          <w:sz w:val="22"/>
                          <w:szCs w:val="22"/>
                        </w:rPr>
                      </w:pPr>
                      <w:hyperlink r:id="rId23" w:history="1">
                        <w:proofErr w:type="spellStart"/>
                        <w:r w:rsidRPr="00780FC8">
                          <w:rPr>
                            <w:rStyle w:val="Hyperlink"/>
                            <w:sz w:val="22"/>
                            <w:szCs w:val="22"/>
                          </w:rPr>
                          <w:t>Github</w:t>
                        </w:r>
                        <w:proofErr w:type="spellEnd"/>
                        <w:r w:rsidRPr="00780FC8">
                          <w:rPr>
                            <w:rStyle w:val="Hyperlink"/>
                            <w:sz w:val="22"/>
                            <w:szCs w:val="22"/>
                          </w:rPr>
                          <w:t xml:space="preserve"> Link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7" behindDoc="0" locked="0" layoutInCell="1" allowOverlap="1" wp14:anchorId="37E81FB7" wp14:editId="0E621646">
                <wp:simplePos x="0" y="0"/>
                <wp:positionH relativeFrom="column">
                  <wp:posOffset>2495550</wp:posOffset>
                </wp:positionH>
                <wp:positionV relativeFrom="paragraph">
                  <wp:posOffset>1826260</wp:posOffset>
                </wp:positionV>
                <wp:extent cx="1828800" cy="1828800"/>
                <wp:effectExtent l="0" t="0" r="0" b="0"/>
                <wp:wrapNone/>
                <wp:docPr id="19478800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70757E" w14:textId="3F959BE2" w:rsidR="00780FC8" w:rsidRPr="00551A6E" w:rsidRDefault="00780FC8" w:rsidP="00780FC8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81FB7" id="_x0000_s1030" type="#_x0000_t202" style="position:absolute;margin-left:196.5pt;margin-top:143.8pt;width:2in;height:2in;z-index:25175244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" filled="f" stroked="f">
                <v:fill o:detectmouseclick="t"/>
                <v:textbox style="mso-fit-shape-to-text:t">
                  <w:txbxContent>
                    <w:p w14:paraId="4770757E" w14:textId="3F959BE2" w:rsidR="00780FC8" w:rsidRPr="00551A6E" w:rsidRDefault="00780FC8" w:rsidP="00780FC8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aps/>
                          <w:noProof/>
                          <w:spacing w:val="80"/>
                          <w:sz w:val="36"/>
                          <w:szCs w:val="32"/>
                        </w:rPr>
                        <w:t>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399" behindDoc="0" locked="0" layoutInCell="1" allowOverlap="1" wp14:anchorId="20D1F92E" wp14:editId="494CD609">
                <wp:simplePos x="0" y="0"/>
                <wp:positionH relativeFrom="column">
                  <wp:posOffset>2543175</wp:posOffset>
                </wp:positionH>
                <wp:positionV relativeFrom="paragraph">
                  <wp:posOffset>1435735</wp:posOffset>
                </wp:positionV>
                <wp:extent cx="4229100" cy="1828800"/>
                <wp:effectExtent l="0" t="0" r="0" b="0"/>
                <wp:wrapNone/>
                <wp:docPr id="11104780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B9DA76" w14:textId="5C07FA99" w:rsidR="00780FC8" w:rsidRPr="00780FC8" w:rsidRDefault="00780FC8" w:rsidP="00780FC8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r w:rsidRPr="00780FC8">
                              <w:rPr>
                                <w:sz w:val="22"/>
                                <w:szCs w:val="22"/>
                              </w:rPr>
                              <w:t>MongoDB (local or cloud-based, e.g., MongoDB Atlas)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D1F92E" id="_x0000_s1031" type="#_x0000_t202" style="position:absolute;margin-left:200.25pt;margin-top:113.05pt;width:333pt;height:2in;z-index:2517503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" filled="f" stroked="f">
                <v:fill o:detectmouseclick="t"/>
                <v:textbox style="mso-fit-shape-to-text:t">
                  <w:txbxContent>
                    <w:p w14:paraId="51B9DA76" w14:textId="5C07FA99" w:rsidR="00780FC8" w:rsidRPr="00780FC8" w:rsidRDefault="00780FC8" w:rsidP="00780FC8">
                      <w:pPr>
                        <w:pStyle w:val="NormalWeb"/>
                        <w:numPr>
                          <w:ilvl w:val="0"/>
                          <w:numId w:val="13"/>
                        </w:numPr>
                        <w:rPr>
                          <w:sz w:val="22"/>
                          <w:szCs w:val="22"/>
                        </w:rPr>
                      </w:pPr>
                      <w:r w:rsidRPr="00780FC8">
                        <w:rPr>
                          <w:sz w:val="22"/>
                          <w:szCs w:val="22"/>
                        </w:rPr>
                        <w:t>MongoDB (local or cloud-based, e.g., MongoDB Atlas)</w:t>
                      </w:r>
                    </w:p>
                  </w:txbxContent>
                </v:textbox>
              </v:shape>
            </w:pict>
          </mc:Fallback>
        </mc:AlternateContent>
      </w:r>
      <w:r w:rsidR="00551A6E">
        <w:rPr>
          <w:noProof/>
        </w:rPr>
        <mc:AlternateContent>
          <mc:Choice Requires="wps">
            <w:drawing>
              <wp:anchor distT="0" distB="0" distL="114300" distR="114300" simplePos="0" relativeHeight="251748351" behindDoc="0" locked="0" layoutInCell="1" allowOverlap="1" wp14:anchorId="63D232DA" wp14:editId="7A607C02">
                <wp:simplePos x="0" y="0"/>
                <wp:positionH relativeFrom="column">
                  <wp:posOffset>2409825</wp:posOffset>
                </wp:positionH>
                <wp:positionV relativeFrom="paragraph">
                  <wp:posOffset>1073785</wp:posOffset>
                </wp:positionV>
                <wp:extent cx="1828800" cy="1828800"/>
                <wp:effectExtent l="0" t="0" r="0" b="0"/>
                <wp:wrapNone/>
                <wp:docPr id="19460560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97F30" w14:textId="7C3DDF7B" w:rsidR="00551A6E" w:rsidRPr="00551A6E" w:rsidRDefault="00780FC8" w:rsidP="00551A6E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232DA" id="_x0000_s1032" type="#_x0000_t202" style="position:absolute;margin-left:189.75pt;margin-top:84.55pt;width:2in;height:2in;z-index:2517483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" filled="f" stroked="f">
                <v:fill o:detectmouseclick="t"/>
                <v:textbox style="mso-fit-shape-to-text:t">
                  <w:txbxContent>
                    <w:p w14:paraId="51297F30" w14:textId="7C3DDF7B" w:rsidR="00551A6E" w:rsidRPr="00551A6E" w:rsidRDefault="00780FC8" w:rsidP="00551A6E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aps/>
                          <w:noProof/>
                          <w:spacing w:val="80"/>
                          <w:sz w:val="36"/>
                          <w:szCs w:val="32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 w:rsidR="00551A6E">
        <w:rPr>
          <w:noProof/>
        </w:rPr>
        <mc:AlternateContent>
          <mc:Choice Requires="wps">
            <w:drawing>
              <wp:anchor distT="0" distB="0" distL="114300" distR="114300" simplePos="0" relativeHeight="251746303" behindDoc="0" locked="0" layoutInCell="1" allowOverlap="1" wp14:anchorId="07ADC423" wp14:editId="7F58CF96">
                <wp:simplePos x="0" y="0"/>
                <wp:positionH relativeFrom="column">
                  <wp:posOffset>2495550</wp:posOffset>
                </wp:positionH>
                <wp:positionV relativeFrom="paragraph">
                  <wp:posOffset>492760</wp:posOffset>
                </wp:positionV>
                <wp:extent cx="1762125" cy="1828800"/>
                <wp:effectExtent l="0" t="0" r="0" b="0"/>
                <wp:wrapNone/>
                <wp:docPr id="13088231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12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1E681" w14:textId="569B22A6" w:rsidR="00551A6E" w:rsidRPr="00551A6E" w:rsidRDefault="00551A6E" w:rsidP="00551A6E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Node JS (20.17.0)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DC423" id="_x0000_s1033" type="#_x0000_t202" style="position:absolute;margin-left:196.5pt;margin-top:38.8pt;width:138.75pt;height:2in;z-index:2517463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" filled="f" stroked="f">
                <v:fill o:detectmouseclick="t"/>
                <v:textbox style="mso-fit-shape-to-text:t">
                  <w:txbxContent>
                    <w:p w14:paraId="2C71E681" w14:textId="569B22A6" w:rsidR="00551A6E" w:rsidRPr="00551A6E" w:rsidRDefault="00551A6E" w:rsidP="00551A6E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Node JS (20.17.0)</w:t>
                      </w:r>
                    </w:p>
                  </w:txbxContent>
                </v:textbox>
              </v:shape>
            </w:pict>
          </mc:Fallback>
        </mc:AlternateContent>
      </w:r>
    </w:p>
    <w:p w14:paraId="100F0415" w14:textId="77777777" w:rsidR="00780FC8" w:rsidRPr="004048B0" w:rsidRDefault="00780FC8" w:rsidP="00780FC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780FC8" w:rsidRPr="004048B0" w14:paraId="5D1F91B3" w14:textId="77777777" w:rsidTr="009D20E1">
        <w:trPr>
          <w:trHeight w:val="432"/>
        </w:trPr>
        <w:tc>
          <w:tcPr>
            <w:tcW w:w="3600" w:type="dxa"/>
            <w:vMerge w:val="restart"/>
          </w:tcPr>
          <w:p w14:paraId="2B1C501A" w14:textId="77777777" w:rsidR="00780FC8" w:rsidRPr="004048B0" w:rsidRDefault="00780FC8" w:rsidP="009D20E1">
            <w:pPr>
              <w:rPr>
                <w:noProof/>
              </w:rPr>
            </w:pPr>
          </w:p>
        </w:tc>
        <w:tc>
          <w:tcPr>
            <w:tcW w:w="7200" w:type="dxa"/>
          </w:tcPr>
          <w:p w14:paraId="7839D14E" w14:textId="77777777" w:rsidR="00780FC8" w:rsidRPr="004048B0" w:rsidRDefault="00780FC8" w:rsidP="009D20E1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1B00AC08" wp14:editId="03D47AF6">
                  <wp:extent cx="2286000" cy="222740"/>
                  <wp:effectExtent l="0" t="0" r="0" b="6350"/>
                  <wp:docPr id="1806853597" name="Graphic 1806853597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FC8" w:rsidRPr="004048B0" w14:paraId="10CA0927" w14:textId="77777777" w:rsidTr="009D20E1">
        <w:trPr>
          <w:trHeight w:val="1440"/>
        </w:trPr>
        <w:tc>
          <w:tcPr>
            <w:tcW w:w="3600" w:type="dxa"/>
            <w:vMerge/>
          </w:tcPr>
          <w:p w14:paraId="1F255D51" w14:textId="77777777" w:rsidR="00780FC8" w:rsidRPr="004048B0" w:rsidRDefault="00780FC8" w:rsidP="009D20E1">
            <w:pPr>
              <w:rPr>
                <w:noProof/>
              </w:rPr>
            </w:pPr>
          </w:p>
        </w:tc>
        <w:tc>
          <w:tcPr>
            <w:tcW w:w="7200" w:type="dxa"/>
          </w:tcPr>
          <w:p w14:paraId="7779A55E" w14:textId="1798E52C" w:rsidR="00780FC8" w:rsidRPr="004048B0" w:rsidRDefault="00780FC8" w:rsidP="009D20E1">
            <w:pPr>
              <w:pStyle w:val="Heading2"/>
            </w:pPr>
            <w:r>
              <w:rPr>
                <w:sz w:val="56"/>
                <w:szCs w:val="56"/>
              </w:rPr>
              <w:t>Folder Structure</w:t>
            </w:r>
          </w:p>
        </w:tc>
      </w:tr>
      <w:tr w:rsidR="00780FC8" w:rsidRPr="004048B0" w14:paraId="0F2F81DB" w14:textId="77777777" w:rsidTr="009D20E1">
        <w:trPr>
          <w:trHeight w:val="5680"/>
        </w:trPr>
        <w:tc>
          <w:tcPr>
            <w:tcW w:w="3600" w:type="dxa"/>
            <w:vMerge/>
          </w:tcPr>
          <w:p w14:paraId="31CDD657" w14:textId="77777777" w:rsidR="00780FC8" w:rsidRPr="004048B0" w:rsidRDefault="00780FC8" w:rsidP="009D20E1">
            <w:pPr>
              <w:rPr>
                <w:noProof/>
              </w:rPr>
            </w:pPr>
          </w:p>
        </w:tc>
        <w:tc>
          <w:tcPr>
            <w:tcW w:w="7200" w:type="dxa"/>
          </w:tcPr>
          <w:p w14:paraId="40A491C9" w14:textId="639FD8AD" w:rsidR="00780FC8" w:rsidRPr="00551A6E" w:rsidRDefault="00780FC8" w:rsidP="009D20E1">
            <w:pPr>
              <w:pStyle w:val="Heading3"/>
            </w:pPr>
            <w:r>
              <w:t>Luxury Stay Hopitality</w:t>
            </w:r>
          </w:p>
          <w:p w14:paraId="04799F1E" w14:textId="022D90F1" w:rsidR="00780FC8" w:rsidRDefault="00780FC8" w:rsidP="009D20E1">
            <w:pPr>
              <w:pStyle w:val="ListParagraph"/>
              <w:numPr>
                <w:ilvl w:val="0"/>
                <w:numId w:val="8"/>
              </w:numPr>
            </w:pPr>
            <w:r>
              <w:t>frontend</w:t>
            </w:r>
          </w:p>
          <w:p w14:paraId="0504409D" w14:textId="277AC7DB" w:rsidR="00780FC8" w:rsidRPr="004048B0" w:rsidRDefault="00780FC8" w:rsidP="00780FC8">
            <w:pPr>
              <w:pStyle w:val="ListParagraph"/>
              <w:numPr>
                <w:ilvl w:val="0"/>
                <w:numId w:val="8"/>
              </w:num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39" behindDoc="0" locked="0" layoutInCell="1" allowOverlap="1" wp14:anchorId="474E7B66" wp14:editId="5F20CDF0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2926715</wp:posOffset>
                      </wp:positionV>
                      <wp:extent cx="1828800" cy="1828800"/>
                      <wp:effectExtent l="0" t="0" r="0" b="0"/>
                      <wp:wrapNone/>
                      <wp:docPr id="38180089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A308A5" w14:textId="513C070A" w:rsidR="00780FC8" w:rsidRPr="00551A6E" w:rsidRDefault="00780FC8" w:rsidP="00780FC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aps/>
                                      <w:noProof/>
                                      <w:spacing w:val="80"/>
                                      <w:sz w:val="36"/>
                                      <w:szCs w:val="32"/>
                                    </w:rPr>
                                    <w:t>STAFF PANEL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74E7B66" id="_x0000_s1034" type="#_x0000_t202" style="position:absolute;left:0;text-align:left;margin-left:4.35pt;margin-top:230.45pt;width:2in;height:2in;z-index:2517606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" filled="f" stroked="f">
                      <v:fill o:detectmouseclick="t"/>
                      <v:textbox style="mso-fit-shape-to-text:t">
                        <w:txbxContent>
                          <w:p w14:paraId="06A308A5" w14:textId="513C070A" w:rsidR="00780FC8" w:rsidRPr="00551A6E" w:rsidRDefault="00780FC8" w:rsidP="00780FC8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STAFF PANEL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5" behindDoc="0" locked="0" layoutInCell="1" allowOverlap="1" wp14:anchorId="544E4AF3" wp14:editId="0250EC4B">
                      <wp:simplePos x="0" y="0"/>
                      <wp:positionH relativeFrom="column">
                        <wp:posOffset>26669</wp:posOffset>
                      </wp:positionH>
                      <wp:positionV relativeFrom="paragraph">
                        <wp:posOffset>2317115</wp:posOffset>
                      </wp:positionV>
                      <wp:extent cx="4505325" cy="1828800"/>
                      <wp:effectExtent l="0" t="0" r="0" b="0"/>
                      <wp:wrapNone/>
                      <wp:docPr id="95805313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05325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78F5079" w14:textId="07BB0A5C" w:rsidR="00780FC8" w:rsidRPr="00551A6E" w:rsidRDefault="00780FC8" w:rsidP="00780FC8">
                                  <w:pPr>
                                    <w:pStyle w:val="ListParagraph"/>
                                    <w:numPr>
                                      <w:ilvl w:val="0"/>
                                      <w:numId w:val="13"/>
                                    </w:numP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Deals with All the CRUD related to the management </w:t>
                                  </w:r>
                                  <w:proofErr w:type="gram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( </w:t>
                                  </w:r>
                                  <w:proofErr w:type="spellStart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e.g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: Employee, Floor, Room, etc.)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44E4AF3" id="_x0000_s1035" type="#_x0000_t202" style="position:absolute;left:0;text-align:left;margin-left:2.1pt;margin-top:182.45pt;width:354.75pt;height:2in;z-index:2517596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" filled="f" stroked="f">
                      <v:fill o:detectmouseclick="t"/>
                      <v:textbox style="mso-fit-shape-to-text:t">
                        <w:txbxContent>
                          <w:p w14:paraId="378F5079" w14:textId="07BB0A5C" w:rsidR="00780FC8" w:rsidRPr="00551A6E" w:rsidRDefault="00780FC8" w:rsidP="00780FC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Deals with All the CRUD related to the management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e.g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Employee, Floor, Room, etc.)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1" behindDoc="0" locked="0" layoutInCell="1" allowOverlap="1" wp14:anchorId="64DCBB0B" wp14:editId="031F8208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1948180</wp:posOffset>
                      </wp:positionV>
                      <wp:extent cx="1828800" cy="1828800"/>
                      <wp:effectExtent l="0" t="0" r="0" b="0"/>
                      <wp:wrapNone/>
                      <wp:docPr id="156441947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288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CCBAAE7" w14:textId="0BD19355" w:rsidR="00780FC8" w:rsidRPr="00551A6E" w:rsidRDefault="00780FC8" w:rsidP="00780FC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aps/>
                                      <w:noProof/>
                                      <w:spacing w:val="80"/>
                                      <w:sz w:val="36"/>
                                      <w:szCs w:val="32"/>
                                    </w:rPr>
                                    <w:t>ADMIN PANEL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4DCBB0B" id="_x0000_s1036" type="#_x0000_t202" style="position:absolute;left:0;text-align:left;margin-left:4.35pt;margin-top:153.4pt;width:2in;height:2in;z-index:25175859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" filled="f" stroked="f">
                      <v:fill o:detectmouseclick="t"/>
                      <v:textbox style="mso-fit-shape-to-text:t">
                        <w:txbxContent>
                          <w:p w14:paraId="7CCBAAE7" w14:textId="0BD19355" w:rsidR="00780FC8" w:rsidRPr="00551A6E" w:rsidRDefault="00780FC8" w:rsidP="00780FC8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noProof/>
                                <w:spacing w:val="80"/>
                                <w:sz w:val="36"/>
                                <w:szCs w:val="32"/>
                              </w:rPr>
                              <w:t>ADMIN PANEL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>backend</w: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7" behindDoc="0" locked="0" layoutInCell="1" allowOverlap="1" wp14:anchorId="097DF0DC" wp14:editId="3F8DD1F5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1225550</wp:posOffset>
                      </wp:positionV>
                      <wp:extent cx="4533900" cy="1828800"/>
                      <wp:effectExtent l="0" t="0" r="0" b="0"/>
                      <wp:wrapNone/>
                      <wp:docPr id="100745134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33900" cy="1828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6B4891" w14:textId="599EDA17" w:rsidR="00780FC8" w:rsidRPr="00551A6E" w:rsidRDefault="00780FC8" w:rsidP="00780FC8">
                                  <w:pPr>
                                    <w:pStyle w:val="Heading2"/>
                                    <w:rPr>
                                      <w:color w:val="000000" w:themeColor="text1"/>
                                      <w:spacing w:val="0"/>
                                      <w:sz w:val="56"/>
                                      <w:szCs w:val="5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sz w:val="56"/>
                                      <w:szCs w:val="56"/>
                                    </w:rPr>
                                    <w:t>PANELS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97DF0DC" id="_x0000_s1037" type="#_x0000_t202" style="position:absolute;left:0;text-align:left;margin-left:-.15pt;margin-top:96.5pt;width:357pt;height:2in;z-index:2517575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" filled="f" stroked="f">
                      <v:fill o:detectmouseclick="t"/>
                      <v:textbox style="mso-fit-shape-to-text:t">
                        <w:txbxContent>
                          <w:p w14:paraId="266B4891" w14:textId="599EDA17" w:rsidR="00780FC8" w:rsidRPr="00551A6E" w:rsidRDefault="00780FC8" w:rsidP="00780FC8">
                            <w:pPr>
                              <w:pStyle w:val="Heading2"/>
                              <w:rPr>
                                <w:color w:val="000000" w:themeColor="text1"/>
                                <w:spacing w:val="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PANELS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048B0">
              <w:rPr>
                <w:noProof/>
                <w:lang w:eastAsia="en-AU"/>
              </w:rPr>
              <w:drawing>
                <wp:anchor distT="0" distB="0" distL="114300" distR="114300" simplePos="0" relativeHeight="251756543" behindDoc="0" locked="0" layoutInCell="1" allowOverlap="1" wp14:anchorId="3EBC7A06" wp14:editId="5FA1FFBC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806450</wp:posOffset>
                  </wp:positionV>
                  <wp:extent cx="2286000" cy="222250"/>
                  <wp:effectExtent l="0" t="0" r="0" b="6350"/>
                  <wp:wrapNone/>
                  <wp:docPr id="606529735" name="Graphic 606529735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C957897" w14:textId="02B9AA71" w:rsidR="00780FC8" w:rsidRPr="004048B0" w:rsidRDefault="00780FC8" w:rsidP="00780FC8"/>
    <w:p w14:paraId="7D3FFE03" w14:textId="141EC9DD" w:rsidR="00780FC8" w:rsidRPr="004048B0" w:rsidRDefault="00780FC8" w:rsidP="00780FC8">
      <w:pPr>
        <w:sectPr w:rsidR="00780FC8" w:rsidRPr="004048B0" w:rsidSect="00780FC8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3" behindDoc="0" locked="0" layoutInCell="1" allowOverlap="1" wp14:anchorId="38CB5E03" wp14:editId="1B5B4877">
                <wp:simplePos x="0" y="0"/>
                <wp:positionH relativeFrom="column">
                  <wp:posOffset>2422525</wp:posOffset>
                </wp:positionH>
                <wp:positionV relativeFrom="paragraph">
                  <wp:posOffset>178435</wp:posOffset>
                </wp:positionV>
                <wp:extent cx="4229100" cy="1828800"/>
                <wp:effectExtent l="0" t="0" r="0" b="0"/>
                <wp:wrapNone/>
                <wp:docPr id="20598874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304A65" w14:textId="35C9F7CE" w:rsidR="00780FC8" w:rsidRPr="00780FC8" w:rsidRDefault="00780FC8" w:rsidP="00780FC8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Deals with All the Managements Related to the </w:t>
                            </w:r>
                            <w:r w:rsidR="006F0BF7">
                              <w:rPr>
                                <w:sz w:val="22"/>
                                <w:szCs w:val="22"/>
                              </w:rPr>
                              <w:t xml:space="preserve">Different Roles of Staffs </w:t>
                            </w:r>
                            <w:proofErr w:type="gramStart"/>
                            <w:r w:rsidR="006F0BF7">
                              <w:rPr>
                                <w:sz w:val="22"/>
                                <w:szCs w:val="22"/>
                              </w:rPr>
                              <w:t xml:space="preserve">( </w:t>
                            </w:r>
                            <w:proofErr w:type="spellStart"/>
                            <w:r w:rsidR="006F0BF7">
                              <w:rPr>
                                <w:sz w:val="22"/>
                                <w:szCs w:val="22"/>
                              </w:rPr>
                              <w:t>e.g</w:t>
                            </w:r>
                            <w:proofErr w:type="spellEnd"/>
                            <w:proofErr w:type="gramEnd"/>
                            <w:r w:rsidR="006F0BF7">
                              <w:rPr>
                                <w:sz w:val="22"/>
                                <w:szCs w:val="22"/>
                              </w:rPr>
                              <w:t>: Room Booking, Invoice, Food Order, etc.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CB5E03" id="_x0000_s1038" type="#_x0000_t202" style="position:absolute;margin-left:190.75pt;margin-top:14.05pt;width:333pt;height:2in;z-index:2517616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" filled="f" stroked="f">
                <v:fill o:detectmouseclick="t"/>
                <v:textbox style="mso-fit-shape-to-text:t">
                  <w:txbxContent>
                    <w:p w14:paraId="7B304A65" w14:textId="35C9F7CE" w:rsidR="00780FC8" w:rsidRPr="00780FC8" w:rsidRDefault="00780FC8" w:rsidP="00780FC8">
                      <w:pPr>
                        <w:pStyle w:val="NormalWeb"/>
                        <w:numPr>
                          <w:ilvl w:val="0"/>
                          <w:numId w:val="13"/>
                        </w:num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Deals with All the Managements Related to the </w:t>
                      </w:r>
                      <w:r w:rsidR="006F0BF7">
                        <w:rPr>
                          <w:sz w:val="22"/>
                          <w:szCs w:val="22"/>
                        </w:rPr>
                        <w:t xml:space="preserve">Different Roles of Staffs </w:t>
                      </w:r>
                      <w:proofErr w:type="gramStart"/>
                      <w:r w:rsidR="006F0BF7">
                        <w:rPr>
                          <w:sz w:val="22"/>
                          <w:szCs w:val="22"/>
                        </w:rPr>
                        <w:t xml:space="preserve">( </w:t>
                      </w:r>
                      <w:proofErr w:type="spellStart"/>
                      <w:r w:rsidR="006F0BF7">
                        <w:rPr>
                          <w:sz w:val="22"/>
                          <w:szCs w:val="22"/>
                        </w:rPr>
                        <w:t>e.g</w:t>
                      </w:r>
                      <w:proofErr w:type="spellEnd"/>
                      <w:proofErr w:type="gramEnd"/>
                      <w:r w:rsidR="006F0BF7">
                        <w:rPr>
                          <w:sz w:val="22"/>
                          <w:szCs w:val="22"/>
                        </w:rPr>
                        <w:t>: Room Booking, Invoice, Food Order, etc. )</w:t>
                      </w:r>
                    </w:p>
                  </w:txbxContent>
                </v:textbox>
              </v:shape>
            </w:pict>
          </mc:Fallback>
        </mc:AlternateContent>
      </w:r>
    </w:p>
    <w:p w14:paraId="2E86EF4A" w14:textId="65477FB6" w:rsidR="00AB1924" w:rsidRDefault="006F0BF7" w:rsidP="00780F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1" behindDoc="0" locked="0" layoutInCell="1" allowOverlap="1" wp14:anchorId="5DBD32F8" wp14:editId="5D32D19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57975" cy="1143000"/>
                <wp:effectExtent l="0" t="0" r="0" b="0"/>
                <wp:wrapNone/>
                <wp:docPr id="7663560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7975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3C9C6E" w14:textId="4C51C444" w:rsidR="006F0BF7" w:rsidRDefault="006F0BF7" w:rsidP="006F0BF7">
                            <w:pPr>
                              <w:pStyle w:val="Heading2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MONGO DB CONFIGURATION &amp;</w:t>
                            </w:r>
                          </w:p>
                          <w:p w14:paraId="66D72A27" w14:textId="5D56C81A" w:rsidR="006F0BF7" w:rsidRPr="006F0BF7" w:rsidRDefault="006F0BF7" w:rsidP="006F0BF7">
                            <w:pPr>
                              <w:pStyle w:val="Heading2"/>
                            </w:pPr>
                            <w:r w:rsidRPr="006F0BF7">
                              <w:rPr>
                                <w:sz w:val="56"/>
                                <w:szCs w:val="56"/>
                              </w:rPr>
                              <w:t>Environment variables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D32F8" id="_x0000_s1039" type="#_x0000_t202" style="position:absolute;margin-left:0;margin-top:0;width:524.25pt;height:90pt;z-index:2517637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" filled="f" stroked="f">
                <v:fill o:detectmouseclick="t"/>
                <v:textbox>
                  <w:txbxContent>
                    <w:p w14:paraId="7F3C9C6E" w14:textId="4C51C444" w:rsidR="006F0BF7" w:rsidRDefault="006F0BF7" w:rsidP="006F0BF7">
                      <w:pPr>
                        <w:pStyle w:val="Heading2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MONGO DB CONFIGURATION &amp;</w:t>
                      </w:r>
                    </w:p>
                    <w:p w14:paraId="66D72A27" w14:textId="5D56C81A" w:rsidR="006F0BF7" w:rsidRPr="006F0BF7" w:rsidRDefault="006F0BF7" w:rsidP="006F0BF7">
                      <w:pPr>
                        <w:pStyle w:val="Heading2"/>
                      </w:pPr>
                      <w:r w:rsidRPr="006F0BF7">
                        <w:rPr>
                          <w:sz w:val="56"/>
                          <w:szCs w:val="56"/>
                        </w:rPr>
                        <w:t>Environment variables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</w:p>
    <w:p w14:paraId="7C47628B" w14:textId="77777777" w:rsidR="006F0BF7" w:rsidRDefault="006F0BF7" w:rsidP="00780FC8"/>
    <w:p w14:paraId="60A059AA" w14:textId="77777777" w:rsidR="006F0BF7" w:rsidRDefault="006F0BF7" w:rsidP="00780FC8"/>
    <w:p w14:paraId="51C8870D" w14:textId="77777777" w:rsidR="006F0BF7" w:rsidRDefault="006F0BF7" w:rsidP="00780FC8"/>
    <w:p w14:paraId="1E492815" w14:textId="77777777" w:rsidR="006F0BF7" w:rsidRDefault="006F0BF7" w:rsidP="00780FC8"/>
    <w:p w14:paraId="6F1A76C9" w14:textId="77777777" w:rsidR="006F0BF7" w:rsidRDefault="006F0BF7" w:rsidP="00780FC8"/>
    <w:p w14:paraId="2B7870E9" w14:textId="77777777" w:rsidR="006F0BF7" w:rsidRDefault="006F0BF7" w:rsidP="00780FC8"/>
    <w:p w14:paraId="2A95DB7A" w14:textId="77777777" w:rsidR="006F0BF7" w:rsidRDefault="006F0BF7" w:rsidP="00780FC8"/>
    <w:p w14:paraId="08D24595" w14:textId="77777777" w:rsidR="006F0BF7" w:rsidRDefault="006F0BF7" w:rsidP="00780FC8"/>
    <w:p w14:paraId="50525413" w14:textId="52B1C8E3" w:rsidR="006F0BF7" w:rsidRDefault="006F0BF7" w:rsidP="00780FC8"/>
    <w:p w14:paraId="47A65791" w14:textId="45231A80" w:rsidR="006F0BF7" w:rsidRDefault="006F0BF7" w:rsidP="00780FC8">
      <w:r>
        <w:rPr>
          <w:noProof/>
        </w:rPr>
        <w:drawing>
          <wp:anchor distT="0" distB="0" distL="114300" distR="114300" simplePos="0" relativeHeight="251764735" behindDoc="0" locked="0" layoutInCell="1" allowOverlap="1" wp14:anchorId="71601076" wp14:editId="29369A61">
            <wp:simplePos x="0" y="0"/>
            <wp:positionH relativeFrom="column">
              <wp:posOffset>1190625</wp:posOffset>
            </wp:positionH>
            <wp:positionV relativeFrom="paragraph">
              <wp:posOffset>9191</wp:posOffset>
            </wp:positionV>
            <wp:extent cx="4201596" cy="2895600"/>
            <wp:effectExtent l="19050" t="0" r="27940" b="838200"/>
            <wp:wrapNone/>
            <wp:docPr id="1146312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1222" name="Picture 1146312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596" cy="28956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4C176" w14:textId="2EB4B442" w:rsidR="006F0BF7" w:rsidRDefault="006F0BF7" w:rsidP="00780FC8"/>
    <w:p w14:paraId="6FBB65EE" w14:textId="1D736836" w:rsidR="006F0BF7" w:rsidRDefault="006F0BF7" w:rsidP="00780FC8">
      <w:r>
        <w:rPr>
          <w:noProof/>
        </w:rPr>
        <w:drawing>
          <wp:anchor distT="0" distB="0" distL="114300" distR="114300" simplePos="0" relativeHeight="251765759" behindDoc="0" locked="0" layoutInCell="1" allowOverlap="1" wp14:anchorId="6D66F4DE" wp14:editId="375A4770">
            <wp:simplePos x="0" y="0"/>
            <wp:positionH relativeFrom="column">
              <wp:posOffset>1190625</wp:posOffset>
            </wp:positionH>
            <wp:positionV relativeFrom="paragraph">
              <wp:posOffset>3821057</wp:posOffset>
            </wp:positionV>
            <wp:extent cx="4314636" cy="2533650"/>
            <wp:effectExtent l="19050" t="0" r="10160" b="742950"/>
            <wp:wrapNone/>
            <wp:docPr id="1112356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6852" name="Picture 11123568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636" cy="25336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7283D8A1" w14:textId="77777777" w:rsidR="006F0BF7" w:rsidRDefault="006F0BF7" w:rsidP="00780FC8"/>
    <w:p w14:paraId="626C0F87" w14:textId="77777777" w:rsidR="006F0BF7" w:rsidRDefault="006F0BF7" w:rsidP="00780FC8"/>
    <w:p w14:paraId="225729C3" w14:textId="77777777" w:rsidR="006F0BF7" w:rsidRDefault="006F0BF7" w:rsidP="00780FC8"/>
    <w:p w14:paraId="1AA52FDE" w14:textId="77777777" w:rsidR="006F0BF7" w:rsidRDefault="006F0BF7" w:rsidP="00780FC8"/>
    <w:p w14:paraId="3D10C6C6" w14:textId="77777777" w:rsidR="006F0BF7" w:rsidRDefault="006F0BF7" w:rsidP="00780FC8"/>
    <w:p w14:paraId="55EB12CD" w14:textId="77777777" w:rsidR="006F0BF7" w:rsidRDefault="006F0BF7" w:rsidP="00780FC8"/>
    <w:p w14:paraId="61D89635" w14:textId="77777777" w:rsidR="006F0BF7" w:rsidRDefault="006F0BF7" w:rsidP="00780FC8"/>
    <w:p w14:paraId="2CDC4043" w14:textId="77777777" w:rsidR="006F0BF7" w:rsidRDefault="006F0BF7" w:rsidP="00780FC8"/>
    <w:p w14:paraId="691510CA" w14:textId="77777777" w:rsidR="006F0BF7" w:rsidRDefault="006F0BF7" w:rsidP="00780FC8"/>
    <w:p w14:paraId="63D4D446" w14:textId="77777777" w:rsidR="006F0BF7" w:rsidRDefault="006F0BF7" w:rsidP="00780FC8"/>
    <w:p w14:paraId="1D419C61" w14:textId="77777777" w:rsidR="006F0BF7" w:rsidRDefault="006F0BF7" w:rsidP="00780FC8"/>
    <w:p w14:paraId="4F9298E3" w14:textId="77777777" w:rsidR="006F0BF7" w:rsidRDefault="006F0BF7" w:rsidP="00780FC8"/>
    <w:p w14:paraId="0EA36625" w14:textId="77777777" w:rsidR="006F0BF7" w:rsidRDefault="006F0BF7" w:rsidP="00780FC8"/>
    <w:p w14:paraId="638343AD" w14:textId="77777777" w:rsidR="006F0BF7" w:rsidRDefault="006F0BF7" w:rsidP="00780FC8"/>
    <w:p w14:paraId="42BA2881" w14:textId="77777777" w:rsidR="006F0BF7" w:rsidRDefault="006F0BF7" w:rsidP="00780FC8"/>
    <w:p w14:paraId="68132C6C" w14:textId="77777777" w:rsidR="006F0BF7" w:rsidRDefault="006F0BF7" w:rsidP="00780FC8"/>
    <w:p w14:paraId="7AF947D7" w14:textId="77777777" w:rsidR="006F0BF7" w:rsidRDefault="006F0BF7" w:rsidP="00780FC8"/>
    <w:p w14:paraId="41167E27" w14:textId="77777777" w:rsidR="006F0BF7" w:rsidRDefault="006F0BF7" w:rsidP="00780FC8"/>
    <w:p w14:paraId="6F7F900F" w14:textId="77777777" w:rsidR="006F0BF7" w:rsidRDefault="006F0BF7" w:rsidP="00780FC8"/>
    <w:p w14:paraId="59EC7DB9" w14:textId="77777777" w:rsidR="006F0BF7" w:rsidRDefault="006F0BF7" w:rsidP="00780FC8"/>
    <w:p w14:paraId="7772290D" w14:textId="77777777" w:rsidR="006F0BF7" w:rsidRDefault="006F0BF7" w:rsidP="00780FC8"/>
    <w:p w14:paraId="4D1E6B8A" w14:textId="77777777" w:rsidR="006F0BF7" w:rsidRDefault="006F0BF7" w:rsidP="00780FC8"/>
    <w:p w14:paraId="4898A120" w14:textId="77777777" w:rsidR="006F0BF7" w:rsidRDefault="006F0BF7" w:rsidP="00780FC8"/>
    <w:p w14:paraId="5FC11DFC" w14:textId="77777777" w:rsidR="006F0BF7" w:rsidRDefault="006F0BF7" w:rsidP="00780FC8"/>
    <w:p w14:paraId="63BE76AB" w14:textId="77777777" w:rsidR="006F0BF7" w:rsidRDefault="006F0BF7" w:rsidP="00780FC8"/>
    <w:p w14:paraId="2AA9D1EA" w14:textId="77777777" w:rsidR="006F0BF7" w:rsidRDefault="006F0BF7" w:rsidP="00780FC8"/>
    <w:p w14:paraId="62501B67" w14:textId="77777777" w:rsidR="006F0BF7" w:rsidRDefault="006F0BF7" w:rsidP="00780FC8"/>
    <w:p w14:paraId="25967925" w14:textId="77777777" w:rsidR="006F0BF7" w:rsidRDefault="006F0BF7" w:rsidP="00780FC8"/>
    <w:p w14:paraId="09A67737" w14:textId="77777777" w:rsidR="006F0BF7" w:rsidRDefault="006F0BF7" w:rsidP="00780FC8"/>
    <w:p w14:paraId="5224FE1F" w14:textId="77777777" w:rsidR="006F0BF7" w:rsidRDefault="006F0BF7" w:rsidP="00780FC8"/>
    <w:p w14:paraId="59E2C799" w14:textId="77777777" w:rsidR="006F0BF7" w:rsidRDefault="006F0BF7" w:rsidP="00780FC8"/>
    <w:p w14:paraId="42DB65A9" w14:textId="77777777" w:rsidR="006F0BF7" w:rsidRDefault="006F0BF7" w:rsidP="00780FC8"/>
    <w:p w14:paraId="75C5F1D8" w14:textId="77777777" w:rsidR="006F0BF7" w:rsidRDefault="006F0BF7" w:rsidP="00780FC8"/>
    <w:p w14:paraId="20D5F845" w14:textId="77777777" w:rsidR="006F0BF7" w:rsidRDefault="006F0BF7" w:rsidP="00780FC8"/>
    <w:p w14:paraId="263F1E3B" w14:textId="77777777" w:rsidR="006F0BF7" w:rsidRDefault="006F0BF7" w:rsidP="00780FC8"/>
    <w:p w14:paraId="295E335C" w14:textId="77777777" w:rsidR="006F0BF7" w:rsidRDefault="006F0BF7" w:rsidP="00780FC8"/>
    <w:p w14:paraId="774BEF48" w14:textId="77777777" w:rsidR="006F0BF7" w:rsidRDefault="006F0BF7" w:rsidP="00780FC8"/>
    <w:p w14:paraId="055109A9" w14:textId="77777777" w:rsidR="006F0BF7" w:rsidRDefault="006F0BF7" w:rsidP="00780FC8"/>
    <w:p w14:paraId="51E5B5AD" w14:textId="77777777" w:rsidR="006F0BF7" w:rsidRDefault="006F0BF7" w:rsidP="00780FC8"/>
    <w:p w14:paraId="2BF2F633" w14:textId="77777777" w:rsidR="006F0BF7" w:rsidRDefault="006F0BF7" w:rsidP="00780FC8"/>
    <w:p w14:paraId="68204E21" w14:textId="3D2CEF34" w:rsidR="006F0BF7" w:rsidRDefault="006F0BF7" w:rsidP="00780F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7" behindDoc="0" locked="0" layoutInCell="1" allowOverlap="1" wp14:anchorId="18BEBBBA" wp14:editId="058AE98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57975" cy="609600"/>
                <wp:effectExtent l="0" t="0" r="0" b="0"/>
                <wp:wrapNone/>
                <wp:docPr id="18710551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7975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33D62" w14:textId="403D0AEF" w:rsidR="006F0BF7" w:rsidRPr="006F0BF7" w:rsidRDefault="006F0BF7" w:rsidP="006F0BF7">
                            <w:pPr>
                              <w:pStyle w:val="Heading2"/>
                              <w:rPr>
                                <w:sz w:val="56"/>
                                <w:szCs w:val="56"/>
                              </w:rPr>
                            </w:pPr>
                            <w:r w:rsidRPr="006F0BF7">
                              <w:rPr>
                                <w:sz w:val="56"/>
                                <w:szCs w:val="56"/>
                              </w:rPr>
                              <w:t xml:space="preserve">APIs and 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CORS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EBBBA" id="_x0000_s1040" type="#_x0000_t202" style="position:absolute;margin-left:0;margin-top:0;width:524.25pt;height:48pt;z-index:2517678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" filled="f" stroked="f">
                <v:fill o:detectmouseclick="t"/>
                <v:textbox>
                  <w:txbxContent>
                    <w:p w14:paraId="6BA33D62" w14:textId="403D0AEF" w:rsidR="006F0BF7" w:rsidRPr="006F0BF7" w:rsidRDefault="006F0BF7" w:rsidP="006F0BF7">
                      <w:pPr>
                        <w:pStyle w:val="Heading2"/>
                        <w:rPr>
                          <w:sz w:val="56"/>
                          <w:szCs w:val="56"/>
                        </w:rPr>
                      </w:pPr>
                      <w:r w:rsidRPr="006F0BF7">
                        <w:rPr>
                          <w:sz w:val="56"/>
                          <w:szCs w:val="56"/>
                        </w:rPr>
                        <w:t xml:space="preserve">APIs and </w:t>
                      </w:r>
                      <w:r>
                        <w:rPr>
                          <w:sz w:val="56"/>
                          <w:szCs w:val="56"/>
                        </w:rPr>
                        <w:t>CORS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</w:p>
    <w:p w14:paraId="0802935D" w14:textId="77777777" w:rsidR="006F0BF7" w:rsidRDefault="006F0BF7" w:rsidP="00780FC8"/>
    <w:p w14:paraId="46F26D75" w14:textId="77777777" w:rsidR="006F0BF7" w:rsidRDefault="006F0BF7" w:rsidP="00780FC8"/>
    <w:p w14:paraId="7ADEE0DC" w14:textId="77777777" w:rsidR="006F0BF7" w:rsidRDefault="006F0BF7" w:rsidP="00780FC8"/>
    <w:p w14:paraId="71461D21" w14:textId="67F7A055" w:rsidR="006F0BF7" w:rsidRDefault="006F0BF7" w:rsidP="00780FC8"/>
    <w:p w14:paraId="6EC49219" w14:textId="1D736EB8" w:rsidR="006F0BF7" w:rsidRDefault="003540C4" w:rsidP="00780FC8">
      <w:r>
        <w:rPr>
          <w:noProof/>
        </w:rPr>
        <w:drawing>
          <wp:anchor distT="0" distB="0" distL="114300" distR="114300" simplePos="0" relativeHeight="251768831" behindDoc="0" locked="0" layoutInCell="1" allowOverlap="1" wp14:anchorId="7400AC74" wp14:editId="1801635D">
            <wp:simplePos x="0" y="0"/>
            <wp:positionH relativeFrom="column">
              <wp:posOffset>981075</wp:posOffset>
            </wp:positionH>
            <wp:positionV relativeFrom="paragraph">
              <wp:posOffset>137795</wp:posOffset>
            </wp:positionV>
            <wp:extent cx="4581525" cy="2955084"/>
            <wp:effectExtent l="304800" t="304800" r="314325" b="321945"/>
            <wp:wrapNone/>
            <wp:docPr id="15852932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93211" name="Picture 15852932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508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C078A" w14:textId="2A91838B" w:rsidR="006F0BF7" w:rsidRDefault="006F0BF7" w:rsidP="00780FC8"/>
    <w:p w14:paraId="74A90377" w14:textId="23A8CAA9" w:rsidR="006F0BF7" w:rsidRDefault="006F0BF7" w:rsidP="00780FC8"/>
    <w:p w14:paraId="251E588E" w14:textId="053F7EFA" w:rsidR="006F0BF7" w:rsidRDefault="003540C4" w:rsidP="00780FC8">
      <w:r>
        <w:t xml:space="preserve"> </w:t>
      </w:r>
    </w:p>
    <w:p w14:paraId="7869EFD8" w14:textId="77777777" w:rsidR="003540C4" w:rsidRDefault="003540C4" w:rsidP="00780FC8"/>
    <w:p w14:paraId="5AE0AD89" w14:textId="28A4B840" w:rsidR="003540C4" w:rsidRDefault="003540C4" w:rsidP="00780FC8"/>
    <w:p w14:paraId="3A7A456F" w14:textId="77777777" w:rsidR="003540C4" w:rsidRDefault="003540C4" w:rsidP="00780FC8"/>
    <w:p w14:paraId="00F400FC" w14:textId="7F028FC1" w:rsidR="003540C4" w:rsidRDefault="003540C4" w:rsidP="00780FC8"/>
    <w:p w14:paraId="5B3F8E45" w14:textId="77777777" w:rsidR="003540C4" w:rsidRDefault="003540C4" w:rsidP="00780FC8"/>
    <w:p w14:paraId="66D30FEA" w14:textId="09B637DA" w:rsidR="003540C4" w:rsidRDefault="003540C4" w:rsidP="00780FC8"/>
    <w:p w14:paraId="5B1A7176" w14:textId="77777777" w:rsidR="003540C4" w:rsidRDefault="003540C4" w:rsidP="00780FC8"/>
    <w:p w14:paraId="5DE92106" w14:textId="5C61800D" w:rsidR="003540C4" w:rsidRDefault="003540C4" w:rsidP="00780FC8"/>
    <w:p w14:paraId="71AF3D97" w14:textId="77777777" w:rsidR="003540C4" w:rsidRDefault="003540C4" w:rsidP="00780FC8"/>
    <w:p w14:paraId="64084FE8" w14:textId="3D49B3DB" w:rsidR="003540C4" w:rsidRDefault="003540C4" w:rsidP="00780FC8"/>
    <w:p w14:paraId="2AC7A2A4" w14:textId="77777777" w:rsidR="003540C4" w:rsidRDefault="003540C4" w:rsidP="00780FC8"/>
    <w:p w14:paraId="5CBD2B3B" w14:textId="050AF4D1" w:rsidR="003540C4" w:rsidRDefault="003540C4" w:rsidP="00780FC8"/>
    <w:p w14:paraId="3CA06FC5" w14:textId="3ABCFD91" w:rsidR="003540C4" w:rsidRDefault="003540C4" w:rsidP="00780FC8"/>
    <w:p w14:paraId="1EA2272F" w14:textId="5B934EB9" w:rsidR="003540C4" w:rsidRDefault="003540C4" w:rsidP="00780FC8"/>
    <w:p w14:paraId="3CD7154F" w14:textId="6E2AE64D" w:rsidR="003540C4" w:rsidRDefault="003540C4" w:rsidP="00780FC8"/>
    <w:p w14:paraId="56AE3769" w14:textId="60DAA783" w:rsidR="003540C4" w:rsidRDefault="003540C4" w:rsidP="00780FC8"/>
    <w:p w14:paraId="67EBF2AB" w14:textId="7A6B56B4" w:rsidR="003540C4" w:rsidRDefault="003540C4" w:rsidP="00780FC8"/>
    <w:p w14:paraId="06FE1B2E" w14:textId="41991DCF" w:rsidR="003540C4" w:rsidRDefault="003540C4" w:rsidP="00780FC8"/>
    <w:p w14:paraId="1600B071" w14:textId="3922189B" w:rsidR="003540C4" w:rsidRDefault="003540C4" w:rsidP="00780FC8"/>
    <w:p w14:paraId="72F81BE3" w14:textId="02EA2756" w:rsidR="003540C4" w:rsidRDefault="003540C4" w:rsidP="00780FC8">
      <w:r>
        <w:rPr>
          <w:noProof/>
        </w:rPr>
        <w:drawing>
          <wp:anchor distT="0" distB="0" distL="114300" distR="114300" simplePos="0" relativeHeight="251769855" behindDoc="0" locked="0" layoutInCell="1" allowOverlap="1" wp14:anchorId="21A509A9" wp14:editId="3F38AFA8">
            <wp:simplePos x="0" y="0"/>
            <wp:positionH relativeFrom="column">
              <wp:posOffset>742950</wp:posOffset>
            </wp:positionH>
            <wp:positionV relativeFrom="paragraph">
              <wp:posOffset>25400</wp:posOffset>
            </wp:positionV>
            <wp:extent cx="4953000" cy="3137817"/>
            <wp:effectExtent l="304800" t="304800" r="323850" b="329565"/>
            <wp:wrapNone/>
            <wp:docPr id="9471139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3975" name="Picture 94711397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37817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2ADEE" w14:textId="6BF3D01A" w:rsidR="003540C4" w:rsidRDefault="003540C4" w:rsidP="00780FC8">
      <w:r>
        <w:t xml:space="preserve"> </w:t>
      </w:r>
    </w:p>
    <w:p w14:paraId="6354006D" w14:textId="77777777" w:rsidR="003540C4" w:rsidRDefault="003540C4" w:rsidP="00780FC8"/>
    <w:p w14:paraId="4D9F6B16" w14:textId="77777777" w:rsidR="003540C4" w:rsidRDefault="003540C4" w:rsidP="00780FC8"/>
    <w:p w14:paraId="51B1AE85" w14:textId="77777777" w:rsidR="003540C4" w:rsidRDefault="003540C4" w:rsidP="00780FC8"/>
    <w:p w14:paraId="796941C4" w14:textId="77777777" w:rsidR="003540C4" w:rsidRDefault="003540C4" w:rsidP="00780FC8"/>
    <w:p w14:paraId="4B52F27E" w14:textId="77777777" w:rsidR="003540C4" w:rsidRDefault="003540C4" w:rsidP="00780FC8"/>
    <w:p w14:paraId="1C005526" w14:textId="77777777" w:rsidR="003540C4" w:rsidRDefault="003540C4" w:rsidP="00780FC8"/>
    <w:p w14:paraId="5140EFE8" w14:textId="77777777" w:rsidR="003540C4" w:rsidRDefault="003540C4" w:rsidP="00780FC8"/>
    <w:p w14:paraId="1A77217B" w14:textId="77777777" w:rsidR="003540C4" w:rsidRDefault="003540C4" w:rsidP="00780FC8"/>
    <w:p w14:paraId="6E069D0E" w14:textId="77777777" w:rsidR="003540C4" w:rsidRDefault="003540C4" w:rsidP="00780FC8"/>
    <w:p w14:paraId="14C06A14" w14:textId="77777777" w:rsidR="003540C4" w:rsidRDefault="003540C4" w:rsidP="00780FC8"/>
    <w:p w14:paraId="3658AF45" w14:textId="77777777" w:rsidR="003540C4" w:rsidRDefault="003540C4" w:rsidP="00780FC8"/>
    <w:p w14:paraId="18E6D496" w14:textId="77777777" w:rsidR="003540C4" w:rsidRDefault="003540C4" w:rsidP="00780FC8"/>
    <w:p w14:paraId="5547EA2C" w14:textId="77777777" w:rsidR="003540C4" w:rsidRDefault="003540C4" w:rsidP="00780FC8"/>
    <w:p w14:paraId="762743BD" w14:textId="77777777" w:rsidR="003540C4" w:rsidRDefault="003540C4" w:rsidP="00780FC8"/>
    <w:p w14:paraId="55A24354" w14:textId="77777777" w:rsidR="003540C4" w:rsidRDefault="003540C4" w:rsidP="00780FC8"/>
    <w:p w14:paraId="42707638" w14:textId="77777777" w:rsidR="003540C4" w:rsidRDefault="003540C4" w:rsidP="00780FC8"/>
    <w:p w14:paraId="5192C977" w14:textId="77777777" w:rsidR="003540C4" w:rsidRDefault="003540C4" w:rsidP="00780FC8"/>
    <w:p w14:paraId="65CB1D16" w14:textId="77777777" w:rsidR="003540C4" w:rsidRDefault="003540C4" w:rsidP="00780FC8"/>
    <w:p w14:paraId="5DBAC163" w14:textId="77777777" w:rsidR="003540C4" w:rsidRDefault="003540C4" w:rsidP="00780FC8"/>
    <w:p w14:paraId="0B915BA0" w14:textId="77777777" w:rsidR="003540C4" w:rsidRDefault="003540C4" w:rsidP="00780FC8"/>
    <w:p w14:paraId="35A79845" w14:textId="77777777" w:rsidR="003540C4" w:rsidRDefault="003540C4" w:rsidP="00780FC8"/>
    <w:p w14:paraId="2728A25A" w14:textId="77777777" w:rsidR="003540C4" w:rsidRDefault="003540C4" w:rsidP="00780FC8"/>
    <w:p w14:paraId="76E6E13C" w14:textId="77777777" w:rsidR="003540C4" w:rsidRDefault="003540C4" w:rsidP="00780FC8"/>
    <w:p w14:paraId="62B7910A" w14:textId="77777777" w:rsidR="003540C4" w:rsidRDefault="003540C4" w:rsidP="00780FC8"/>
    <w:p w14:paraId="4BC6D2F1" w14:textId="2FB28986" w:rsidR="003540C4" w:rsidRPr="004048B0" w:rsidRDefault="003540C4" w:rsidP="00780FC8">
      <w:r>
        <w:rPr>
          <w:noProof/>
        </w:rPr>
        <mc:AlternateContent>
          <mc:Choice Requires="wps">
            <w:drawing>
              <wp:anchor distT="0" distB="0" distL="114300" distR="114300" simplePos="0" relativeHeight="251773951" behindDoc="0" locked="0" layoutInCell="1" allowOverlap="1" wp14:anchorId="6F52A68E" wp14:editId="6A339F36">
                <wp:simplePos x="0" y="0"/>
                <wp:positionH relativeFrom="column">
                  <wp:posOffset>438150</wp:posOffset>
                </wp:positionH>
                <wp:positionV relativeFrom="paragraph">
                  <wp:posOffset>2400300</wp:posOffset>
                </wp:positionV>
                <wp:extent cx="1828800" cy="1828800"/>
                <wp:effectExtent l="0" t="0" r="0" b="0"/>
                <wp:wrapNone/>
                <wp:docPr id="4802572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78F36" w14:textId="72A175C5" w:rsidR="003540C4" w:rsidRPr="003540C4" w:rsidRDefault="003540C4" w:rsidP="003540C4">
                            <w:pPr>
                              <w:jc w:val="center"/>
                              <w:rPr>
                                <w:b/>
                                <w:outline/>
                                <w:noProof/>
                                <w:color w:val="01023B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hyperlink r:id="rId28" w:history="1">
                              <w:r w:rsidRPr="008042A5">
                                <w:rPr>
                                  <w:rStyle w:val="Hyperlink"/>
                                  <w:b/>
                                  <w:noProof/>
                                  <w:sz w:val="72"/>
                                  <w:szCs w:val="72"/>
                                  <w14:shadow w14:blurRad="38100" w14:dist="22860" w14:dir="5400000" w14:sx="100000" w14:sy="100000" w14:kx="0" w14:ky="0" w14:algn="tl">
                                    <w14:srgbClr w14:val="000000">
                                      <w14:alpha w14:val="70000"/>
                                    </w14:srgbClr>
                                  </w14:shadow>
                                  <w14:textOutline w14:w="10160" w14:cap="flat" w14:cmpd="sng" w14:algn="ctr">
                                    <w14:solidFill>
                                      <w14:schemeClr w14:val="accent5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info@shaheencodecrafters.com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2A68E" id="_x0000_s1041" type="#_x0000_t202" style="position:absolute;margin-left:34.5pt;margin-top:189pt;width:2in;height:2in;z-index:2517739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AyuDgIAACo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" filled="f" stroked="f">
                <v:fill o:detectmouseclick="t"/>
                <v:textbox style="mso-fit-shape-to-text:t">
                  <w:txbxContent>
                    <w:p w14:paraId="77878F36" w14:textId="72A175C5" w:rsidR="003540C4" w:rsidRPr="003540C4" w:rsidRDefault="003540C4" w:rsidP="003540C4">
                      <w:pPr>
                        <w:jc w:val="center"/>
                        <w:rPr>
                          <w:b/>
                          <w:outline/>
                          <w:noProof/>
                          <w:color w:val="01023B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hyperlink r:id="rId29" w:history="1">
                        <w:r w:rsidRPr="008042A5">
                          <w:rPr>
                            <w:rStyle w:val="Hyperlink"/>
                            <w:b/>
                            <w:noProof/>
                            <w:sz w:val="72"/>
                            <w:szCs w:val="72"/>
                            <w14:shadow w14:blurRad="38100" w14:dist="22860" w14:dir="5400000" w14:sx="100000" w14:sy="100000" w14:kx="0" w14:ky="0" w14:algn="tl">
                              <w14:srgbClr w14:val="000000">
                                <w14:alpha w14:val="70000"/>
                              </w14:srgbClr>
                            </w14:shadow>
                            <w14:textOutline w14:w="10160" w14:cap="flat" w14:cmpd="sng" w14:algn="ctr">
                              <w14:solidFill>
                                <w14:schemeClr w14:val="accent5"/>
                              </w14:solidFill>
                              <w14:prstDash w14:val="solid"/>
                              <w14:round/>
                            </w14:textOutline>
                          </w:rPr>
                          <w:t>info@shaheencodecrafters.com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3" behindDoc="0" locked="0" layoutInCell="1" allowOverlap="1" wp14:anchorId="2693312E" wp14:editId="5EAC9B63">
                <wp:simplePos x="0" y="0"/>
                <wp:positionH relativeFrom="column">
                  <wp:posOffset>438150</wp:posOffset>
                </wp:positionH>
                <wp:positionV relativeFrom="paragraph">
                  <wp:posOffset>981075</wp:posOffset>
                </wp:positionV>
                <wp:extent cx="1828800" cy="1828800"/>
                <wp:effectExtent l="0" t="0" r="0" b="0"/>
                <wp:wrapNone/>
                <wp:docPr id="9095498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108E7" w14:textId="363DA4DC" w:rsidR="003540C4" w:rsidRPr="003540C4" w:rsidRDefault="003540C4" w:rsidP="003540C4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 US FOR ANY QUERIES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3312E" id="_x0000_s1042" type="#_x0000_t202" style="position:absolute;margin-left:34.5pt;margin-top:77.25pt;width:2in;height:2in;z-index:25177190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VXQDgIAACo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" filled="f" stroked="f">
                <v:fill o:detectmouseclick="t"/>
                <v:textbox style="mso-fit-shape-to-text:t">
                  <w:txbxContent>
                    <w:p w14:paraId="23F108E7" w14:textId="363DA4DC" w:rsidR="003540C4" w:rsidRPr="003540C4" w:rsidRDefault="003540C4" w:rsidP="003540C4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 US FOR ANY QUERIES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540C4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E7851C" w14:textId="77777777" w:rsidR="00D5503B" w:rsidRDefault="00D5503B" w:rsidP="006B633A">
      <w:r>
        <w:separator/>
      </w:r>
    </w:p>
  </w:endnote>
  <w:endnote w:type="continuationSeparator" w:id="0">
    <w:p w14:paraId="154305AD" w14:textId="77777777" w:rsidR="00D5503B" w:rsidRDefault="00D5503B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45DE" w14:textId="720E5774" w:rsidR="006B633A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F0173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BDF4429727BE45169C1630EEA70CE7A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E9D00A" w14:textId="0076A9B3" w:rsidR="00485325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Pr="004048B0">
      <w:rPr>
        <w:rFonts w:ascii="Calibri" w:hAnsi="Calibri" w:cs="Calibri"/>
        <w:color w:val="000000"/>
      </w:rPr>
      <w:t xml:space="preserve"> |</w:t>
    </w:r>
    <w:r>
      <w:t xml:space="preserve"> </w:t>
    </w:r>
    <w:sdt>
      <w:sdtPr>
        <w:id w:val="-16683916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97F36C" w14:textId="77777777" w:rsidR="00D5503B" w:rsidRDefault="00D5503B" w:rsidP="006B633A">
      <w:r>
        <w:separator/>
      </w:r>
    </w:p>
  </w:footnote>
  <w:footnote w:type="continuationSeparator" w:id="0">
    <w:p w14:paraId="092BA2AB" w14:textId="77777777" w:rsidR="00D5503B" w:rsidRDefault="00D5503B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856D2"/>
    <w:multiLevelType w:val="hybridMultilevel"/>
    <w:tmpl w:val="DB76B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8E351A5"/>
    <w:multiLevelType w:val="hybridMultilevel"/>
    <w:tmpl w:val="D9A63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1F15D6"/>
    <w:multiLevelType w:val="hybridMultilevel"/>
    <w:tmpl w:val="C8B0A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A32981"/>
    <w:multiLevelType w:val="hybridMultilevel"/>
    <w:tmpl w:val="FE3CE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3E23EC"/>
    <w:multiLevelType w:val="hybridMultilevel"/>
    <w:tmpl w:val="8FBC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5416B0"/>
    <w:multiLevelType w:val="hybridMultilevel"/>
    <w:tmpl w:val="3D845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683218">
    <w:abstractNumId w:val="1"/>
  </w:num>
  <w:num w:numId="2" w16cid:durableId="1944725258">
    <w:abstractNumId w:val="10"/>
  </w:num>
  <w:num w:numId="3" w16cid:durableId="1362708445">
    <w:abstractNumId w:val="0"/>
  </w:num>
  <w:num w:numId="4" w16cid:durableId="816531009">
    <w:abstractNumId w:val="7"/>
  </w:num>
  <w:num w:numId="5" w16cid:durableId="1436095802">
    <w:abstractNumId w:val="12"/>
  </w:num>
  <w:num w:numId="6" w16cid:durableId="676345688">
    <w:abstractNumId w:val="6"/>
  </w:num>
  <w:num w:numId="7" w16cid:durableId="1096438287">
    <w:abstractNumId w:val="3"/>
  </w:num>
  <w:num w:numId="8" w16cid:durableId="1719358798">
    <w:abstractNumId w:val="9"/>
  </w:num>
  <w:num w:numId="9" w16cid:durableId="723673078">
    <w:abstractNumId w:val="5"/>
  </w:num>
  <w:num w:numId="10" w16cid:durableId="920408500">
    <w:abstractNumId w:val="4"/>
  </w:num>
  <w:num w:numId="11" w16cid:durableId="899485219">
    <w:abstractNumId w:val="2"/>
  </w:num>
  <w:num w:numId="12" w16cid:durableId="1553350541">
    <w:abstractNumId w:val="8"/>
  </w:num>
  <w:num w:numId="13" w16cid:durableId="178476018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E3A00"/>
    <w:rsid w:val="000227CA"/>
    <w:rsid w:val="000239FD"/>
    <w:rsid w:val="000378D7"/>
    <w:rsid w:val="000504EC"/>
    <w:rsid w:val="00051294"/>
    <w:rsid w:val="00056A5E"/>
    <w:rsid w:val="00056A6A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73A98"/>
    <w:rsid w:val="001812E2"/>
    <w:rsid w:val="00185A2E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52BDE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44A8"/>
    <w:rsid w:val="002C7F0E"/>
    <w:rsid w:val="00322D7E"/>
    <w:rsid w:val="00324B19"/>
    <w:rsid w:val="00331CBA"/>
    <w:rsid w:val="00333597"/>
    <w:rsid w:val="00335CCE"/>
    <w:rsid w:val="00347EBA"/>
    <w:rsid w:val="003512DE"/>
    <w:rsid w:val="003540C4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436D"/>
    <w:rsid w:val="003A6140"/>
    <w:rsid w:val="003B1B45"/>
    <w:rsid w:val="003D2A97"/>
    <w:rsid w:val="003D3F30"/>
    <w:rsid w:val="003E3C4D"/>
    <w:rsid w:val="003F1069"/>
    <w:rsid w:val="00401E7E"/>
    <w:rsid w:val="004048B0"/>
    <w:rsid w:val="00411DBA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85325"/>
    <w:rsid w:val="0049453B"/>
    <w:rsid w:val="00494BE8"/>
    <w:rsid w:val="00495627"/>
    <w:rsid w:val="00497589"/>
    <w:rsid w:val="00497DF7"/>
    <w:rsid w:val="004A4C49"/>
    <w:rsid w:val="004C4BE2"/>
    <w:rsid w:val="004D14EB"/>
    <w:rsid w:val="004D4384"/>
    <w:rsid w:val="004D4B7B"/>
    <w:rsid w:val="004E3A00"/>
    <w:rsid w:val="004F1988"/>
    <w:rsid w:val="004F7FE3"/>
    <w:rsid w:val="00500AC9"/>
    <w:rsid w:val="00516138"/>
    <w:rsid w:val="00517D36"/>
    <w:rsid w:val="0053179B"/>
    <w:rsid w:val="005431C3"/>
    <w:rsid w:val="00547471"/>
    <w:rsid w:val="00551A6E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451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0BF7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0FC8"/>
    <w:rsid w:val="007874BC"/>
    <w:rsid w:val="007B2E61"/>
    <w:rsid w:val="007B52F1"/>
    <w:rsid w:val="007B5595"/>
    <w:rsid w:val="007B7331"/>
    <w:rsid w:val="007D0BCF"/>
    <w:rsid w:val="007D3DFE"/>
    <w:rsid w:val="007D77E2"/>
    <w:rsid w:val="007E2AA1"/>
    <w:rsid w:val="007F23D5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97FD2"/>
    <w:rsid w:val="008A2E6F"/>
    <w:rsid w:val="008A6EFF"/>
    <w:rsid w:val="008B60A5"/>
    <w:rsid w:val="008D07C5"/>
    <w:rsid w:val="008D3806"/>
    <w:rsid w:val="008E6874"/>
    <w:rsid w:val="008F1ABD"/>
    <w:rsid w:val="008F1BD4"/>
    <w:rsid w:val="00906C28"/>
    <w:rsid w:val="00910AB9"/>
    <w:rsid w:val="00912991"/>
    <w:rsid w:val="00917559"/>
    <w:rsid w:val="00920B2F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07B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B1924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06EEB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E76D1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2A60"/>
    <w:rsid w:val="00C43AF7"/>
    <w:rsid w:val="00C6170B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5503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75BF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95F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48532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rsid w:val="008D380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80FC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80FC8"/>
    <w:rPr>
      <w:color w:val="3A383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F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29" Type="http://schemas.openxmlformats.org/officeDocument/2006/relationships/hyperlink" Target="mailto:info@shaheencodecrafters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github.com/yahyamughalofficialyin/LuxuryStayHospitality" TargetMode="External"/><Relationship Id="rId28" Type="http://schemas.openxmlformats.org/officeDocument/2006/relationships/hyperlink" Target="mailto:info@shaheencodecrafters.com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github.com/yahyamughalofficialyin/LuxuryStayHospitality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-06-2024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1F1DC49C24F45F1983454989119F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19A5-D7A6-4565-BB38-38066910582A}"/>
      </w:docPartPr>
      <w:docPartBody>
        <w:p w:rsidR="006D1B5A" w:rsidRDefault="00162307">
          <w:pPr>
            <w:pStyle w:val="E1F1DC49C24F45F1983454989119FCC3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DF4429727BE45169C1630EEA70CE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B6F2F-C0C5-443A-9377-5F9D679B7782}"/>
      </w:docPartPr>
      <w:docPartBody>
        <w:p w:rsidR="006D1B5A" w:rsidRDefault="00162307">
          <w:pPr>
            <w:pStyle w:val="BDF4429727BE45169C1630EEA70CE7A3"/>
          </w:pPr>
          <w:r w:rsidRPr="004048B0">
            <w:t>SUBHEADING</w:t>
          </w:r>
        </w:p>
      </w:docPartBody>
    </w:docPart>
    <w:docPart>
      <w:docPartPr>
        <w:name w:val="1C0DBF9CACE54920819B92B12147B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F3275-E657-4579-804B-7C2F6DA83DB7}"/>
      </w:docPartPr>
      <w:docPartBody>
        <w:p w:rsidR="006D1B5A" w:rsidRDefault="00D21E57" w:rsidP="00D21E57">
          <w:pPr>
            <w:pStyle w:val="1C0DBF9CACE54920819B92B12147B70F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799939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E57"/>
    <w:rsid w:val="00162307"/>
    <w:rsid w:val="003354E3"/>
    <w:rsid w:val="00401E7E"/>
    <w:rsid w:val="006D1B5A"/>
    <w:rsid w:val="0078209D"/>
    <w:rsid w:val="007B7331"/>
    <w:rsid w:val="008174B2"/>
    <w:rsid w:val="0095629D"/>
    <w:rsid w:val="00B06EEB"/>
    <w:rsid w:val="00BE76D1"/>
    <w:rsid w:val="00D2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1F1DC49C24F45F1983454989119FCC3">
    <w:name w:val="E1F1DC49C24F45F1983454989119FCC3"/>
  </w:style>
  <w:style w:type="paragraph" w:customStyle="1" w:styleId="BDF4429727BE45169C1630EEA70CE7A3">
    <w:name w:val="BDF4429727BE45169C1630EEA70CE7A3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1C0DBF9CACE54920819B92B12147B70F">
    <w:name w:val="1C0DBF9CACE54920819B92B12147B70F"/>
    <w:rsid w:val="00D21E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8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2024-12-12T07:35:00Z</dcterms:created>
  <dcterms:modified xsi:type="dcterms:W3CDTF">2024-12-31T18:05:00Z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