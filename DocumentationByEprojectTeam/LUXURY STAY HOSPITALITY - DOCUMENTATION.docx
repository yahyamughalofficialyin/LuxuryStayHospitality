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2F35CEC4" w:rsidR="004048B0" w:rsidRPr="004048B0" w:rsidRDefault="00185A2E" w:rsidP="004048B0">
            <w:pPr>
              <w:pStyle w:val="Subtitle"/>
              <w:framePr w:wrap="auto" w:vAnchor="margin" w:hAnchor="text" w:yAlign="inline"/>
            </w:pPr>
            <w:r>
              <w:t>DOCUMENTATION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5F7F3EE2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033CB561" w:rsidR="00517D36" w:rsidRPr="004048B0" w:rsidRDefault="004E3A00" w:rsidP="00C17936">
            <w:pPr>
              <w:pStyle w:val="Heading1"/>
            </w:pPr>
            <w:r>
              <w:t>BACKGROUND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248B8708" w14:textId="380D8EB6" w:rsidR="004E3A00" w:rsidRDefault="004E3A00" w:rsidP="004E3A00">
            <w:pPr>
              <w:pStyle w:val="NormalBold"/>
            </w:pPr>
            <w:r>
              <w:t>Luxury Stay Hospitality, a high-end hotel chain known for its exceptional service and luxurious accommodations. With a network of hotels in various locations, Luxury Stay aims to revolutionize its operational efficiency by implementing a cutting-edge Hotel Management System (HMS).</w:t>
            </w:r>
          </w:p>
          <w:p w14:paraId="17C7F9C7" w14:textId="77777777" w:rsidR="004E3A00" w:rsidRDefault="004E3A00" w:rsidP="004E3A00">
            <w:pPr>
              <w:pStyle w:val="NormalBold"/>
            </w:pPr>
          </w:p>
          <w:p w14:paraId="6C9338C2" w14:textId="27DF31A5" w:rsidR="00517D36" w:rsidRPr="004048B0" w:rsidRDefault="004E3A00" w:rsidP="004E3A00">
            <w:pPr>
              <w:pStyle w:val="NormalBold"/>
            </w:pPr>
            <w:r>
              <w:t>Luxury Stay envisions a modern, scalable, and user-friendly Hotel Management System to transform its operations. The system will streamline workflows, enhance guest experiences, and provide insightful data for strategic decision-making.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2B063845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53E2838A" w:rsidR="0015336E" w:rsidRPr="004048B0" w:rsidRDefault="002C44A8" w:rsidP="00FE44CB">
            <w:pPr>
              <w:pStyle w:val="Heading2"/>
            </w:pPr>
            <w:r>
              <w:t>WORKDONE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7AEC93F0" w14:textId="6683E8B5" w:rsidR="0015336E" w:rsidRPr="004048B0" w:rsidRDefault="008D3806" w:rsidP="008D3806">
            <w:pPr>
              <w:pStyle w:val="Heading3"/>
            </w:pPr>
            <w:r w:rsidRPr="008D3806">
              <w:t>Progress</w:t>
            </w:r>
          </w:p>
          <w:p w14:paraId="7E4C2B9D" w14:textId="77777777" w:rsidR="008D3806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Successfully implemented all backend APIs (CRUD operations) using Express.js and integrated them into the React.js frontend.</w:t>
            </w:r>
          </w:p>
          <w:p w14:paraId="4B322659" w14:textId="77777777" w:rsidR="008D3806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Developed and managed both Admin and Staff panels with seamless user interfaces.</w:t>
            </w:r>
          </w:p>
          <w:p w14:paraId="16329DFB" w14:textId="5DF613C0" w:rsidR="0015336E" w:rsidRPr="004048B0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Ensured robust functionality with CRUD validations, including checks for record duplicity, email format validation, and other required information.</w:t>
            </w:r>
          </w:p>
          <w:p w14:paraId="2EE358B0" w14:textId="493D6420" w:rsidR="00EA0EF8" w:rsidRPr="004048B0" w:rsidRDefault="008D3806" w:rsidP="008D3806">
            <w:pPr>
              <w:pStyle w:val="Heading3"/>
            </w:pPr>
            <w:r w:rsidRPr="008D3806">
              <w:t>Challenges</w:t>
            </w:r>
          </w:p>
          <w:p w14:paraId="2C5D83FB" w14:textId="77777777" w:rsidR="008D3806" w:rsidRDefault="008D3806" w:rsidP="008D3806">
            <w:pPr>
              <w:pStyle w:val="ListParagraph"/>
              <w:numPr>
                <w:ilvl w:val="0"/>
                <w:numId w:val="9"/>
              </w:numPr>
            </w:pPr>
            <w:r>
              <w:t>Addressed complexities in preventing deletion of records linked to other collections, ensuring data integrity across the database.</w:t>
            </w:r>
          </w:p>
          <w:p w14:paraId="180B56FD" w14:textId="1A9CFC91" w:rsidR="0015336E" w:rsidRPr="004048B0" w:rsidRDefault="008D3806" w:rsidP="008D3806">
            <w:pPr>
              <w:pStyle w:val="ListParagraph"/>
              <w:numPr>
                <w:ilvl w:val="0"/>
                <w:numId w:val="9"/>
              </w:numPr>
            </w:pPr>
            <w:r>
              <w:t>Ensured validations and error handling covered edge cases, particularly in dynamic user inputs.</w:t>
            </w:r>
            <w:r w:rsidR="00EA0EF8" w:rsidRPr="004048B0">
              <w:t xml:space="preserve"> </w:t>
            </w:r>
          </w:p>
          <w:p w14:paraId="0614F145" w14:textId="6A452F1E" w:rsidR="00EA0EF8" w:rsidRPr="004048B0" w:rsidRDefault="008D3806" w:rsidP="00EA0EF8">
            <w:pPr>
              <w:pStyle w:val="Heading3"/>
            </w:pPr>
            <w:r>
              <w:t>NEXT STEPS</w:t>
            </w:r>
          </w:p>
          <w:p w14:paraId="7495BD5F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Perform extensive testing on both panels to identify and resolve any potential bugs or performance issues.</w:t>
            </w:r>
          </w:p>
          <w:p w14:paraId="2F8EDDC6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Optimize API integration to enhance speed and responsiveness.</w:t>
            </w:r>
          </w:p>
          <w:p w14:paraId="16DEBCF0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Gather feedback from stakeholders to refine and enhance the application.</w:t>
            </w:r>
          </w:p>
          <w:p w14:paraId="685AACAD" w14:textId="7A030C04" w:rsidR="00C17936" w:rsidRPr="004048B0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Implement booking management functionality in the Staff Panel to streamline parcel handling and user interactions.</w:t>
            </w:r>
          </w:p>
        </w:tc>
      </w:tr>
    </w:tbl>
    <w:p w14:paraId="1409FD2F" w14:textId="77777777" w:rsidR="007762BF" w:rsidRPr="004048B0" w:rsidRDefault="007762BF"/>
    <w:p w14:paraId="5E42A573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DD22184" w14:textId="294D90EE" w:rsidR="005F350F" w:rsidRPr="004048B0" w:rsidRDefault="00252BDE">
      <w:r>
        <w:rPr>
          <w:noProof/>
        </w:rPr>
        <w:lastRenderedPageBreak/>
        <w:drawing>
          <wp:anchor distT="0" distB="0" distL="114300" distR="114300" simplePos="0" relativeHeight="251683839" behindDoc="0" locked="0" layoutInCell="1" allowOverlap="1" wp14:anchorId="7C4B127B" wp14:editId="5E8B11FC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3851275" cy="2619375"/>
            <wp:effectExtent l="0" t="0" r="0" b="0"/>
            <wp:wrapNone/>
            <wp:docPr id="1689737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FADE0" w14:textId="7B35E284" w:rsidR="00B4432F" w:rsidRPr="004048B0" w:rsidRDefault="00252BDE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701247" behindDoc="0" locked="0" layoutInCell="1" allowOverlap="1" wp14:anchorId="5D3FE467" wp14:editId="438FD9F2">
                <wp:simplePos x="0" y="0"/>
                <wp:positionH relativeFrom="column">
                  <wp:posOffset>3962400</wp:posOffset>
                </wp:positionH>
                <wp:positionV relativeFrom="paragraph">
                  <wp:posOffset>7153910</wp:posOffset>
                </wp:positionV>
                <wp:extent cx="1828800" cy="1828800"/>
                <wp:effectExtent l="0" t="0" r="0" b="0"/>
                <wp:wrapNone/>
                <wp:docPr id="1180991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543F8" w14:textId="551AA73B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Room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FE467" id="Text Box 1" o:spid="_x0000_s1027" type="#_x0000_t202" style="position:absolute;margin-left:312pt;margin-top:563.3pt;width:2in;height:2in;z-index:2517012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IjlmeN4A&#10;AAANAQAADwAAAAAAAAAAAAAAAABlBAAAZHJzL2Rvd25yZXYueG1sUEsFBgAAAAAEAAQA8wAAAHAF&#10;AAAAAA==&#10;" filled="f" stroked="f">
                <v:textbox style="mso-fit-shape-to-text:t">
                  <w:txbxContent>
                    <w:p w14:paraId="634543F8" w14:textId="551AA73B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Room Booking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9199" behindDoc="1" locked="0" layoutInCell="1" allowOverlap="1" wp14:anchorId="23909B43" wp14:editId="6C2740E7">
            <wp:simplePos x="0" y="0"/>
            <wp:positionH relativeFrom="column">
              <wp:posOffset>3962400</wp:posOffset>
            </wp:positionH>
            <wp:positionV relativeFrom="paragraph">
              <wp:posOffset>7931785</wp:posOffset>
            </wp:positionV>
            <wp:extent cx="2286000" cy="222250"/>
            <wp:effectExtent l="0" t="0" r="0" b="6350"/>
            <wp:wrapNone/>
            <wp:docPr id="2089771946" name="Graphic 208977194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1" behindDoc="0" locked="0" layoutInCell="1" allowOverlap="1" wp14:anchorId="6E529D89" wp14:editId="131E84A4">
                <wp:simplePos x="0" y="0"/>
                <wp:positionH relativeFrom="column">
                  <wp:posOffset>4410075</wp:posOffset>
                </wp:positionH>
                <wp:positionV relativeFrom="paragraph">
                  <wp:posOffset>3858260</wp:posOffset>
                </wp:positionV>
                <wp:extent cx="1828800" cy="1828800"/>
                <wp:effectExtent l="0" t="0" r="0" b="0"/>
                <wp:wrapNone/>
                <wp:docPr id="233420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6069" w14:textId="4B8E08AA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CRUDs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29D89" id="_x0000_s1028" type="#_x0000_t202" style="position:absolute;margin-left:347.25pt;margin-top:303.8pt;width:2in;height:2in;z-index:2516971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" filled="f" stroked="f">
                <v:textbox style="mso-fit-shape-to-text:t">
                  <w:txbxContent>
                    <w:p w14:paraId="11716069" w14:textId="4B8E08AA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CRUDs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5103" behindDoc="1" locked="0" layoutInCell="1" allowOverlap="1" wp14:anchorId="3AD773AB" wp14:editId="2E5E21CF">
            <wp:simplePos x="0" y="0"/>
            <wp:positionH relativeFrom="column">
              <wp:posOffset>3876675</wp:posOffset>
            </wp:positionH>
            <wp:positionV relativeFrom="paragraph">
              <wp:posOffset>4601210</wp:posOffset>
            </wp:positionV>
            <wp:extent cx="2286000" cy="222250"/>
            <wp:effectExtent l="0" t="0" r="0" b="6350"/>
            <wp:wrapNone/>
            <wp:docPr id="2146058488" name="Graphic 2146058488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75BC89D8" wp14:editId="7C46D4AE">
                <wp:simplePos x="0" y="0"/>
                <wp:positionH relativeFrom="column">
                  <wp:posOffset>3514725</wp:posOffset>
                </wp:positionH>
                <wp:positionV relativeFrom="paragraph">
                  <wp:posOffset>1017905</wp:posOffset>
                </wp:positionV>
                <wp:extent cx="1828800" cy="1828800"/>
                <wp:effectExtent l="0" t="0" r="0" b="0"/>
                <wp:wrapNone/>
                <wp:docPr id="37011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306" w14:textId="08D30F30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52BDE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Admin/Staff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C89D8" id="_x0000_s1029" type="#_x0000_t202" style="position:absolute;margin-left:276.75pt;margin-top:80.15pt;width:2in;height:2in;z-index:2516930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" filled="f" stroked="f">
                <v:textbox style="mso-fit-shape-to-text:t">
                  <w:txbxContent>
                    <w:p w14:paraId="7CF4D306" w14:textId="08D30F30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52BDE"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Admin/Staff Login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1007" behindDoc="1" locked="0" layoutInCell="1" allowOverlap="1" wp14:anchorId="04B36E23" wp14:editId="22FAEF89">
            <wp:simplePos x="0" y="0"/>
            <wp:positionH relativeFrom="column">
              <wp:posOffset>3876675</wp:posOffset>
            </wp:positionH>
            <wp:positionV relativeFrom="paragraph">
              <wp:posOffset>1657985</wp:posOffset>
            </wp:positionV>
            <wp:extent cx="2286000" cy="222250"/>
            <wp:effectExtent l="0" t="0" r="0" b="6350"/>
            <wp:wrapNone/>
            <wp:docPr id="1767104585" name="Graphic 176710458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3" behindDoc="1" locked="0" layoutInCell="1" allowOverlap="1" wp14:anchorId="41B4C715" wp14:editId="3C8F3FB0">
            <wp:simplePos x="0" y="0"/>
            <wp:positionH relativeFrom="column">
              <wp:posOffset>0</wp:posOffset>
            </wp:positionH>
            <wp:positionV relativeFrom="paragraph">
              <wp:posOffset>6287136</wp:posOffset>
            </wp:positionV>
            <wp:extent cx="3027025" cy="1866900"/>
            <wp:effectExtent l="0" t="0" r="2540" b="0"/>
            <wp:wrapNone/>
            <wp:docPr id="644075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75331" name="Picture 6440753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91" cy="188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59" behindDoc="0" locked="0" layoutInCell="1" allowOverlap="1" wp14:anchorId="2C5D24BD" wp14:editId="6D60FB22">
            <wp:simplePos x="0" y="0"/>
            <wp:positionH relativeFrom="column">
              <wp:posOffset>-409575</wp:posOffset>
            </wp:positionH>
            <wp:positionV relativeFrom="paragraph">
              <wp:posOffset>6096635</wp:posOffset>
            </wp:positionV>
            <wp:extent cx="3851275" cy="2619375"/>
            <wp:effectExtent l="0" t="0" r="0" b="0"/>
            <wp:wrapNone/>
            <wp:docPr id="233631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1" behindDoc="1" locked="0" layoutInCell="1" allowOverlap="1" wp14:anchorId="29546422" wp14:editId="505FE1CD">
            <wp:simplePos x="0" y="0"/>
            <wp:positionH relativeFrom="column">
              <wp:posOffset>0</wp:posOffset>
            </wp:positionH>
            <wp:positionV relativeFrom="paragraph">
              <wp:posOffset>3143885</wp:posOffset>
            </wp:positionV>
            <wp:extent cx="3027815" cy="1847850"/>
            <wp:effectExtent l="0" t="0" r="1270" b="0"/>
            <wp:wrapNone/>
            <wp:docPr id="2275925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92533" name="Picture 2275925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776" cy="1861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7" behindDoc="0" locked="0" layoutInCell="1" allowOverlap="1" wp14:anchorId="40FF5A14" wp14:editId="7F1B91D3">
            <wp:simplePos x="0" y="0"/>
            <wp:positionH relativeFrom="column">
              <wp:posOffset>-409575</wp:posOffset>
            </wp:positionH>
            <wp:positionV relativeFrom="paragraph">
              <wp:posOffset>2943860</wp:posOffset>
            </wp:positionV>
            <wp:extent cx="3851275" cy="2619375"/>
            <wp:effectExtent l="0" t="0" r="0" b="0"/>
            <wp:wrapNone/>
            <wp:docPr id="19778254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5" behindDoc="1" locked="0" layoutInCell="1" allowOverlap="1" wp14:anchorId="63DC80FA" wp14:editId="4CAF60A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953411" cy="1971675"/>
            <wp:effectExtent l="0" t="0" r="0" b="0"/>
            <wp:wrapNone/>
            <wp:docPr id="57296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6331" name="Picture 572963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1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          </w:t>
      </w:r>
    </w:p>
    <w:sectPr w:rsidR="00B4432F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0302FD" w14:textId="77777777" w:rsidR="0009559C" w:rsidRDefault="0009559C" w:rsidP="006B633A">
      <w:r>
        <w:separator/>
      </w:r>
    </w:p>
  </w:endnote>
  <w:endnote w:type="continuationSeparator" w:id="0">
    <w:p w14:paraId="7B9024CD" w14:textId="77777777" w:rsidR="0009559C" w:rsidRDefault="0009559C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3E76D1" w14:textId="77777777" w:rsidR="0009559C" w:rsidRDefault="0009559C" w:rsidP="006B633A">
      <w:r>
        <w:separator/>
      </w:r>
    </w:p>
  </w:footnote>
  <w:footnote w:type="continuationSeparator" w:id="0">
    <w:p w14:paraId="3656F437" w14:textId="77777777" w:rsidR="0009559C" w:rsidRDefault="0009559C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8"/>
  </w:num>
  <w:num w:numId="3" w16cid:durableId="1362708445">
    <w:abstractNumId w:val="0"/>
  </w:num>
  <w:num w:numId="4" w16cid:durableId="816531009">
    <w:abstractNumId w:val="6"/>
  </w:num>
  <w:num w:numId="5" w16cid:durableId="1436095802">
    <w:abstractNumId w:val="9"/>
  </w:num>
  <w:num w:numId="6" w16cid:durableId="676345688">
    <w:abstractNumId w:val="5"/>
  </w:num>
  <w:num w:numId="7" w16cid:durableId="1096438287">
    <w:abstractNumId w:val="2"/>
  </w:num>
  <w:num w:numId="8" w16cid:durableId="1719358798">
    <w:abstractNumId w:val="7"/>
  </w:num>
  <w:num w:numId="9" w16cid:durableId="723673078">
    <w:abstractNumId w:val="4"/>
  </w:num>
  <w:num w:numId="10" w16cid:durableId="9204085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9559C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5A2E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D2A97"/>
    <w:rsid w:val="003D3F30"/>
    <w:rsid w:val="003F1069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B7331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0B2F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170B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semiHidden/>
    <w:rsid w:val="008D3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674D92"/>
    <w:rsid w:val="006D1B5A"/>
    <w:rsid w:val="007B7331"/>
    <w:rsid w:val="008174B2"/>
    <w:rsid w:val="00BE76D1"/>
    <w:rsid w:val="00D2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1F1DC49C24F45F1983454989119FCC3">
    <w:name w:val="E1F1DC49C24F45F1983454989119FCC3"/>
  </w:style>
  <w:style w:type="paragraph" w:customStyle="1" w:styleId="BDF4429727BE45169C1630EEA70CE7A3">
    <w:name w:val="BDF4429727BE45169C1630EEA70CE7A3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1C0DBF9CACE54920819B92B12147B70F">
    <w:name w:val="1C0DBF9CACE54920819B92B12147B70F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5</Pages>
  <Words>285</Words>
  <Characters>1628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2024-12-31T14:17:00Z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