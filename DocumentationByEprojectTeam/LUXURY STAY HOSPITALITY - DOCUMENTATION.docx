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4F740B" w14:textId="666EACAB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26EE2EDC" wp14:editId="426569CF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180" y="441198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1B5E22" id="Group 4" o:spid="_x0000_s1026" alt="&quot;&quot;" style="position:absolute;margin-left:-36pt;margin-top:-36pt;width:612pt;height:11in;z-index:-251638785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2021;top:44119;width:33738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6A511A69" w14:textId="77777777" w:rsidTr="00FA7409">
        <w:trPr>
          <w:trHeight w:val="4320"/>
        </w:trPr>
        <w:tc>
          <w:tcPr>
            <w:tcW w:w="10800" w:type="dxa"/>
          </w:tcPr>
          <w:p w14:paraId="5823A3D5" w14:textId="25684560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78409EC7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20F6E895" w14:textId="7E5C4193" w:rsidR="004048B0" w:rsidRDefault="004E3A00" w:rsidP="004048B0">
            <w:pPr>
              <w:pStyle w:val="Title"/>
              <w:rPr>
                <w:sz w:val="72"/>
                <w:szCs w:val="52"/>
              </w:rPr>
            </w:pPr>
            <w:r w:rsidRPr="004E3A00">
              <w:rPr>
                <w:sz w:val="72"/>
                <w:szCs w:val="52"/>
              </w:rPr>
              <w:t>LUXURY STAY Hospitality</w:t>
            </w:r>
          </w:p>
          <w:p w14:paraId="446F2DE6" w14:textId="567350FD" w:rsidR="004E3A00" w:rsidRPr="004E3A00" w:rsidRDefault="004E3A00" w:rsidP="004E3A00"/>
        </w:tc>
      </w:tr>
      <w:tr w:rsidR="004048B0" w:rsidRPr="004048B0" w14:paraId="541FCA32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62182A68" w14:textId="07328024" w:rsidR="004048B0" w:rsidRPr="004048B0" w:rsidRDefault="00252BDE" w:rsidP="004048B0">
            <w:pPr>
              <w:pStyle w:val="Subtitle"/>
              <w:framePr w:wrap="auto" w:vAnchor="margin" w:hAnchor="text" w:yAlign="inline"/>
            </w:pPr>
            <w:r>
              <w:t>2</w:t>
            </w:r>
            <w:r w:rsidRPr="00252BDE">
              <w:rPr>
                <w:vertAlign w:val="superscript"/>
              </w:rPr>
              <w:t>nd</w:t>
            </w:r>
            <w:r w:rsidR="004E3A00">
              <w:t xml:space="preserve"> STatus Report</w:t>
            </w:r>
          </w:p>
        </w:tc>
      </w:tr>
    </w:tbl>
    <w:p w14:paraId="2651A947" w14:textId="3EE30027" w:rsidR="004E3A00" w:rsidRDefault="003A436D">
      <w:r>
        <w:rPr>
          <w:noProof/>
        </w:rPr>
        <mc:AlternateContent>
          <mc:Choice Requires="wps">
            <w:drawing>
              <wp:anchor distT="0" distB="0" distL="114300" distR="114300" simplePos="0" relativeHeight="251680767" behindDoc="0" locked="0" layoutInCell="1" allowOverlap="1" wp14:anchorId="136E0E48" wp14:editId="5C253023">
                <wp:simplePos x="0" y="0"/>
                <wp:positionH relativeFrom="margin">
                  <wp:align>center</wp:align>
                </wp:positionH>
                <wp:positionV relativeFrom="paragraph">
                  <wp:posOffset>4088765</wp:posOffset>
                </wp:positionV>
                <wp:extent cx="7772400" cy="100584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53F61C" w14:textId="7BCE4241" w:rsidR="003A436D" w:rsidRPr="003A436D" w:rsidRDefault="003A436D" w:rsidP="003A436D">
                            <w:pPr>
                              <w:pStyle w:val="CoverInfo"/>
                              <w:rPr>
                                <w:noProof/>
                                <w:color w:val="000000" w:themeColor="text1"/>
                                <w:spacing w:val="0"/>
                                <w:sz w:val="72"/>
                                <w:szCs w:val="72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t>SIR ALI IMRAN HUSSAIN</w:t>
                            </w:r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noProof/>
                                </w:rPr>
                                <w:id w:val="1628050335"/>
                                <w:placeholder>
                                  <w:docPart w:val="1C0DBF9CACE54920819B92B12147B70F"/>
                                </w:placeholder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Pr="004048B0">
                                  <w:rPr>
                                    <w:noProof/>
                                  </w:rPr>
                                  <w:t>|</w:t>
                                </w:r>
                              </w:sdtContent>
                            </w:sdt>
                            <w:r w:rsidRPr="004048B0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MISS SANA YOUSUF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6E0E4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21.95pt;width:612pt;height:11in;z-index:251680767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" filled="f" stroked="f">
                <v:textbox style="mso-fit-shape-to-text:t">
                  <w:txbxContent>
                    <w:p w14:paraId="1653F61C" w14:textId="7BCE4241" w:rsidR="003A436D" w:rsidRPr="003A436D" w:rsidRDefault="003A436D" w:rsidP="003A436D">
                      <w:pPr>
                        <w:pStyle w:val="CoverInfo"/>
                        <w:rPr>
                          <w:noProof/>
                          <w:color w:val="000000" w:themeColor="text1"/>
                          <w:spacing w:val="0"/>
                          <w:sz w:val="72"/>
                          <w:szCs w:val="72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t>SIR ALI IMRAN HUSSAIN</w:t>
                      </w:r>
                      <w:r w:rsidRPr="004048B0">
                        <w:rPr>
                          <w:noProof/>
                        </w:rPr>
                        <w:t xml:space="preserve"> </w:t>
                      </w:r>
                      <w:sdt>
                        <w:sdtPr>
                          <w:rPr>
                            <w:noProof/>
                          </w:rPr>
                          <w:id w:val="1628050335"/>
                          <w:placeholder>
                            <w:docPart w:val="1C0DBF9CACE54920819B92B12147B70F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r w:rsidRPr="004048B0">
                            <w:rPr>
                              <w:noProof/>
                            </w:rPr>
                            <w:t>|</w:t>
                          </w:r>
                        </w:sdtContent>
                      </w:sdt>
                      <w:r w:rsidRPr="004048B0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>MISS SANA YOUSUF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3A00">
        <w:br w:type="page"/>
      </w:r>
    </w:p>
    <w:tbl>
      <w:tblPr>
        <w:tblpPr w:leftFromText="180" w:rightFromText="180" w:horzAnchor="margin" w:tblpY="1260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  <w:gridCol w:w="1440"/>
      </w:tblGrid>
      <w:tr w:rsidR="004E3A00" w:rsidRPr="004048B0" w14:paraId="4D198A77" w14:textId="77777777" w:rsidTr="004E3A00">
        <w:trPr>
          <w:gridAfter w:val="1"/>
          <w:wAfter w:w="1440" w:type="dxa"/>
          <w:trHeight w:val="2151"/>
        </w:trPr>
        <w:tc>
          <w:tcPr>
            <w:tcW w:w="9360" w:type="dxa"/>
          </w:tcPr>
          <w:tbl>
            <w:tblPr>
              <w:tblW w:w="9106" w:type="dxa"/>
              <w:tblInd w:w="717" w:type="dxa"/>
              <w:tblLayout w:type="fixed"/>
              <w:tblLook w:val="0600" w:firstRow="0" w:lastRow="0" w:firstColumn="0" w:lastColumn="0" w:noHBand="1" w:noVBand="1"/>
            </w:tblPr>
            <w:tblGrid>
              <w:gridCol w:w="4553"/>
              <w:gridCol w:w="4553"/>
            </w:tblGrid>
            <w:tr w:rsidR="004E3A00" w:rsidRPr="004048B0" w14:paraId="4816D29C" w14:textId="77777777" w:rsidTr="004E3A00">
              <w:trPr>
                <w:trHeight w:val="1555"/>
              </w:trPr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D8890E6" w14:textId="5CEC7409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lastRenderedPageBreak/>
                    <w:t>Enrollment ID</w:t>
                  </w:r>
                </w:p>
              </w:tc>
              <w:tc>
                <w:tcPr>
                  <w:tcW w:w="4553" w:type="dxa"/>
                  <w:tcBorders>
                    <w:bottom w:val="single" w:sz="24" w:space="0" w:color="44546A" w:themeColor="text2"/>
                  </w:tcBorders>
                  <w:vAlign w:val="center"/>
                </w:tcPr>
                <w:p w14:paraId="3B2B8CB7" w14:textId="0022F74E" w:rsidR="004E3A00" w:rsidRPr="004048B0" w:rsidRDefault="004E3A00" w:rsidP="004E3A00">
                  <w:pPr>
                    <w:pStyle w:val="TableHeader"/>
                    <w:framePr w:hSpace="180" w:wrap="around" w:hAnchor="margin" w:y="1260"/>
                  </w:pPr>
                  <w:r>
                    <w:t>Student Name</w:t>
                  </w:r>
                </w:p>
              </w:tc>
            </w:tr>
            <w:tr w:rsidR="004E3A00" w:rsidRPr="004048B0" w14:paraId="1C0C3305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8AC74CB" w14:textId="02A8AECD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t>Student1346661</w:t>
                  </w:r>
                </w:p>
              </w:tc>
              <w:tc>
                <w:tcPr>
                  <w:tcW w:w="4553" w:type="dxa"/>
                  <w:tcBorders>
                    <w:top w:val="single" w:sz="24" w:space="0" w:color="44546A" w:themeColor="text2"/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B097CB2" w14:textId="128ED64D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YAHYA AHMED MUGHAL</w:t>
                  </w:r>
                </w:p>
              </w:tc>
            </w:tr>
            <w:tr w:rsidR="004E3A00" w:rsidRPr="004048B0" w14:paraId="29A8D276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3AF3F24" w14:textId="5A7091CA" w:rsidR="004E3A00" w:rsidRPr="004048B0" w:rsidRDefault="004E3A00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Student1365428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5160C43" w14:textId="6D46DFF9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AZHAR SHAH</w:t>
                  </w:r>
                </w:p>
              </w:tc>
            </w:tr>
            <w:tr w:rsidR="004E3A00" w:rsidRPr="004048B0" w14:paraId="79398A3B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0456CED0" w14:textId="73FA59E4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Student1370719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1148AB3A" w14:textId="0BC4BF1C" w:rsidR="004E3A00" w:rsidRPr="004048B0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t>CHRIS RIAZ</w:t>
                  </w:r>
                </w:p>
              </w:tc>
            </w:tr>
            <w:tr w:rsidR="003A436D" w:rsidRPr="004048B0" w14:paraId="5FC27FC0" w14:textId="77777777" w:rsidTr="004E3A00">
              <w:trPr>
                <w:trHeight w:val="682"/>
              </w:trPr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7C9057D3" w14:textId="39D73608" w:rsidR="003A436D" w:rsidRDefault="003A436D" w:rsidP="004E3A00">
                  <w:pPr>
                    <w:pStyle w:val="TableData"/>
                    <w:framePr w:hSpace="180" w:wrap="around" w:hAnchor="margin" w:y="1260"/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  <w:r w:rsidRPr="003A436D"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Student1365416</w:t>
                  </w:r>
                </w:p>
              </w:tc>
              <w:tc>
                <w:tcPr>
                  <w:tcW w:w="4553" w:type="dxa"/>
                  <w:tcBorders>
                    <w:left w:val="single" w:sz="8" w:space="0" w:color="E7E6E6" w:themeColor="background2"/>
                    <w:right w:val="single" w:sz="8" w:space="0" w:color="E7E6E6" w:themeColor="background2"/>
                  </w:tcBorders>
                  <w:vAlign w:val="center"/>
                </w:tcPr>
                <w:p w14:paraId="48863595" w14:textId="7B2E6AC4" w:rsidR="003A436D" w:rsidRDefault="003A436D" w:rsidP="004E3A00">
                  <w:pPr>
                    <w:pStyle w:val="TableData"/>
                    <w:framePr w:hSpace="180" w:wrap="around" w:hAnchor="margin" w:y="1260"/>
                  </w:pPr>
                  <w:r>
                    <w:rPr>
                      <w:rFonts w:ascii="Calibri" w:hAnsi="Calibri" w:cs="Calibri"/>
                      <w:color w:val="000000"/>
                      <w:sz w:val="20"/>
                      <w:szCs w:val="20"/>
                      <w:shd w:val="clear" w:color="auto" w:fill="FFFFFF"/>
                    </w:rPr>
                    <w:t>ABDUL MUGHNI SIDDIQUI</w:t>
                  </w:r>
                </w:p>
              </w:tc>
            </w:tr>
          </w:tbl>
          <w:p w14:paraId="2F78EC9A" w14:textId="77777777" w:rsidR="004E3A00" w:rsidRPr="004048B0" w:rsidRDefault="004E3A00" w:rsidP="004E3A00">
            <w:pPr>
              <w:rPr>
                <w:color w:val="000000" w:themeColor="text1"/>
              </w:rPr>
            </w:pPr>
          </w:p>
        </w:tc>
      </w:tr>
      <w:tr w:rsidR="004048B0" w:rsidRPr="004048B0" w14:paraId="33B211DA" w14:textId="77777777" w:rsidTr="004E3A00">
        <w:tblPrEx>
          <w:tblLook w:val="04A0" w:firstRow="1" w:lastRow="0" w:firstColumn="1" w:lastColumn="0" w:noHBand="0" w:noVBand="1"/>
        </w:tblPrEx>
        <w:trPr>
          <w:trHeight w:val="6491"/>
        </w:trPr>
        <w:tc>
          <w:tcPr>
            <w:tcW w:w="10800" w:type="dxa"/>
            <w:gridSpan w:val="2"/>
            <w:vAlign w:val="bottom"/>
          </w:tcPr>
          <w:p w14:paraId="629CC803" w14:textId="6C0F2406" w:rsidR="004048B0" w:rsidRPr="004048B0" w:rsidRDefault="002C44A8" w:rsidP="002C44A8">
            <w:pPr>
              <w:pStyle w:val="CoverInfo"/>
              <w:jc w:val="left"/>
              <w:rPr>
                <w:noProof/>
              </w:rPr>
            </w:pPr>
            <w:r>
              <w:rPr>
                <w:noProof/>
                <w:lang w:eastAsia="en-AU"/>
              </w:rPr>
              <w:drawing>
                <wp:anchor distT="0" distB="0" distL="114300" distR="114300" simplePos="0" relativeHeight="251681791" behindDoc="0" locked="0" layoutInCell="1" allowOverlap="1" wp14:anchorId="6E187B6C" wp14:editId="376C543C">
                  <wp:simplePos x="0" y="0"/>
                  <wp:positionH relativeFrom="column">
                    <wp:posOffset>941070</wp:posOffset>
                  </wp:positionH>
                  <wp:positionV relativeFrom="paragraph">
                    <wp:posOffset>158115</wp:posOffset>
                  </wp:positionV>
                  <wp:extent cx="4762500" cy="4762500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476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E3A00">
              <w:rPr>
                <w:noProof/>
              </w:rPr>
              <w:t xml:space="preserve">SIR ALI IMRAN </w:t>
            </w:r>
            <w:r w:rsidR="003A436D" w:rsidRPr="004048B0">
              <w:rPr>
                <w:noProof/>
                <w:lang w:eastAsia="en-AU"/>
              </w:rPr>
              <w:t xml:space="preserve"> </w:t>
            </w:r>
            <w:r w:rsidR="003A436D">
              <w:rPr>
                <w:noProof/>
              </w:rPr>
              <w:t xml:space="preserve"> </w:t>
            </w:r>
            <w:r w:rsidR="004E3A00">
              <w:rPr>
                <w:noProof/>
              </w:rPr>
              <w:t>HUSSAIN</w:t>
            </w:r>
            <w:r w:rsidR="004048B0" w:rsidRPr="004048B0">
              <w:rPr>
                <w:noProof/>
              </w:rPr>
              <w:t xml:space="preserve"> </w:t>
            </w:r>
            <w:sdt>
              <w:sdtPr>
                <w:rPr>
                  <w:noProof/>
                </w:rPr>
                <w:id w:val="-1690362417"/>
                <w:placeholder>
                  <w:docPart w:val="E1F1DC49C24F45F1983454989119FCC3"/>
                </w:placeholder>
                <w:temporary/>
                <w:showingPlcHdr/>
                <w15:appearance w15:val="hidden"/>
              </w:sdtPr>
              <w:sdtContent>
                <w:r w:rsidR="004048B0" w:rsidRPr="004048B0">
                  <w:rPr>
                    <w:noProof/>
                  </w:rPr>
                  <w:t>|</w:t>
                </w:r>
              </w:sdtContent>
            </w:sdt>
            <w:r w:rsidR="004048B0" w:rsidRPr="004048B0">
              <w:rPr>
                <w:noProof/>
              </w:rPr>
              <w:t xml:space="preserve"> </w:t>
            </w:r>
            <w:r w:rsidR="004E3A00">
              <w:rPr>
                <w:noProof/>
              </w:rPr>
              <w:t>MISS SANA YOUSUF</w:t>
            </w:r>
          </w:p>
        </w:tc>
      </w:tr>
    </w:tbl>
    <w:p w14:paraId="5163AE36" w14:textId="77777777" w:rsidR="00B678B1" w:rsidRPr="004048B0" w:rsidRDefault="00B678B1" w:rsidP="004048B0"/>
    <w:p w14:paraId="781F3B89" w14:textId="77777777" w:rsidR="00E92204" w:rsidRDefault="00E92204" w:rsidP="004048B0">
      <w:pPr>
        <w:pStyle w:val="CoverInfo"/>
        <w:sectPr w:rsidR="00E92204" w:rsidSect="006F5A91">
          <w:footerReference w:type="default" r:id="rId16"/>
          <w:footerReference w:type="first" r:id="rId17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613BE284" w14:textId="77777777" w:rsidR="009C1C87" w:rsidRDefault="009C1C87">
      <w:r>
        <w:rPr>
          <w:noProof/>
        </w:rPr>
        <w:lastRenderedPageBreak/>
        <w:drawing>
          <wp:anchor distT="0" distB="0" distL="114300" distR="114300" simplePos="0" relativeHeight="251678719" behindDoc="1" locked="1" layoutInCell="1" allowOverlap="1" wp14:anchorId="02E9D439" wp14:editId="5F7F3EE2">
            <wp:simplePos x="0" y="0"/>
            <wp:positionH relativeFrom="column">
              <wp:posOffset>-398145</wp:posOffset>
            </wp:positionH>
            <wp:positionV relativeFrom="paragraph">
              <wp:posOffset>-457200</wp:posOffset>
            </wp:positionV>
            <wp:extent cx="7713068" cy="10058400"/>
            <wp:effectExtent l="0" t="0" r="2540" b="0"/>
            <wp:wrapNone/>
            <wp:docPr id="9" name="Picture 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068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9203" w:type="dxa"/>
        <w:tblLook w:val="04A0" w:firstRow="1" w:lastRow="0" w:firstColumn="1" w:lastColumn="0" w:noHBand="0" w:noVBand="1"/>
      </w:tblPr>
      <w:tblGrid>
        <w:gridCol w:w="3168"/>
        <w:gridCol w:w="6035"/>
      </w:tblGrid>
      <w:tr w:rsidR="00517D36" w:rsidRPr="004048B0" w14:paraId="4B5A13BA" w14:textId="77777777" w:rsidTr="00C17936">
        <w:trPr>
          <w:trHeight w:val="3456"/>
        </w:trPr>
        <w:tc>
          <w:tcPr>
            <w:tcW w:w="3168" w:type="dxa"/>
            <w:vMerge w:val="restart"/>
          </w:tcPr>
          <w:p w14:paraId="516DC395" w14:textId="77777777" w:rsidR="00C17936" w:rsidRPr="004048B0" w:rsidRDefault="00C17936" w:rsidP="00E92204">
            <w:pPr>
              <w:pStyle w:val="CoverInfo"/>
              <w:spacing w:before="0"/>
            </w:pPr>
          </w:p>
          <w:p w14:paraId="7AF51EF7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28B1E2E4" w14:textId="77777777" w:rsidR="00517D36" w:rsidRPr="004048B0" w:rsidRDefault="00517D36" w:rsidP="006551C3">
            <w:pPr>
              <w:pStyle w:val="Heading2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2F9C5C71" wp14:editId="1C931A98">
                  <wp:extent cx="2286000" cy="222740"/>
                  <wp:effectExtent l="0" t="0" r="0" b="6350"/>
                  <wp:docPr id="6" name="Graphic 6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D36" w:rsidRPr="004048B0" w14:paraId="2050AF57" w14:textId="77777777" w:rsidTr="00C17936">
        <w:trPr>
          <w:trHeight w:val="1368"/>
        </w:trPr>
        <w:tc>
          <w:tcPr>
            <w:tcW w:w="3168" w:type="dxa"/>
            <w:vMerge/>
          </w:tcPr>
          <w:p w14:paraId="59B3AAAC" w14:textId="77777777" w:rsidR="00517D36" w:rsidRPr="004048B0" w:rsidRDefault="00517D36" w:rsidP="00D51608"/>
        </w:tc>
        <w:tc>
          <w:tcPr>
            <w:tcW w:w="6035" w:type="dxa"/>
            <w:vAlign w:val="bottom"/>
          </w:tcPr>
          <w:p w14:paraId="5CA77C19" w14:textId="033CB561" w:rsidR="00517D36" w:rsidRPr="004048B0" w:rsidRDefault="004E3A00" w:rsidP="00C17936">
            <w:pPr>
              <w:pStyle w:val="Heading1"/>
            </w:pPr>
            <w:r>
              <w:t>BACKGROUND</w:t>
            </w:r>
          </w:p>
        </w:tc>
      </w:tr>
      <w:tr w:rsidR="00517D36" w:rsidRPr="004048B0" w14:paraId="66F56D13" w14:textId="77777777" w:rsidTr="00C17936">
        <w:trPr>
          <w:trHeight w:val="7443"/>
        </w:trPr>
        <w:tc>
          <w:tcPr>
            <w:tcW w:w="3168" w:type="dxa"/>
            <w:vMerge/>
          </w:tcPr>
          <w:p w14:paraId="5263516E" w14:textId="77777777" w:rsidR="00517D36" w:rsidRPr="004048B0" w:rsidRDefault="00517D36" w:rsidP="00D51608"/>
        </w:tc>
        <w:tc>
          <w:tcPr>
            <w:tcW w:w="6035" w:type="dxa"/>
          </w:tcPr>
          <w:p w14:paraId="4737C4F9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418C6065" w14:textId="77777777" w:rsidR="00517D36" w:rsidRPr="004048B0" w:rsidRDefault="00517D36" w:rsidP="00D51608">
            <w:pPr>
              <w:rPr>
                <w:b/>
                <w:bCs/>
                <w:color w:val="FFFFFF" w:themeColor="background1"/>
              </w:rPr>
            </w:pPr>
          </w:p>
          <w:p w14:paraId="248B8708" w14:textId="380D8EB6" w:rsidR="004E3A00" w:rsidRDefault="004E3A00" w:rsidP="004E3A00">
            <w:pPr>
              <w:pStyle w:val="NormalBold"/>
            </w:pPr>
            <w:r>
              <w:t>Luxury Stay Hospitality, a high-end hotel chain known for its exceptional service and luxurious accommodations. With a network of hotels in various locations, Luxury Stay aims to revolutionize its operational efficiency by implementing a cutting-edge Hotel Management System (HMS).</w:t>
            </w:r>
          </w:p>
          <w:p w14:paraId="17C7F9C7" w14:textId="77777777" w:rsidR="004E3A00" w:rsidRDefault="004E3A00" w:rsidP="004E3A00">
            <w:pPr>
              <w:pStyle w:val="NormalBold"/>
            </w:pPr>
          </w:p>
          <w:p w14:paraId="6C9338C2" w14:textId="27DF31A5" w:rsidR="00517D36" w:rsidRPr="004048B0" w:rsidRDefault="004E3A00" w:rsidP="004E3A00">
            <w:pPr>
              <w:pStyle w:val="NormalBold"/>
            </w:pPr>
            <w:r>
              <w:t>Luxury Stay envisions a modern, scalable, and user-friendly Hotel Management System to transform its operations. The system will streamline workflows, enhance guest experiences, and provide insightful data for strategic decision-making.</w:t>
            </w:r>
          </w:p>
        </w:tc>
      </w:tr>
    </w:tbl>
    <w:p w14:paraId="706662D1" w14:textId="77777777" w:rsidR="00114118" w:rsidRPr="004048B0" w:rsidRDefault="00114118"/>
    <w:p w14:paraId="22E9E1DD" w14:textId="77777777" w:rsidR="007762BF" w:rsidRPr="004048B0" w:rsidRDefault="007762BF">
      <w:pPr>
        <w:sectPr w:rsidR="007762BF" w:rsidRPr="004048B0" w:rsidSect="006F5A91">
          <w:footerReference w:type="first" r:id="rId21"/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018AB188" w14:textId="77777777" w:rsidR="00114118" w:rsidRPr="004048B0" w:rsidRDefault="00114118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15336E" w:rsidRPr="004048B0" w14:paraId="6674C6F4" w14:textId="77777777" w:rsidTr="006551C3">
        <w:trPr>
          <w:trHeight w:val="432"/>
        </w:trPr>
        <w:tc>
          <w:tcPr>
            <w:tcW w:w="3600" w:type="dxa"/>
            <w:vMerge w:val="restart"/>
          </w:tcPr>
          <w:p w14:paraId="40C96481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09218840" w14:textId="77777777" w:rsidR="0015336E" w:rsidRPr="004048B0" w:rsidRDefault="0015336E" w:rsidP="005947BE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526FEDE4" wp14:editId="2B063845">
                  <wp:extent cx="2286000" cy="222740"/>
                  <wp:effectExtent l="0" t="0" r="0" b="6350"/>
                  <wp:docPr id="1" name="Graphic 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4048B0" w14:paraId="03E09FFC" w14:textId="77777777" w:rsidTr="00FE44CB">
        <w:trPr>
          <w:trHeight w:val="1440"/>
        </w:trPr>
        <w:tc>
          <w:tcPr>
            <w:tcW w:w="3600" w:type="dxa"/>
            <w:vMerge/>
          </w:tcPr>
          <w:p w14:paraId="29017853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3871E165" w14:textId="53E2838A" w:rsidR="0015336E" w:rsidRPr="004048B0" w:rsidRDefault="002C44A8" w:rsidP="00FE44CB">
            <w:pPr>
              <w:pStyle w:val="Heading2"/>
            </w:pPr>
            <w:r>
              <w:t>WORKDONE</w:t>
            </w:r>
          </w:p>
        </w:tc>
      </w:tr>
      <w:tr w:rsidR="0015336E" w:rsidRPr="004048B0" w14:paraId="799F57D0" w14:textId="77777777" w:rsidTr="006551C3">
        <w:trPr>
          <w:trHeight w:val="5680"/>
        </w:trPr>
        <w:tc>
          <w:tcPr>
            <w:tcW w:w="3600" w:type="dxa"/>
            <w:vMerge/>
          </w:tcPr>
          <w:p w14:paraId="5B66342D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7AEC93F0" w14:textId="6683E8B5" w:rsidR="0015336E" w:rsidRPr="004048B0" w:rsidRDefault="008D3806" w:rsidP="008D3806">
            <w:pPr>
              <w:pStyle w:val="Heading3"/>
            </w:pPr>
            <w:r w:rsidRPr="008D3806">
              <w:t>Progress</w:t>
            </w:r>
          </w:p>
          <w:p w14:paraId="7E4C2B9D" w14:textId="77777777" w:rsidR="008D3806" w:rsidRDefault="008D3806" w:rsidP="008D3806">
            <w:pPr>
              <w:pStyle w:val="ListParagraph"/>
              <w:numPr>
                <w:ilvl w:val="0"/>
                <w:numId w:val="8"/>
              </w:numPr>
            </w:pPr>
            <w:r>
              <w:t>Successfully implemented all backend APIs (CRUD operations) using Express.js and integrated them into the React.js frontend.</w:t>
            </w:r>
          </w:p>
          <w:p w14:paraId="4B322659" w14:textId="77777777" w:rsidR="008D3806" w:rsidRDefault="008D3806" w:rsidP="008D3806">
            <w:pPr>
              <w:pStyle w:val="ListParagraph"/>
              <w:numPr>
                <w:ilvl w:val="0"/>
                <w:numId w:val="8"/>
              </w:numPr>
            </w:pPr>
            <w:r>
              <w:t>Developed and managed both Admin and Staff panels with seamless user interfaces.</w:t>
            </w:r>
          </w:p>
          <w:p w14:paraId="16329DFB" w14:textId="5DF613C0" w:rsidR="0015336E" w:rsidRPr="004048B0" w:rsidRDefault="008D3806" w:rsidP="008D3806">
            <w:pPr>
              <w:pStyle w:val="ListParagraph"/>
              <w:numPr>
                <w:ilvl w:val="0"/>
                <w:numId w:val="8"/>
              </w:numPr>
            </w:pPr>
            <w:r>
              <w:t>Ensured robust functionality with CRUD validations, including checks for record duplicity, email format validation, and other required information.</w:t>
            </w:r>
          </w:p>
          <w:p w14:paraId="2EE358B0" w14:textId="493D6420" w:rsidR="00EA0EF8" w:rsidRPr="004048B0" w:rsidRDefault="008D3806" w:rsidP="008D3806">
            <w:pPr>
              <w:pStyle w:val="Heading3"/>
            </w:pPr>
            <w:r w:rsidRPr="008D3806">
              <w:t>Challenges</w:t>
            </w:r>
          </w:p>
          <w:p w14:paraId="2C5D83FB" w14:textId="77777777" w:rsidR="008D3806" w:rsidRDefault="008D3806" w:rsidP="008D3806">
            <w:pPr>
              <w:pStyle w:val="ListParagraph"/>
              <w:numPr>
                <w:ilvl w:val="0"/>
                <w:numId w:val="9"/>
              </w:numPr>
            </w:pPr>
            <w:r>
              <w:t>Addressed complexities in preventing deletion of records linked to other collections, ensuring data integrity across the database.</w:t>
            </w:r>
          </w:p>
          <w:p w14:paraId="180B56FD" w14:textId="1A9CFC91" w:rsidR="0015336E" w:rsidRPr="004048B0" w:rsidRDefault="008D3806" w:rsidP="008D3806">
            <w:pPr>
              <w:pStyle w:val="ListParagraph"/>
              <w:numPr>
                <w:ilvl w:val="0"/>
                <w:numId w:val="9"/>
              </w:numPr>
            </w:pPr>
            <w:r>
              <w:t>Ensured validations and error handling covered edge cases, particularly in dynamic user inputs.</w:t>
            </w:r>
            <w:r w:rsidR="00EA0EF8" w:rsidRPr="004048B0">
              <w:t xml:space="preserve"> </w:t>
            </w:r>
          </w:p>
          <w:p w14:paraId="0614F145" w14:textId="6A452F1E" w:rsidR="00EA0EF8" w:rsidRPr="004048B0" w:rsidRDefault="008D3806" w:rsidP="00EA0EF8">
            <w:pPr>
              <w:pStyle w:val="Heading3"/>
            </w:pPr>
            <w:r>
              <w:t>NEXT STEPS</w:t>
            </w:r>
          </w:p>
          <w:p w14:paraId="7495BD5F" w14:textId="77777777" w:rsidR="008D3806" w:rsidRDefault="008D3806" w:rsidP="008D3806">
            <w:pPr>
              <w:pStyle w:val="ListParagraph"/>
              <w:numPr>
                <w:ilvl w:val="0"/>
                <w:numId w:val="10"/>
              </w:numPr>
            </w:pPr>
            <w:r>
              <w:t>Perform extensive testing on both panels to identify and resolve any potential bugs or performance issues.</w:t>
            </w:r>
          </w:p>
          <w:p w14:paraId="2F8EDDC6" w14:textId="77777777" w:rsidR="008D3806" w:rsidRDefault="008D3806" w:rsidP="008D3806">
            <w:pPr>
              <w:pStyle w:val="ListParagraph"/>
              <w:numPr>
                <w:ilvl w:val="0"/>
                <w:numId w:val="10"/>
              </w:numPr>
            </w:pPr>
            <w:r>
              <w:t>Optimize API integration to enhance speed and responsiveness.</w:t>
            </w:r>
          </w:p>
          <w:p w14:paraId="16DEBCF0" w14:textId="77777777" w:rsidR="008D3806" w:rsidRDefault="008D3806" w:rsidP="008D3806">
            <w:pPr>
              <w:pStyle w:val="ListParagraph"/>
              <w:numPr>
                <w:ilvl w:val="0"/>
                <w:numId w:val="10"/>
              </w:numPr>
            </w:pPr>
            <w:r>
              <w:t>Gather feedback from stakeholders to refine and enhance the application.</w:t>
            </w:r>
          </w:p>
          <w:p w14:paraId="685AACAD" w14:textId="7A030C04" w:rsidR="00C17936" w:rsidRPr="004048B0" w:rsidRDefault="008D3806" w:rsidP="008D3806">
            <w:pPr>
              <w:pStyle w:val="ListParagraph"/>
              <w:numPr>
                <w:ilvl w:val="0"/>
                <w:numId w:val="10"/>
              </w:numPr>
            </w:pPr>
            <w:r>
              <w:t>Implement booking management functionality in the Staff Panel to streamline parcel handling and user interactions.</w:t>
            </w:r>
          </w:p>
        </w:tc>
      </w:tr>
    </w:tbl>
    <w:p w14:paraId="1409FD2F" w14:textId="77777777" w:rsidR="007762BF" w:rsidRPr="004048B0" w:rsidRDefault="007762BF"/>
    <w:p w14:paraId="5E42A573" w14:textId="77777777" w:rsidR="00C17936" w:rsidRPr="004048B0" w:rsidRDefault="00C17936">
      <w:pPr>
        <w:sectPr w:rsidR="00C17936" w:rsidRPr="004048B0" w:rsidSect="006F5A91">
          <w:pgSz w:w="12240" w:h="15840"/>
          <w:pgMar w:top="720" w:right="720" w:bottom="720" w:left="720" w:header="288" w:footer="288" w:gutter="0"/>
          <w:cols w:space="720"/>
          <w:titlePg/>
          <w:docGrid w:linePitch="360"/>
        </w:sectPr>
      </w:pPr>
    </w:p>
    <w:p w14:paraId="3DD22184" w14:textId="294D90EE" w:rsidR="005F350F" w:rsidRPr="004048B0" w:rsidRDefault="00252BDE">
      <w:r>
        <w:rPr>
          <w:noProof/>
        </w:rPr>
        <w:lastRenderedPageBreak/>
        <w:drawing>
          <wp:anchor distT="0" distB="0" distL="114300" distR="114300" simplePos="0" relativeHeight="251683839" behindDoc="0" locked="0" layoutInCell="1" allowOverlap="1" wp14:anchorId="7C4B127B" wp14:editId="5E8B11FC">
            <wp:simplePos x="0" y="0"/>
            <wp:positionH relativeFrom="column">
              <wp:posOffset>-457200</wp:posOffset>
            </wp:positionH>
            <wp:positionV relativeFrom="paragraph">
              <wp:posOffset>0</wp:posOffset>
            </wp:positionV>
            <wp:extent cx="3851275" cy="2619375"/>
            <wp:effectExtent l="0" t="0" r="0" b="0"/>
            <wp:wrapNone/>
            <wp:docPr id="1689737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37202" name="Picture 16897372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FADE0" w14:textId="7B35E284" w:rsidR="00B4432F" w:rsidRPr="004048B0" w:rsidRDefault="00252BDE" w:rsidP="008920BB">
      <w:r>
        <w:rPr>
          <w:noProof/>
        </w:rPr>
        <mc:AlternateContent>
          <mc:Choice Requires="wps">
            <w:drawing>
              <wp:anchor distT="0" distB="0" distL="114300" distR="114300" simplePos="0" relativeHeight="251701247" behindDoc="0" locked="0" layoutInCell="1" allowOverlap="1" wp14:anchorId="5D3FE467" wp14:editId="438FD9F2">
                <wp:simplePos x="0" y="0"/>
                <wp:positionH relativeFrom="column">
                  <wp:posOffset>3962400</wp:posOffset>
                </wp:positionH>
                <wp:positionV relativeFrom="paragraph">
                  <wp:posOffset>7153910</wp:posOffset>
                </wp:positionV>
                <wp:extent cx="1828800" cy="1828800"/>
                <wp:effectExtent l="0" t="0" r="0" b="0"/>
                <wp:wrapNone/>
                <wp:docPr id="11809914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4543F8" w14:textId="551AA73B" w:rsidR="00252BDE" w:rsidRPr="00252BDE" w:rsidRDefault="00252BDE" w:rsidP="00252BD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Room Booking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FE467" id="Text Box 1" o:spid="_x0000_s1027" type="#_x0000_t202" style="position:absolute;margin-left:312pt;margin-top:563.3pt;width:2in;height:2in;z-index:25170124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" filled="f" stroked="f">
                <v:fill o:detectmouseclick="t"/>
                <v:textbox style="mso-fit-shape-to-text:t">
                  <w:txbxContent>
                    <w:p w14:paraId="634543F8" w14:textId="551AA73B" w:rsidR="00252BDE" w:rsidRPr="00252BDE" w:rsidRDefault="00252BDE" w:rsidP="00252BDE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Room Booking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699199" behindDoc="1" locked="0" layoutInCell="1" allowOverlap="1" wp14:anchorId="23909B43" wp14:editId="6C2740E7">
            <wp:simplePos x="0" y="0"/>
            <wp:positionH relativeFrom="column">
              <wp:posOffset>3962400</wp:posOffset>
            </wp:positionH>
            <wp:positionV relativeFrom="paragraph">
              <wp:posOffset>7931785</wp:posOffset>
            </wp:positionV>
            <wp:extent cx="2286000" cy="222250"/>
            <wp:effectExtent l="0" t="0" r="0" b="6350"/>
            <wp:wrapNone/>
            <wp:docPr id="2089771946" name="Graphic 2089771946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1" behindDoc="0" locked="0" layoutInCell="1" allowOverlap="1" wp14:anchorId="6E529D89" wp14:editId="131E84A4">
                <wp:simplePos x="0" y="0"/>
                <wp:positionH relativeFrom="column">
                  <wp:posOffset>4410075</wp:posOffset>
                </wp:positionH>
                <wp:positionV relativeFrom="paragraph">
                  <wp:posOffset>3858260</wp:posOffset>
                </wp:positionV>
                <wp:extent cx="1828800" cy="1828800"/>
                <wp:effectExtent l="0" t="0" r="0" b="0"/>
                <wp:wrapNone/>
                <wp:docPr id="2334201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716069" w14:textId="4B8E08AA" w:rsidR="00252BDE" w:rsidRPr="00252BDE" w:rsidRDefault="00252BDE" w:rsidP="00252BD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CRUDs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29D89" id="_x0000_s1028" type="#_x0000_t202" style="position:absolute;margin-left:347.25pt;margin-top:303.8pt;width:2in;height:2in;z-index:25169715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" filled="f" stroked="f">
                <v:fill o:detectmouseclick="t"/>
                <v:textbox style="mso-fit-shape-to-text:t">
                  <w:txbxContent>
                    <w:p w14:paraId="11716069" w14:textId="4B8E08AA" w:rsidR="00252BDE" w:rsidRPr="00252BDE" w:rsidRDefault="00252BDE" w:rsidP="00252BDE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CRUDs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695103" behindDoc="1" locked="0" layoutInCell="1" allowOverlap="1" wp14:anchorId="3AD773AB" wp14:editId="2E5E21CF">
            <wp:simplePos x="0" y="0"/>
            <wp:positionH relativeFrom="column">
              <wp:posOffset>3876675</wp:posOffset>
            </wp:positionH>
            <wp:positionV relativeFrom="paragraph">
              <wp:posOffset>4601210</wp:posOffset>
            </wp:positionV>
            <wp:extent cx="2286000" cy="222250"/>
            <wp:effectExtent l="0" t="0" r="0" b="6350"/>
            <wp:wrapNone/>
            <wp:docPr id="2146058488" name="Graphic 2146058488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5" behindDoc="0" locked="0" layoutInCell="1" allowOverlap="1" wp14:anchorId="75BC89D8" wp14:editId="7C46D4AE">
                <wp:simplePos x="0" y="0"/>
                <wp:positionH relativeFrom="column">
                  <wp:posOffset>3514725</wp:posOffset>
                </wp:positionH>
                <wp:positionV relativeFrom="paragraph">
                  <wp:posOffset>1017905</wp:posOffset>
                </wp:positionV>
                <wp:extent cx="1828800" cy="1828800"/>
                <wp:effectExtent l="0" t="0" r="0" b="0"/>
                <wp:wrapNone/>
                <wp:docPr id="3701138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F4D306" w14:textId="08D30F30" w:rsidR="00252BDE" w:rsidRPr="00252BDE" w:rsidRDefault="00252BDE" w:rsidP="00252BDE">
                            <w:pPr>
                              <w:jc w:val="center"/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52BDE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56"/>
                                <w:szCs w:val="56"/>
                                <w:lang w:eastAsia="en-AU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Admin/Staff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C89D8" id="_x0000_s1029" type="#_x0000_t202" style="position:absolute;margin-left:276.75pt;margin-top:80.15pt;width:2in;height:2in;z-index:25169305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" filled="f" stroked="f">
                <v:fill o:detectmouseclick="t"/>
                <v:textbox style="mso-fit-shape-to-text:t">
                  <w:txbxContent>
                    <w:p w14:paraId="7CF4D306" w14:textId="08D30F30" w:rsidR="00252BDE" w:rsidRPr="00252BDE" w:rsidRDefault="00252BDE" w:rsidP="00252BDE">
                      <w:pPr>
                        <w:jc w:val="center"/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52BDE">
                        <w:rPr>
                          <w:b/>
                          <w:bCs/>
                          <w:noProof/>
                          <w:color w:val="000000" w:themeColor="text1"/>
                          <w:sz w:val="56"/>
                          <w:szCs w:val="56"/>
                          <w:lang w:eastAsia="en-AU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Admin/Staff Login</w:t>
                      </w:r>
                    </w:p>
                  </w:txbxContent>
                </v:textbox>
              </v:shape>
            </w:pict>
          </mc:Fallback>
        </mc:AlternateContent>
      </w:r>
      <w:r w:rsidRPr="004048B0">
        <w:rPr>
          <w:noProof/>
          <w:lang w:eastAsia="en-AU"/>
        </w:rPr>
        <w:drawing>
          <wp:anchor distT="0" distB="0" distL="114300" distR="114300" simplePos="0" relativeHeight="251691007" behindDoc="1" locked="0" layoutInCell="1" allowOverlap="1" wp14:anchorId="04B36E23" wp14:editId="22FAEF89">
            <wp:simplePos x="0" y="0"/>
            <wp:positionH relativeFrom="column">
              <wp:posOffset>3876675</wp:posOffset>
            </wp:positionH>
            <wp:positionV relativeFrom="paragraph">
              <wp:posOffset>1657985</wp:posOffset>
            </wp:positionV>
            <wp:extent cx="2286000" cy="222250"/>
            <wp:effectExtent l="0" t="0" r="0" b="6350"/>
            <wp:wrapNone/>
            <wp:docPr id="1767104585" name="Graphic 1767104585" title="Decor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3" behindDoc="1" locked="0" layoutInCell="1" allowOverlap="1" wp14:anchorId="41B4C715" wp14:editId="3C8F3FB0">
            <wp:simplePos x="0" y="0"/>
            <wp:positionH relativeFrom="column">
              <wp:posOffset>0</wp:posOffset>
            </wp:positionH>
            <wp:positionV relativeFrom="paragraph">
              <wp:posOffset>6287136</wp:posOffset>
            </wp:positionV>
            <wp:extent cx="3027025" cy="1866900"/>
            <wp:effectExtent l="0" t="0" r="2540" b="0"/>
            <wp:wrapNone/>
            <wp:docPr id="6440753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75331" name="Picture 6440753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91" cy="1884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59" behindDoc="0" locked="0" layoutInCell="1" allowOverlap="1" wp14:anchorId="2C5D24BD" wp14:editId="6D60FB22">
            <wp:simplePos x="0" y="0"/>
            <wp:positionH relativeFrom="column">
              <wp:posOffset>-409575</wp:posOffset>
            </wp:positionH>
            <wp:positionV relativeFrom="paragraph">
              <wp:posOffset>6096635</wp:posOffset>
            </wp:positionV>
            <wp:extent cx="3851275" cy="2619375"/>
            <wp:effectExtent l="0" t="0" r="0" b="0"/>
            <wp:wrapNone/>
            <wp:docPr id="2336314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37202" name="Picture 16897372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1" behindDoc="1" locked="0" layoutInCell="1" allowOverlap="1" wp14:anchorId="29546422" wp14:editId="5FB63D78">
            <wp:simplePos x="0" y="0"/>
            <wp:positionH relativeFrom="column">
              <wp:posOffset>0</wp:posOffset>
            </wp:positionH>
            <wp:positionV relativeFrom="paragraph">
              <wp:posOffset>3143885</wp:posOffset>
            </wp:positionV>
            <wp:extent cx="3027815" cy="1847850"/>
            <wp:effectExtent l="0" t="0" r="1270" b="0"/>
            <wp:wrapNone/>
            <wp:docPr id="2275925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92533" name="Picture 2275925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776" cy="1861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7" behindDoc="0" locked="0" layoutInCell="1" allowOverlap="1" wp14:anchorId="40FF5A14" wp14:editId="7F1B91D3">
            <wp:simplePos x="0" y="0"/>
            <wp:positionH relativeFrom="column">
              <wp:posOffset>-409575</wp:posOffset>
            </wp:positionH>
            <wp:positionV relativeFrom="paragraph">
              <wp:posOffset>2943860</wp:posOffset>
            </wp:positionV>
            <wp:extent cx="3851275" cy="2619375"/>
            <wp:effectExtent l="0" t="0" r="0" b="0"/>
            <wp:wrapNone/>
            <wp:docPr id="19778254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37202" name="Picture 168973720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5" behindDoc="1" locked="0" layoutInCell="1" allowOverlap="1" wp14:anchorId="63DC80FA" wp14:editId="4CAF60A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953411" cy="1971675"/>
            <wp:effectExtent l="0" t="0" r="0" b="0"/>
            <wp:wrapNone/>
            <wp:docPr id="572963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6331" name="Picture 572963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411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                                                           </w:t>
      </w:r>
    </w:p>
    <w:sectPr w:rsidR="00B4432F" w:rsidRPr="004048B0" w:rsidSect="006F5A91"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F9F12C" w14:textId="77777777" w:rsidR="00E375BF" w:rsidRDefault="00E375BF" w:rsidP="006B633A">
      <w:r>
        <w:separator/>
      </w:r>
    </w:p>
  </w:endnote>
  <w:endnote w:type="continuationSeparator" w:id="0">
    <w:p w14:paraId="52236769" w14:textId="77777777" w:rsidR="00E375BF" w:rsidRDefault="00E375BF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145DE" w14:textId="720E5774" w:rsidR="006B633A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8F0173" w14:textId="77777777" w:rsidR="006F5A91" w:rsidRPr="006F5A91" w:rsidRDefault="00000000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BDF4429727BE45169C1630EEA70CE7A3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E9D00A" w14:textId="0076A9B3" w:rsidR="00485325" w:rsidRPr="006F5A91" w:rsidRDefault="00485325" w:rsidP="006F5A91">
    <w:pPr>
      <w:pStyle w:val="Footer"/>
    </w:pPr>
    <w:r>
      <w:rPr>
        <w:rFonts w:ascii="Calibri" w:hAnsi="Calibri" w:cs="Calibri"/>
        <w:color w:val="000000"/>
      </w:rPr>
      <w:t>EPROJECT - LUXURY STAY HOSPITALITY</w:t>
    </w:r>
    <w:r w:rsidRPr="004048B0">
      <w:rPr>
        <w:rFonts w:ascii="Calibri" w:hAnsi="Calibri" w:cs="Calibri"/>
        <w:color w:val="000000"/>
      </w:rPr>
      <w:t xml:space="preserve"> |</w:t>
    </w:r>
    <w:r>
      <w:t xml:space="preserve"> </w:t>
    </w:r>
    <w:sdt>
      <w:sdtPr>
        <w:id w:val="-166839166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7D9422" w14:textId="77777777" w:rsidR="00E375BF" w:rsidRDefault="00E375BF" w:rsidP="006B633A">
      <w:r>
        <w:separator/>
      </w:r>
    </w:p>
  </w:footnote>
  <w:footnote w:type="continuationSeparator" w:id="0">
    <w:p w14:paraId="244DA5ED" w14:textId="77777777" w:rsidR="00E375BF" w:rsidRDefault="00E375BF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8E351A5"/>
    <w:multiLevelType w:val="hybridMultilevel"/>
    <w:tmpl w:val="D9A63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F15D6"/>
    <w:multiLevelType w:val="hybridMultilevel"/>
    <w:tmpl w:val="C8B0A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3E23EC"/>
    <w:multiLevelType w:val="hybridMultilevel"/>
    <w:tmpl w:val="8FBCA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5683218">
    <w:abstractNumId w:val="1"/>
  </w:num>
  <w:num w:numId="2" w16cid:durableId="1944725258">
    <w:abstractNumId w:val="8"/>
  </w:num>
  <w:num w:numId="3" w16cid:durableId="1362708445">
    <w:abstractNumId w:val="0"/>
  </w:num>
  <w:num w:numId="4" w16cid:durableId="816531009">
    <w:abstractNumId w:val="6"/>
  </w:num>
  <w:num w:numId="5" w16cid:durableId="1436095802">
    <w:abstractNumId w:val="9"/>
  </w:num>
  <w:num w:numId="6" w16cid:durableId="676345688">
    <w:abstractNumId w:val="5"/>
  </w:num>
  <w:num w:numId="7" w16cid:durableId="1096438287">
    <w:abstractNumId w:val="2"/>
  </w:num>
  <w:num w:numId="8" w16cid:durableId="1719358798">
    <w:abstractNumId w:val="7"/>
  </w:num>
  <w:num w:numId="9" w16cid:durableId="723673078">
    <w:abstractNumId w:val="4"/>
  </w:num>
  <w:num w:numId="10" w16cid:durableId="9204085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displayBackgroundShap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4E3A00"/>
    <w:rsid w:val="000227CA"/>
    <w:rsid w:val="000239FD"/>
    <w:rsid w:val="000378D7"/>
    <w:rsid w:val="000504EC"/>
    <w:rsid w:val="00051294"/>
    <w:rsid w:val="00056A5E"/>
    <w:rsid w:val="00056AF4"/>
    <w:rsid w:val="00056F25"/>
    <w:rsid w:val="00060117"/>
    <w:rsid w:val="0006246E"/>
    <w:rsid w:val="00064622"/>
    <w:rsid w:val="00080119"/>
    <w:rsid w:val="000834BB"/>
    <w:rsid w:val="00086808"/>
    <w:rsid w:val="000936E3"/>
    <w:rsid w:val="0009505B"/>
    <w:rsid w:val="000A0187"/>
    <w:rsid w:val="000A49E4"/>
    <w:rsid w:val="000B2E3E"/>
    <w:rsid w:val="000C0AFA"/>
    <w:rsid w:val="000D06AB"/>
    <w:rsid w:val="000D1D83"/>
    <w:rsid w:val="000D1DA3"/>
    <w:rsid w:val="00100EA6"/>
    <w:rsid w:val="0010133A"/>
    <w:rsid w:val="00110D36"/>
    <w:rsid w:val="00114118"/>
    <w:rsid w:val="00116D09"/>
    <w:rsid w:val="00120EDB"/>
    <w:rsid w:val="00122D73"/>
    <w:rsid w:val="00133F58"/>
    <w:rsid w:val="0015336E"/>
    <w:rsid w:val="0015493B"/>
    <w:rsid w:val="00170892"/>
    <w:rsid w:val="00173A98"/>
    <w:rsid w:val="001812E2"/>
    <w:rsid w:val="001877A1"/>
    <w:rsid w:val="00191B9F"/>
    <w:rsid w:val="001C52F2"/>
    <w:rsid w:val="001D0839"/>
    <w:rsid w:val="001D5EC6"/>
    <w:rsid w:val="001E17E9"/>
    <w:rsid w:val="001E2FD9"/>
    <w:rsid w:val="001F5BFC"/>
    <w:rsid w:val="00217102"/>
    <w:rsid w:val="002229EF"/>
    <w:rsid w:val="00231A3E"/>
    <w:rsid w:val="0023407A"/>
    <w:rsid w:val="00237098"/>
    <w:rsid w:val="0023776B"/>
    <w:rsid w:val="00252BDE"/>
    <w:rsid w:val="002603A1"/>
    <w:rsid w:val="002658AD"/>
    <w:rsid w:val="00265965"/>
    <w:rsid w:val="0027432C"/>
    <w:rsid w:val="00276A77"/>
    <w:rsid w:val="0028344C"/>
    <w:rsid w:val="002A0E38"/>
    <w:rsid w:val="002A1D7C"/>
    <w:rsid w:val="002B1F43"/>
    <w:rsid w:val="002B548F"/>
    <w:rsid w:val="002C44A8"/>
    <w:rsid w:val="002C7F0E"/>
    <w:rsid w:val="00322D7E"/>
    <w:rsid w:val="00324B19"/>
    <w:rsid w:val="00331CBA"/>
    <w:rsid w:val="00333597"/>
    <w:rsid w:val="00335CCE"/>
    <w:rsid w:val="00347EBA"/>
    <w:rsid w:val="003512DE"/>
    <w:rsid w:val="003547CA"/>
    <w:rsid w:val="00354BCE"/>
    <w:rsid w:val="00357ADE"/>
    <w:rsid w:val="00366CF6"/>
    <w:rsid w:val="00371B32"/>
    <w:rsid w:val="00381902"/>
    <w:rsid w:val="003875EC"/>
    <w:rsid w:val="00396A0D"/>
    <w:rsid w:val="003A28F6"/>
    <w:rsid w:val="003A436D"/>
    <w:rsid w:val="003A6140"/>
    <w:rsid w:val="003B1B45"/>
    <w:rsid w:val="003D2A97"/>
    <w:rsid w:val="003D3F30"/>
    <w:rsid w:val="003F1069"/>
    <w:rsid w:val="004048B0"/>
    <w:rsid w:val="00411DBA"/>
    <w:rsid w:val="00416563"/>
    <w:rsid w:val="00417D0A"/>
    <w:rsid w:val="00424C2C"/>
    <w:rsid w:val="004261B8"/>
    <w:rsid w:val="004314C6"/>
    <w:rsid w:val="00435701"/>
    <w:rsid w:val="0043758D"/>
    <w:rsid w:val="00450F88"/>
    <w:rsid w:val="004534B7"/>
    <w:rsid w:val="00455E2B"/>
    <w:rsid w:val="00485325"/>
    <w:rsid w:val="0049453B"/>
    <w:rsid w:val="00494BE8"/>
    <w:rsid w:val="00495627"/>
    <w:rsid w:val="00497589"/>
    <w:rsid w:val="00497DF7"/>
    <w:rsid w:val="004A4C49"/>
    <w:rsid w:val="004C4BE2"/>
    <w:rsid w:val="004D14EB"/>
    <w:rsid w:val="004D4384"/>
    <w:rsid w:val="004D4B7B"/>
    <w:rsid w:val="004E3A00"/>
    <w:rsid w:val="004F1988"/>
    <w:rsid w:val="004F7FE3"/>
    <w:rsid w:val="00500AC9"/>
    <w:rsid w:val="00516138"/>
    <w:rsid w:val="00517D36"/>
    <w:rsid w:val="0053179B"/>
    <w:rsid w:val="005431C3"/>
    <w:rsid w:val="00547471"/>
    <w:rsid w:val="00553C83"/>
    <w:rsid w:val="00586D22"/>
    <w:rsid w:val="00587907"/>
    <w:rsid w:val="005947BE"/>
    <w:rsid w:val="005A493C"/>
    <w:rsid w:val="005A5761"/>
    <w:rsid w:val="005A747E"/>
    <w:rsid w:val="005B116C"/>
    <w:rsid w:val="005B37D7"/>
    <w:rsid w:val="005B7A9D"/>
    <w:rsid w:val="005B7FDE"/>
    <w:rsid w:val="005C22B8"/>
    <w:rsid w:val="005D313F"/>
    <w:rsid w:val="005E5E53"/>
    <w:rsid w:val="005F350F"/>
    <w:rsid w:val="005F41EF"/>
    <w:rsid w:val="006013C2"/>
    <w:rsid w:val="0061444D"/>
    <w:rsid w:val="00620935"/>
    <w:rsid w:val="00621631"/>
    <w:rsid w:val="00623803"/>
    <w:rsid w:val="0064029B"/>
    <w:rsid w:val="00647E21"/>
    <w:rsid w:val="006551C3"/>
    <w:rsid w:val="00655551"/>
    <w:rsid w:val="006578AF"/>
    <w:rsid w:val="00661A71"/>
    <w:rsid w:val="00663A1F"/>
    <w:rsid w:val="00670025"/>
    <w:rsid w:val="00672DD2"/>
    <w:rsid w:val="00677510"/>
    <w:rsid w:val="00685B33"/>
    <w:rsid w:val="006A535D"/>
    <w:rsid w:val="006B48E0"/>
    <w:rsid w:val="006B633A"/>
    <w:rsid w:val="006C4E53"/>
    <w:rsid w:val="006D7E5A"/>
    <w:rsid w:val="006F5A91"/>
    <w:rsid w:val="00716132"/>
    <w:rsid w:val="00717511"/>
    <w:rsid w:val="0072626F"/>
    <w:rsid w:val="007273A8"/>
    <w:rsid w:val="007366D6"/>
    <w:rsid w:val="00747D69"/>
    <w:rsid w:val="00751CE6"/>
    <w:rsid w:val="0075404B"/>
    <w:rsid w:val="00754E3B"/>
    <w:rsid w:val="00773B64"/>
    <w:rsid w:val="007762BF"/>
    <w:rsid w:val="00777478"/>
    <w:rsid w:val="007874BC"/>
    <w:rsid w:val="007B2E61"/>
    <w:rsid w:val="007B52F1"/>
    <w:rsid w:val="007B5595"/>
    <w:rsid w:val="007D0BCF"/>
    <w:rsid w:val="007D3DFE"/>
    <w:rsid w:val="007D77E2"/>
    <w:rsid w:val="007E2AA1"/>
    <w:rsid w:val="007F542B"/>
    <w:rsid w:val="008049B8"/>
    <w:rsid w:val="0081061D"/>
    <w:rsid w:val="00816D3F"/>
    <w:rsid w:val="00847085"/>
    <w:rsid w:val="00856C07"/>
    <w:rsid w:val="00862844"/>
    <w:rsid w:val="00867AB3"/>
    <w:rsid w:val="00872C00"/>
    <w:rsid w:val="00875C69"/>
    <w:rsid w:val="008761A7"/>
    <w:rsid w:val="00880677"/>
    <w:rsid w:val="00884E39"/>
    <w:rsid w:val="008856B1"/>
    <w:rsid w:val="008920BB"/>
    <w:rsid w:val="008937EC"/>
    <w:rsid w:val="00893B93"/>
    <w:rsid w:val="00897DCE"/>
    <w:rsid w:val="00897FD2"/>
    <w:rsid w:val="008A2E6F"/>
    <w:rsid w:val="008A6EFF"/>
    <w:rsid w:val="008B60A5"/>
    <w:rsid w:val="008D07C5"/>
    <w:rsid w:val="008D3806"/>
    <w:rsid w:val="008E6874"/>
    <w:rsid w:val="008F1ABD"/>
    <w:rsid w:val="008F1BD4"/>
    <w:rsid w:val="00906C28"/>
    <w:rsid w:val="00910AB9"/>
    <w:rsid w:val="00912991"/>
    <w:rsid w:val="00917559"/>
    <w:rsid w:val="00924E88"/>
    <w:rsid w:val="009269CF"/>
    <w:rsid w:val="009359D0"/>
    <w:rsid w:val="00946AA2"/>
    <w:rsid w:val="009527D4"/>
    <w:rsid w:val="00954C8A"/>
    <w:rsid w:val="00966595"/>
    <w:rsid w:val="00990C95"/>
    <w:rsid w:val="009A622D"/>
    <w:rsid w:val="009B38E4"/>
    <w:rsid w:val="009C1C87"/>
    <w:rsid w:val="009C3C13"/>
    <w:rsid w:val="009D0407"/>
    <w:rsid w:val="009D1F8E"/>
    <w:rsid w:val="00A010B3"/>
    <w:rsid w:val="00A0307F"/>
    <w:rsid w:val="00A06303"/>
    <w:rsid w:val="00A12CCB"/>
    <w:rsid w:val="00A33B7B"/>
    <w:rsid w:val="00A33E0D"/>
    <w:rsid w:val="00A354ED"/>
    <w:rsid w:val="00A4544F"/>
    <w:rsid w:val="00A518BE"/>
    <w:rsid w:val="00A53830"/>
    <w:rsid w:val="00A71692"/>
    <w:rsid w:val="00AA17B6"/>
    <w:rsid w:val="00AA6C0A"/>
    <w:rsid w:val="00AC5896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11CC3"/>
    <w:rsid w:val="00B13CF5"/>
    <w:rsid w:val="00B16FB2"/>
    <w:rsid w:val="00B25685"/>
    <w:rsid w:val="00B33BA9"/>
    <w:rsid w:val="00B43465"/>
    <w:rsid w:val="00B4432F"/>
    <w:rsid w:val="00B52088"/>
    <w:rsid w:val="00B527E2"/>
    <w:rsid w:val="00B54817"/>
    <w:rsid w:val="00B6266F"/>
    <w:rsid w:val="00B678B1"/>
    <w:rsid w:val="00B71316"/>
    <w:rsid w:val="00B87557"/>
    <w:rsid w:val="00B95D01"/>
    <w:rsid w:val="00BA4317"/>
    <w:rsid w:val="00BA668D"/>
    <w:rsid w:val="00BB23E5"/>
    <w:rsid w:val="00BB33BB"/>
    <w:rsid w:val="00BB4ABB"/>
    <w:rsid w:val="00BC5684"/>
    <w:rsid w:val="00BE76D1"/>
    <w:rsid w:val="00BF3C60"/>
    <w:rsid w:val="00BF7335"/>
    <w:rsid w:val="00BF7A9B"/>
    <w:rsid w:val="00C014F1"/>
    <w:rsid w:val="00C151CC"/>
    <w:rsid w:val="00C17936"/>
    <w:rsid w:val="00C267CF"/>
    <w:rsid w:val="00C267F5"/>
    <w:rsid w:val="00C27499"/>
    <w:rsid w:val="00C43AF7"/>
    <w:rsid w:val="00C6170B"/>
    <w:rsid w:val="00C67996"/>
    <w:rsid w:val="00C67BE5"/>
    <w:rsid w:val="00C91409"/>
    <w:rsid w:val="00CC71C8"/>
    <w:rsid w:val="00CD786A"/>
    <w:rsid w:val="00CD7F84"/>
    <w:rsid w:val="00D1516A"/>
    <w:rsid w:val="00D26642"/>
    <w:rsid w:val="00D37C6B"/>
    <w:rsid w:val="00D70E35"/>
    <w:rsid w:val="00DA0896"/>
    <w:rsid w:val="00DD2C3C"/>
    <w:rsid w:val="00DE178D"/>
    <w:rsid w:val="00DE71E6"/>
    <w:rsid w:val="00DE74D9"/>
    <w:rsid w:val="00DF1644"/>
    <w:rsid w:val="00DF2D94"/>
    <w:rsid w:val="00DF48D4"/>
    <w:rsid w:val="00DF4F21"/>
    <w:rsid w:val="00E002C7"/>
    <w:rsid w:val="00E04CB2"/>
    <w:rsid w:val="00E151B1"/>
    <w:rsid w:val="00E31CEA"/>
    <w:rsid w:val="00E375BF"/>
    <w:rsid w:val="00E61AB3"/>
    <w:rsid w:val="00E62164"/>
    <w:rsid w:val="00E65655"/>
    <w:rsid w:val="00E85A81"/>
    <w:rsid w:val="00E90882"/>
    <w:rsid w:val="00E92204"/>
    <w:rsid w:val="00EA0EF8"/>
    <w:rsid w:val="00EA1FB1"/>
    <w:rsid w:val="00EA398D"/>
    <w:rsid w:val="00EA4FD2"/>
    <w:rsid w:val="00EB0526"/>
    <w:rsid w:val="00EC1264"/>
    <w:rsid w:val="00EC544D"/>
    <w:rsid w:val="00ED6A3D"/>
    <w:rsid w:val="00EE0F8D"/>
    <w:rsid w:val="00EF1E32"/>
    <w:rsid w:val="00EF5C34"/>
    <w:rsid w:val="00F07F79"/>
    <w:rsid w:val="00F11874"/>
    <w:rsid w:val="00F16887"/>
    <w:rsid w:val="00F22DB8"/>
    <w:rsid w:val="00F2459A"/>
    <w:rsid w:val="00F32B21"/>
    <w:rsid w:val="00F32EBE"/>
    <w:rsid w:val="00F35A16"/>
    <w:rsid w:val="00F46DF4"/>
    <w:rsid w:val="00F53A9D"/>
    <w:rsid w:val="00F6071E"/>
    <w:rsid w:val="00F6144F"/>
    <w:rsid w:val="00F620CA"/>
    <w:rsid w:val="00F70C16"/>
    <w:rsid w:val="00FA38E3"/>
    <w:rsid w:val="00FA7409"/>
    <w:rsid w:val="00FB2A70"/>
    <w:rsid w:val="00FB50C8"/>
    <w:rsid w:val="00FD0FD6"/>
    <w:rsid w:val="00FE3F53"/>
    <w:rsid w:val="00FE4074"/>
    <w:rsid w:val="00FE44CB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895F7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character" w:styleId="HTMLCode">
    <w:name w:val="HTML Code"/>
    <w:basedOn w:val="DefaultParagraphFont"/>
    <w:uiPriority w:val="99"/>
    <w:semiHidden/>
    <w:unhideWhenUsed/>
    <w:rsid w:val="0048532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semiHidden/>
    <w:rsid w:val="008D38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image" Target="media/image8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-06-2024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1F1DC49C24F45F1983454989119FC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6319A5-D7A6-4565-BB38-38066910582A}"/>
      </w:docPartPr>
      <w:docPartBody>
        <w:p w:rsidR="006D1B5A" w:rsidRDefault="00162307">
          <w:pPr>
            <w:pStyle w:val="E1F1DC49C24F45F1983454989119FCC3"/>
          </w:pPr>
          <w:r w:rsidRPr="004048B0">
            <w:rPr>
              <w:noProof/>
            </w:rPr>
            <w:t>|</w:t>
          </w:r>
        </w:p>
      </w:docPartBody>
    </w:docPart>
    <w:docPart>
      <w:docPartPr>
        <w:name w:val="BDF4429727BE45169C1630EEA70CE7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4B6F2F-C0C5-443A-9377-5F9D679B7782}"/>
      </w:docPartPr>
      <w:docPartBody>
        <w:p w:rsidR="006D1B5A" w:rsidRDefault="00162307">
          <w:pPr>
            <w:pStyle w:val="BDF4429727BE45169C1630EEA70CE7A3"/>
          </w:pPr>
          <w:r w:rsidRPr="004048B0">
            <w:t>SUBHEADING</w:t>
          </w:r>
        </w:p>
      </w:docPartBody>
    </w:docPart>
    <w:docPart>
      <w:docPartPr>
        <w:name w:val="1C0DBF9CACE54920819B92B12147B7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CF3275-E657-4579-804B-7C2F6DA83DB7}"/>
      </w:docPartPr>
      <w:docPartBody>
        <w:p w:rsidR="006D1B5A" w:rsidRDefault="00D21E57" w:rsidP="00D21E57">
          <w:pPr>
            <w:pStyle w:val="1C0DBF9CACE54920819B92B12147B70F"/>
          </w:pPr>
          <w:r w:rsidRPr="004048B0">
            <w:rPr>
              <w:noProof/>
            </w:rPr>
            <w:t>|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7999394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E57"/>
    <w:rsid w:val="00162307"/>
    <w:rsid w:val="006D1B5A"/>
    <w:rsid w:val="008174B2"/>
    <w:rsid w:val="00BE76D1"/>
    <w:rsid w:val="00D21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customStyle="1" w:styleId="804E2F377988497098DEA2B55883B2D5">
    <w:name w:val="804E2F377988497098DEA2B55883B2D5"/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7EB9CA6804DB43E6AAED04DFF56C1F2E">
    <w:name w:val="7EB9CA6804DB43E6AAED04DFF56C1F2E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D7368ED73E9444B5BC7AE2B9F2B56785">
    <w:name w:val="D7368ED73E9444B5BC7AE2B9F2B56785"/>
  </w:style>
  <w:style w:type="paragraph" w:customStyle="1" w:styleId="E1F1DC49C24F45F1983454989119FCC3">
    <w:name w:val="E1F1DC49C24F45F1983454989119FCC3"/>
  </w:style>
  <w:style w:type="paragraph" w:customStyle="1" w:styleId="71595E9C6444491FB086ACC70C5F81F2">
    <w:name w:val="71595E9C6444491FB086ACC70C5F81F2"/>
  </w:style>
  <w:style w:type="paragraph" w:customStyle="1" w:styleId="C631EE257ABA4EA3AF0E34400674FD62">
    <w:name w:val="C631EE257ABA4EA3AF0E34400674FD62"/>
  </w:style>
  <w:style w:type="paragraph" w:customStyle="1" w:styleId="NormalBold">
    <w:name w:val="Normal Bold"/>
    <w:basedOn w:val="Normal"/>
    <w:uiPriority w:val="8"/>
    <w:qFormat/>
    <w:pPr>
      <w:spacing w:after="0" w:line="240" w:lineRule="auto"/>
    </w:pPr>
    <w:rPr>
      <w:rFonts w:eastAsiaTheme="minorHAnsi"/>
      <w:b/>
      <w:bCs/>
      <w:color w:val="FFFFFF" w:themeColor="background1"/>
    </w:rPr>
  </w:style>
  <w:style w:type="paragraph" w:customStyle="1" w:styleId="81BABA9713ED4C4B9F825B1419D6CD20">
    <w:name w:val="81BABA9713ED4C4B9F825B1419D6CD20"/>
  </w:style>
  <w:style w:type="paragraph" w:customStyle="1" w:styleId="D3945D089EC845CFB220E6DF750C56BA">
    <w:name w:val="D3945D089EC845CFB220E6DF750C56BA"/>
  </w:style>
  <w:style w:type="paragraph" w:customStyle="1" w:styleId="A43A4D181AF74835A255AAFAC2EE937F">
    <w:name w:val="A43A4D181AF74835A255AAFAC2EE937F"/>
  </w:style>
  <w:style w:type="paragraph" w:customStyle="1" w:styleId="BDF4429727BE45169C1630EEA70CE7A3">
    <w:name w:val="BDF4429727BE45169C1630EEA70CE7A3"/>
  </w:style>
  <w:style w:type="paragraph" w:customStyle="1" w:styleId="10FFB6FEEDD2495C926CEF894155A3C3">
    <w:name w:val="10FFB6FEEDD2495C926CEF894155A3C3"/>
  </w:style>
  <w:style w:type="paragraph" w:customStyle="1" w:styleId="45E0EBF8F0AD4BFE963DCB5A0EA5BD59">
    <w:name w:val="45E0EBF8F0AD4BFE963DCB5A0EA5BD59"/>
  </w:style>
  <w:style w:type="paragraph" w:customStyle="1" w:styleId="97D1A39682B64ACCB6878EB3BB0BE3B1">
    <w:name w:val="97D1A39682B64ACCB6878EB3BB0BE3B1"/>
  </w:style>
  <w:style w:type="paragraph" w:customStyle="1" w:styleId="E6BC27264A3C46CE8C447CB93B3CF9EF">
    <w:name w:val="E6BC27264A3C46CE8C447CB93B3CF9EF"/>
  </w:style>
  <w:style w:type="paragraph" w:customStyle="1" w:styleId="ListHeader">
    <w:name w:val="List Header"/>
    <w:basedOn w:val="Normal"/>
    <w:uiPriority w:val="7"/>
    <w:qFormat/>
    <w:pPr>
      <w:spacing w:before="80" w:after="0" w:line="240" w:lineRule="auto"/>
    </w:pPr>
    <w:rPr>
      <w:rFonts w:eastAsiaTheme="minorHAnsi"/>
      <w:spacing w:val="40"/>
      <w:kern w:val="28"/>
      <w:sz w:val="28"/>
    </w:rPr>
  </w:style>
  <w:style w:type="paragraph" w:customStyle="1" w:styleId="E85543DA836C4E989408160DEE0BBF41">
    <w:name w:val="E85543DA836C4E989408160DEE0BBF41"/>
  </w:style>
  <w:style w:type="paragraph" w:customStyle="1" w:styleId="Bullets">
    <w:name w:val="Bullets"/>
    <w:basedOn w:val="Normal"/>
    <w:uiPriority w:val="7"/>
    <w:qFormat/>
    <w:pPr>
      <w:numPr>
        <w:numId w:val="1"/>
      </w:numPr>
      <w:spacing w:before="120" w:after="0" w:line="240" w:lineRule="auto"/>
      <w:ind w:left="360"/>
    </w:pPr>
    <w:rPr>
      <w:rFonts w:eastAsiaTheme="minorHAnsi"/>
    </w:rPr>
  </w:style>
  <w:style w:type="paragraph" w:customStyle="1" w:styleId="6E60C49C462445B08EB7DB3E0645913D">
    <w:name w:val="6E60C49C462445B08EB7DB3E0645913D"/>
  </w:style>
  <w:style w:type="paragraph" w:customStyle="1" w:styleId="FBD53E36E54A458FA5C27956B13FEBFB">
    <w:name w:val="FBD53E36E54A458FA5C27956B13FEBFB"/>
  </w:style>
  <w:style w:type="paragraph" w:customStyle="1" w:styleId="0DA450BCBB134C07A3A41D7B19A27B8B">
    <w:name w:val="0DA450BCBB134C07A3A41D7B19A27B8B"/>
  </w:style>
  <w:style w:type="paragraph" w:customStyle="1" w:styleId="352720159B0A4576A6A4AAC1EC18CD98">
    <w:name w:val="352720159B0A4576A6A4AAC1EC18CD98"/>
  </w:style>
  <w:style w:type="paragraph" w:customStyle="1" w:styleId="763C323625874278A2B7633E5FAC00DA">
    <w:name w:val="763C323625874278A2B7633E5FAC00DA"/>
  </w:style>
  <w:style w:type="paragraph" w:customStyle="1" w:styleId="48C23C0303964FD892F1321056009777">
    <w:name w:val="48C23C0303964FD892F1321056009777"/>
  </w:style>
  <w:style w:type="paragraph" w:customStyle="1" w:styleId="731CD617B7E4460CAF9199435D1EA7CF">
    <w:name w:val="731CD617B7E4460CAF9199435D1EA7CF"/>
  </w:style>
  <w:style w:type="paragraph" w:customStyle="1" w:styleId="7DF284CF3D124C3E85F0D709416D6B94">
    <w:name w:val="7DF284CF3D124C3E85F0D709416D6B94"/>
  </w:style>
  <w:style w:type="paragraph" w:customStyle="1" w:styleId="2B60357B201D402E91F909A30A86A1AD">
    <w:name w:val="2B60357B201D402E91F909A30A86A1AD"/>
  </w:style>
  <w:style w:type="paragraph" w:customStyle="1" w:styleId="4D841439E6314DCC92C04D94A761A062">
    <w:name w:val="4D841439E6314DCC92C04D94A761A062"/>
  </w:style>
  <w:style w:type="paragraph" w:customStyle="1" w:styleId="E352CB318E074376914C0A9655A49FBF">
    <w:name w:val="E352CB318E074376914C0A9655A49FBF"/>
  </w:style>
  <w:style w:type="paragraph" w:customStyle="1" w:styleId="C9395360656A4983ADDC6604AA9D56CB">
    <w:name w:val="C9395360656A4983ADDC6604AA9D56CB"/>
  </w:style>
  <w:style w:type="paragraph" w:customStyle="1" w:styleId="976B94656F4F482BA559D5ABA337257A">
    <w:name w:val="976B94656F4F482BA559D5ABA337257A"/>
  </w:style>
  <w:style w:type="paragraph" w:customStyle="1" w:styleId="5026625DE6E445A3B54B87764DEF198F">
    <w:name w:val="5026625DE6E445A3B54B87764DEF198F"/>
  </w:style>
  <w:style w:type="paragraph" w:customStyle="1" w:styleId="9633F8FCC095464785A8EFB46EA5BD39">
    <w:name w:val="9633F8FCC095464785A8EFB46EA5BD39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sz w:val="72"/>
      <w:szCs w:val="72"/>
    </w:rPr>
  </w:style>
  <w:style w:type="paragraph" w:customStyle="1" w:styleId="B9F160C01B9C437792358C0BE7A748EE">
    <w:name w:val="B9F160C01B9C437792358C0BE7A748EE"/>
  </w:style>
  <w:style w:type="paragraph" w:customStyle="1" w:styleId="E48B7B7631BC435CB4EA9A1590ECE8B4">
    <w:name w:val="E48B7B7631BC435CB4EA9A1590ECE8B4"/>
  </w:style>
  <w:style w:type="paragraph" w:customStyle="1" w:styleId="60ED47B0487D422E98613736B01C2C9E">
    <w:name w:val="60ED47B0487D422E98613736B01C2C9E"/>
  </w:style>
  <w:style w:type="paragraph" w:customStyle="1" w:styleId="1C56D4CAE878472EA09C09A94E9D5F2C">
    <w:name w:val="1C56D4CAE878472EA09C09A94E9D5F2C"/>
  </w:style>
  <w:style w:type="paragraph" w:customStyle="1" w:styleId="BC9A74F150A04176BD095BEB4AE069CC">
    <w:name w:val="BC9A74F150A04176BD095BEB4AE069CC"/>
  </w:style>
  <w:style w:type="paragraph" w:customStyle="1" w:styleId="AD94EF3D7E684568A81E000D146B206B">
    <w:name w:val="AD94EF3D7E684568A81E000D146B206B"/>
  </w:style>
  <w:style w:type="paragraph" w:customStyle="1" w:styleId="780C3CC08D9A418C84E468E220F0F857">
    <w:name w:val="780C3CC08D9A418C84E468E220F0F857"/>
  </w:style>
  <w:style w:type="paragraph" w:customStyle="1" w:styleId="3100D1E21E4245199A7126A5EC298ED1">
    <w:name w:val="3100D1E21E4245199A7126A5EC298ED1"/>
  </w:style>
  <w:style w:type="paragraph" w:customStyle="1" w:styleId="CFC6E7C9B3F24F18B8978E09089B4F72">
    <w:name w:val="CFC6E7C9B3F24F18B8978E09089B4F72"/>
  </w:style>
  <w:style w:type="paragraph" w:customStyle="1" w:styleId="5C9CA03600BC49018221CB74AB8ACB00">
    <w:name w:val="5C9CA03600BC49018221CB74AB8ACB00"/>
  </w:style>
  <w:style w:type="paragraph" w:customStyle="1" w:styleId="63AC15CD62AB47D8BC5A88F3BE4AEB82">
    <w:name w:val="63AC15CD62AB47D8BC5A88F3BE4AEB82"/>
  </w:style>
  <w:style w:type="paragraph" w:customStyle="1" w:styleId="568F185F9E49463EAE1B942097B61D63">
    <w:name w:val="568F185F9E49463EAE1B942097B61D63"/>
  </w:style>
  <w:style w:type="paragraph" w:customStyle="1" w:styleId="6809B781983D45E7952D2F6485051BA0">
    <w:name w:val="6809B781983D45E7952D2F6485051BA0"/>
  </w:style>
  <w:style w:type="paragraph" w:customStyle="1" w:styleId="CE59E034C24C4D19B20DCD6DE5F349E4">
    <w:name w:val="CE59E034C24C4D19B20DCD6DE5F349E4"/>
  </w:style>
  <w:style w:type="paragraph" w:customStyle="1" w:styleId="423AE53640464E5F96AF993823145AFA">
    <w:name w:val="423AE53640464E5F96AF993823145AFA"/>
  </w:style>
  <w:style w:type="paragraph" w:customStyle="1" w:styleId="371776CD770949E88F6E1CE28E92D1BE">
    <w:name w:val="371776CD770949E88F6E1CE28E92D1BE"/>
  </w:style>
  <w:style w:type="paragraph" w:customStyle="1" w:styleId="EEE37C0FBEF64A3287E58399FC46640B">
    <w:name w:val="EEE37C0FBEF64A3287E58399FC46640B"/>
  </w:style>
  <w:style w:type="paragraph" w:customStyle="1" w:styleId="75218B77E4474AB0B68DD8F75B96EC83">
    <w:name w:val="75218B77E4474AB0B68DD8F75B96EC83"/>
  </w:style>
  <w:style w:type="paragraph" w:customStyle="1" w:styleId="ED1F996553854681A75515C3F6D7AD27">
    <w:name w:val="ED1F996553854681A75515C3F6D7AD27"/>
  </w:style>
  <w:style w:type="paragraph" w:customStyle="1" w:styleId="E3AE303817D14B40A4FDC904C06B3636">
    <w:name w:val="E3AE303817D14B40A4FDC904C06B3636"/>
  </w:style>
  <w:style w:type="paragraph" w:customStyle="1" w:styleId="0BF7CB0EF40D48A48438F79713340C57">
    <w:name w:val="0BF7CB0EF40D48A48438F79713340C57"/>
  </w:style>
  <w:style w:type="paragraph" w:customStyle="1" w:styleId="564B34A49C774A8680F42F6AB3167907">
    <w:name w:val="564B34A49C774A8680F42F6AB3167907"/>
    <w:rsid w:val="00D21E57"/>
  </w:style>
  <w:style w:type="paragraph" w:customStyle="1" w:styleId="1C1D11DF8DDA4B8194C18D9DCBB02548">
    <w:name w:val="1C1D11DF8DDA4B8194C18D9DCBB02548"/>
    <w:rsid w:val="00D21E57"/>
  </w:style>
  <w:style w:type="paragraph" w:customStyle="1" w:styleId="19F3A1D91B254B8EBC6ACDC8FD744AE9">
    <w:name w:val="19F3A1D91B254B8EBC6ACDC8FD744AE9"/>
    <w:rsid w:val="00D21E57"/>
  </w:style>
  <w:style w:type="paragraph" w:customStyle="1" w:styleId="25B861B237204041A01D646EA0E27C77">
    <w:name w:val="25B861B237204041A01D646EA0E27C77"/>
    <w:rsid w:val="00D21E57"/>
  </w:style>
  <w:style w:type="paragraph" w:customStyle="1" w:styleId="8841726CA24F4CE08962D4A010627AF9">
    <w:name w:val="8841726CA24F4CE08962D4A010627AF9"/>
    <w:rsid w:val="00D21E57"/>
  </w:style>
  <w:style w:type="paragraph" w:customStyle="1" w:styleId="C2E05074C0264A739F1043B98DEEDDB4">
    <w:name w:val="C2E05074C0264A739F1043B98DEEDDB4"/>
    <w:rsid w:val="00D21E57"/>
  </w:style>
  <w:style w:type="paragraph" w:customStyle="1" w:styleId="51FCEE0C534D44519E569D232CE29F79">
    <w:name w:val="51FCEE0C534D44519E569D232CE29F79"/>
    <w:rsid w:val="00D21E57"/>
  </w:style>
  <w:style w:type="paragraph" w:customStyle="1" w:styleId="58200EC37210477F96B1BB05A3CE5BFE">
    <w:name w:val="58200EC37210477F96B1BB05A3CE5BFE"/>
    <w:rsid w:val="00D21E57"/>
  </w:style>
  <w:style w:type="paragraph" w:customStyle="1" w:styleId="E2E05467106647AE88E5458FDD4E6AFD">
    <w:name w:val="E2E05467106647AE88E5458FDD4E6AFD"/>
    <w:rsid w:val="00D21E57"/>
  </w:style>
  <w:style w:type="paragraph" w:customStyle="1" w:styleId="57F10FB8A6D744F1B4294C23C245E36E">
    <w:name w:val="57F10FB8A6D744F1B4294C23C245E36E"/>
    <w:rsid w:val="00D21E57"/>
  </w:style>
  <w:style w:type="paragraph" w:customStyle="1" w:styleId="7AC59B537A6342C68E5D20680CB432B6">
    <w:name w:val="7AC59B537A6342C68E5D20680CB432B6"/>
    <w:rsid w:val="00D21E57"/>
  </w:style>
  <w:style w:type="paragraph" w:customStyle="1" w:styleId="E4D5A18F56884C0DBB2CD67AB2F6A889">
    <w:name w:val="E4D5A18F56884C0DBB2CD67AB2F6A889"/>
    <w:rsid w:val="00D21E57"/>
  </w:style>
  <w:style w:type="paragraph" w:customStyle="1" w:styleId="5B918090607844E7A829C29D40478B82">
    <w:name w:val="5B918090607844E7A829C29D40478B82"/>
    <w:rsid w:val="00D21E57"/>
  </w:style>
  <w:style w:type="paragraph" w:customStyle="1" w:styleId="5444CDBEE07C46B3AE0C1C1B06200381">
    <w:name w:val="5444CDBEE07C46B3AE0C1C1B06200381"/>
    <w:rsid w:val="00D21E57"/>
  </w:style>
  <w:style w:type="paragraph" w:customStyle="1" w:styleId="C998BDFFB1104EDBA2D807D0BA5758E2">
    <w:name w:val="C998BDFFB1104EDBA2D807D0BA5758E2"/>
    <w:rsid w:val="00D21E57"/>
  </w:style>
  <w:style w:type="paragraph" w:customStyle="1" w:styleId="AB793BA4CD824637B5950D80965C642F">
    <w:name w:val="AB793BA4CD824637B5950D80965C642F"/>
    <w:rsid w:val="00D21E57"/>
  </w:style>
  <w:style w:type="paragraph" w:customStyle="1" w:styleId="F23A5B25D7AC4B0FBA1C776F447FEAED">
    <w:name w:val="F23A5B25D7AC4B0FBA1C776F447FEAED"/>
    <w:rsid w:val="00D21E57"/>
  </w:style>
  <w:style w:type="paragraph" w:customStyle="1" w:styleId="D5566420D8C94822B308C65149ED7D7E">
    <w:name w:val="D5566420D8C94822B308C65149ED7D7E"/>
    <w:rsid w:val="00D21E57"/>
  </w:style>
  <w:style w:type="paragraph" w:customStyle="1" w:styleId="70D3080F8E134D308342EAB7BA4699E9">
    <w:name w:val="70D3080F8E134D308342EAB7BA4699E9"/>
    <w:rsid w:val="00D21E57"/>
  </w:style>
  <w:style w:type="paragraph" w:customStyle="1" w:styleId="4ED1E30B440245B1940B9C8D2273A306">
    <w:name w:val="4ED1E30B440245B1940B9C8D2273A306"/>
    <w:rsid w:val="00D21E57"/>
  </w:style>
  <w:style w:type="paragraph" w:customStyle="1" w:styleId="DB275F9D2F1D46999BA55980F2F0CDFA">
    <w:name w:val="DB275F9D2F1D46999BA55980F2F0CDFA"/>
    <w:rsid w:val="00D21E57"/>
  </w:style>
  <w:style w:type="paragraph" w:customStyle="1" w:styleId="6FFD497C74F54C699614BEEF25E69E1C">
    <w:name w:val="6FFD497C74F54C699614BEEF25E69E1C"/>
    <w:rsid w:val="00D21E57"/>
  </w:style>
  <w:style w:type="paragraph" w:customStyle="1" w:styleId="C0EC5534B6644FDD833ED9C175383F20">
    <w:name w:val="C0EC5534B6644FDD833ED9C175383F20"/>
    <w:rsid w:val="00D21E57"/>
  </w:style>
  <w:style w:type="paragraph" w:customStyle="1" w:styleId="2D59D85478D54F59937975D2063006A8">
    <w:name w:val="2D59D85478D54F59937975D2063006A8"/>
    <w:rsid w:val="00D21E57"/>
  </w:style>
  <w:style w:type="paragraph" w:customStyle="1" w:styleId="549446AA1EC8495F836A1C877FB2B128">
    <w:name w:val="549446AA1EC8495F836A1C877FB2B128"/>
    <w:rsid w:val="00D21E57"/>
  </w:style>
  <w:style w:type="paragraph" w:customStyle="1" w:styleId="9017739CC5AF4BCA9C65EFF94534B09D">
    <w:name w:val="9017739CC5AF4BCA9C65EFF94534B09D"/>
    <w:rsid w:val="00D21E57"/>
  </w:style>
  <w:style w:type="paragraph" w:customStyle="1" w:styleId="FE3198842AB54A648050CA82D7A653B1">
    <w:name w:val="FE3198842AB54A648050CA82D7A653B1"/>
    <w:rsid w:val="00D21E57"/>
  </w:style>
  <w:style w:type="paragraph" w:customStyle="1" w:styleId="D86AA8E76B2A435B8E8ECD58256D3986">
    <w:name w:val="D86AA8E76B2A435B8E8ECD58256D3986"/>
    <w:rsid w:val="00D21E57"/>
  </w:style>
  <w:style w:type="paragraph" w:customStyle="1" w:styleId="13BB00B0A4DA479BBA22DE325E365B32">
    <w:name w:val="13BB00B0A4DA479BBA22DE325E365B32"/>
    <w:rsid w:val="00D21E57"/>
  </w:style>
  <w:style w:type="paragraph" w:customStyle="1" w:styleId="34CB4C054D914718BCEEE1B2483143A2">
    <w:name w:val="34CB4C054D914718BCEEE1B2483143A2"/>
    <w:rsid w:val="00D21E57"/>
  </w:style>
  <w:style w:type="paragraph" w:customStyle="1" w:styleId="0A1D486FE83443598C06F1E1F60D332C">
    <w:name w:val="0A1D486FE83443598C06F1E1F60D332C"/>
    <w:rsid w:val="00D21E57"/>
  </w:style>
  <w:style w:type="paragraph" w:customStyle="1" w:styleId="06201E0A15B2495991A8E41984949085">
    <w:name w:val="06201E0A15B2495991A8E41984949085"/>
    <w:rsid w:val="00D21E57"/>
  </w:style>
  <w:style w:type="paragraph" w:customStyle="1" w:styleId="6D046FBCBF164719AD909E8825F7D2BB">
    <w:name w:val="6D046FBCBF164719AD909E8825F7D2BB"/>
    <w:rsid w:val="00D21E57"/>
  </w:style>
  <w:style w:type="paragraph" w:customStyle="1" w:styleId="6F0B9EACA8A94EE8BEF1E5786395A4AB">
    <w:name w:val="6F0B9EACA8A94EE8BEF1E5786395A4AB"/>
    <w:rsid w:val="00D21E57"/>
  </w:style>
  <w:style w:type="paragraph" w:customStyle="1" w:styleId="138EF031976A49C5A94026757EF42CF9">
    <w:name w:val="138EF031976A49C5A94026757EF42CF9"/>
    <w:rsid w:val="00D21E57"/>
  </w:style>
  <w:style w:type="paragraph" w:customStyle="1" w:styleId="AE413823A17547108BDD3F00B16197C1">
    <w:name w:val="AE413823A17547108BDD3F00B16197C1"/>
    <w:rsid w:val="00D21E57"/>
  </w:style>
  <w:style w:type="paragraph" w:customStyle="1" w:styleId="86B8E61C558849C296D53F01E9967945">
    <w:name w:val="86B8E61C558849C296D53F01E9967945"/>
    <w:rsid w:val="00D21E57"/>
  </w:style>
  <w:style w:type="paragraph" w:customStyle="1" w:styleId="F53A2945224145C594C3C590AA4676D0">
    <w:name w:val="F53A2945224145C594C3C590AA4676D0"/>
    <w:rsid w:val="00D21E57"/>
  </w:style>
  <w:style w:type="paragraph" w:customStyle="1" w:styleId="88A1924A4F5D4D1CBF25BAB0C4236806">
    <w:name w:val="88A1924A4F5D4D1CBF25BAB0C4236806"/>
    <w:rsid w:val="00D21E57"/>
  </w:style>
  <w:style w:type="paragraph" w:customStyle="1" w:styleId="180F4E57D77B4A99A502CC3AC4711389">
    <w:name w:val="180F4E57D77B4A99A502CC3AC4711389"/>
    <w:rsid w:val="00D21E57"/>
  </w:style>
  <w:style w:type="paragraph" w:customStyle="1" w:styleId="20659B94760246D2849A1E20C679F8F9">
    <w:name w:val="20659B94760246D2849A1E20C679F8F9"/>
    <w:rsid w:val="00D21E57"/>
  </w:style>
  <w:style w:type="paragraph" w:customStyle="1" w:styleId="A42D544703AC4502BD56E0198480BBC7">
    <w:name w:val="A42D544703AC4502BD56E0198480BBC7"/>
    <w:rsid w:val="00D21E57"/>
  </w:style>
  <w:style w:type="paragraph" w:customStyle="1" w:styleId="1C0DBF9CACE54920819B92B12147B70F">
    <w:name w:val="1C0DBF9CACE54920819B92B12147B70F"/>
    <w:rsid w:val="00D21E57"/>
  </w:style>
  <w:style w:type="paragraph" w:customStyle="1" w:styleId="93F98A26C8DB45F4BB77FBAECC7076B6">
    <w:name w:val="93F98A26C8DB45F4BB77FBAECC7076B6"/>
    <w:rsid w:val="00D21E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</Template>
  <TotalTime>0</TotalTime>
  <Pages>5</Pages>
  <Words>286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2024-12-12T07:35:00Z</dcterms:created>
  <dcterms:modified xsi:type="dcterms:W3CDTF">2024-12-29T09:16:00Z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