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F740B" w14:textId="666EACAB"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6EE2EDC" wp14:editId="426569CF">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481B5E22"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A511A69" w14:textId="77777777" w:rsidTr="00FA7409">
        <w:trPr>
          <w:trHeight w:val="4320"/>
        </w:trPr>
        <w:tc>
          <w:tcPr>
            <w:tcW w:w="10800" w:type="dxa"/>
          </w:tcPr>
          <w:p w14:paraId="5823A3D5" w14:textId="25684560"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78409EC7" w14:textId="77777777" w:rsidTr="008F1ABD">
        <w:trPr>
          <w:trHeight w:val="944"/>
        </w:trPr>
        <w:tc>
          <w:tcPr>
            <w:tcW w:w="10800" w:type="dxa"/>
            <w:vAlign w:val="center"/>
          </w:tcPr>
          <w:p w14:paraId="20F6E895" w14:textId="7E5C4193" w:rsidR="004048B0" w:rsidRDefault="004E3A00" w:rsidP="004048B0">
            <w:pPr>
              <w:pStyle w:val="Title"/>
              <w:rPr>
                <w:sz w:val="72"/>
                <w:szCs w:val="52"/>
              </w:rPr>
            </w:pPr>
            <w:r w:rsidRPr="004E3A00">
              <w:rPr>
                <w:sz w:val="72"/>
                <w:szCs w:val="52"/>
              </w:rPr>
              <w:t>LUXURY STAY Hospitality</w:t>
            </w:r>
          </w:p>
          <w:p w14:paraId="446F2DE6" w14:textId="567350FD" w:rsidR="004E3A00" w:rsidRPr="004E3A00" w:rsidRDefault="004E3A00" w:rsidP="004E3A00"/>
        </w:tc>
      </w:tr>
      <w:tr w:rsidR="004048B0" w:rsidRPr="004048B0" w14:paraId="541FCA32" w14:textId="77777777" w:rsidTr="008F1ABD">
        <w:trPr>
          <w:trHeight w:val="1528"/>
        </w:trPr>
        <w:tc>
          <w:tcPr>
            <w:tcW w:w="10800" w:type="dxa"/>
            <w:vAlign w:val="center"/>
          </w:tcPr>
          <w:p w14:paraId="62182A68" w14:textId="2E9A96EF" w:rsidR="004048B0" w:rsidRPr="004048B0" w:rsidRDefault="004E3A00" w:rsidP="004048B0">
            <w:pPr>
              <w:pStyle w:val="Subtitle"/>
              <w:framePr w:wrap="auto" w:vAnchor="margin" w:hAnchor="text" w:yAlign="inline"/>
            </w:pPr>
            <w:r>
              <w:t>1</w:t>
            </w:r>
            <w:r w:rsidRPr="004E3A00">
              <w:rPr>
                <w:vertAlign w:val="superscript"/>
              </w:rPr>
              <w:t>st</w:t>
            </w:r>
            <w:r>
              <w:t xml:space="preserve"> STatus Report</w:t>
            </w:r>
          </w:p>
        </w:tc>
      </w:tr>
    </w:tbl>
    <w:p w14:paraId="2651A947" w14:textId="3EE30027" w:rsidR="004E3A00" w:rsidRDefault="003A436D">
      <w:r>
        <w:rPr>
          <w:noProof/>
        </w:rPr>
        <mc:AlternateContent>
          <mc:Choice Requires="wps">
            <w:drawing>
              <wp:anchor distT="0" distB="0" distL="114300" distR="114300" simplePos="0" relativeHeight="251680767" behindDoc="0" locked="0" layoutInCell="1" allowOverlap="1" wp14:anchorId="136E0E48" wp14:editId="5C253023">
                <wp:simplePos x="0" y="0"/>
                <wp:positionH relativeFrom="margin">
                  <wp:align>center</wp:align>
                </wp:positionH>
                <wp:positionV relativeFrom="paragraph">
                  <wp:posOffset>4088765</wp:posOffset>
                </wp:positionV>
                <wp:extent cx="7772400" cy="10058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772400" cy="10058400"/>
                        </a:xfrm>
                        <a:prstGeom prst="rect">
                          <a:avLst/>
                        </a:prstGeom>
                        <a:noFill/>
                        <a:ln>
                          <a:noFill/>
                        </a:ln>
                      </wps:spPr>
                      <wps:txbx>
                        <w:txbxContent>
                          <w:p w14:paraId="1653F61C" w14:textId="7BCE4241" w:rsidR="003A436D" w:rsidRPr="003A436D" w:rsidRDefault="003A436D" w:rsidP="003A436D">
                            <w:pPr>
                              <w:pStyle w:val="CoverInfo"/>
                              <w:rPr>
                                <w:noProof/>
                                <w:color w:val="000000" w:themeColor="text1"/>
                                <w:spacing w:val="0"/>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SIR ALI IMRAN HUSSAIN</w:t>
                            </w:r>
                            <w:r w:rsidRPr="004048B0">
                              <w:rPr>
                                <w:noProof/>
                              </w:rPr>
                              <w:t xml:space="preserve"> </w:t>
                            </w:r>
                            <w:sdt>
                              <w:sdtPr>
                                <w:rPr>
                                  <w:noProof/>
                                </w:rPr>
                                <w:id w:val="1628050335"/>
                                <w:placeholder>
                                  <w:docPart w:val="1C0DBF9CACE54920819B92B12147B70F"/>
                                </w:placeholder>
                                <w:temporary/>
                                <w:showingPlcHdr/>
                                <w15:appearance w15:val="hidden"/>
                              </w:sdtPr>
                              <w:sdtContent>
                                <w:r w:rsidRPr="004048B0">
                                  <w:rPr>
                                    <w:noProof/>
                                  </w:rPr>
                                  <w:t>|</w:t>
                                </w:r>
                              </w:sdtContent>
                            </w:sdt>
                            <w:r w:rsidRPr="004048B0">
                              <w:rPr>
                                <w:noProof/>
                              </w:rPr>
                              <w:t xml:space="preserve"> </w:t>
                            </w:r>
                            <w:r>
                              <w:rPr>
                                <w:noProof/>
                              </w:rPr>
                              <w:t>MISS SANA YOUSUF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36E0E48" id="_x0000_t202" coordsize="21600,21600" o:spt="202" path="m,l,21600r21600,l21600,xe">
                <v:stroke joinstyle="miter"/>
                <v:path gradientshapeok="t" o:connecttype="rect"/>
              </v:shapetype>
              <v:shape id="Text Box 2" o:spid="_x0000_s1026" type="#_x0000_t202" style="position:absolute;margin-left:0;margin-top:321.95pt;width:612pt;height:11in;z-index:251680767;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" filled="f" stroked="f">
                <v:fill o:detectmouseclick="t"/>
                <v:textbox style="mso-fit-shape-to-text:t">
                  <w:txbxContent>
                    <w:p w14:paraId="1653F61C" w14:textId="7BCE4241" w:rsidR="003A436D" w:rsidRPr="003A436D" w:rsidRDefault="003A436D" w:rsidP="003A436D">
                      <w:pPr>
                        <w:pStyle w:val="CoverInfo"/>
                        <w:rPr>
                          <w:noProof/>
                          <w:color w:val="000000" w:themeColor="text1"/>
                          <w:spacing w:val="0"/>
                          <w:sz w:val="72"/>
                          <w:szCs w:val="72"/>
                          <w:lang w:eastAsia="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t>SIR ALI IMRAN HUSSAIN</w:t>
                      </w:r>
                      <w:r w:rsidRPr="004048B0">
                        <w:rPr>
                          <w:noProof/>
                        </w:rPr>
                        <w:t xml:space="preserve"> </w:t>
                      </w:r>
                      <w:sdt>
                        <w:sdtPr>
                          <w:rPr>
                            <w:noProof/>
                          </w:rPr>
                          <w:id w:val="1628050335"/>
                          <w:placeholder>
                            <w:docPart w:val="1C0DBF9CACE54920819B92B12147B70F"/>
                          </w:placeholder>
                          <w:temporary/>
                          <w:showingPlcHdr/>
                          <w15:appearance w15:val="hidden"/>
                        </w:sdtPr>
                        <w:sdtContent>
                          <w:r w:rsidRPr="004048B0">
                            <w:rPr>
                              <w:noProof/>
                            </w:rPr>
                            <w:t>|</w:t>
                          </w:r>
                        </w:sdtContent>
                      </w:sdt>
                      <w:r w:rsidRPr="004048B0">
                        <w:rPr>
                          <w:noProof/>
                        </w:rPr>
                        <w:t xml:space="preserve"> </w:t>
                      </w:r>
                      <w:r>
                        <w:rPr>
                          <w:noProof/>
                        </w:rPr>
                        <w:t>MISS SANA YOUSUF</w:t>
                      </w:r>
                    </w:p>
                  </w:txbxContent>
                </v:textbox>
                <w10:wrap anchorx="margin"/>
              </v:shape>
            </w:pict>
          </mc:Fallback>
        </mc:AlternateContent>
      </w:r>
      <w:r w:rsidR="004E3A00">
        <w:br w:type="page"/>
      </w:r>
    </w:p>
    <w:tbl>
      <w:tblPr>
        <w:tblpPr w:leftFromText="180" w:rightFromText="180" w:horzAnchor="margin" w:tblpY="1260"/>
        <w:tblW w:w="0" w:type="auto"/>
        <w:tblLayout w:type="fixed"/>
        <w:tblLook w:val="0600" w:firstRow="0" w:lastRow="0" w:firstColumn="0" w:lastColumn="0" w:noHBand="1" w:noVBand="1"/>
      </w:tblPr>
      <w:tblGrid>
        <w:gridCol w:w="9360"/>
        <w:gridCol w:w="1440"/>
      </w:tblGrid>
      <w:tr w:rsidR="004E3A00" w:rsidRPr="004048B0" w14:paraId="4D198A77" w14:textId="77777777" w:rsidTr="004E3A00">
        <w:trPr>
          <w:gridAfter w:val="1"/>
          <w:wAfter w:w="1440" w:type="dxa"/>
          <w:trHeight w:val="2151"/>
        </w:trPr>
        <w:tc>
          <w:tcPr>
            <w:tcW w:w="9360" w:type="dxa"/>
          </w:tcPr>
          <w:tbl>
            <w:tblPr>
              <w:tblW w:w="9106" w:type="dxa"/>
              <w:tblInd w:w="717" w:type="dxa"/>
              <w:tblLayout w:type="fixed"/>
              <w:tblLook w:val="0600" w:firstRow="0" w:lastRow="0" w:firstColumn="0" w:lastColumn="0" w:noHBand="1" w:noVBand="1"/>
            </w:tblPr>
            <w:tblGrid>
              <w:gridCol w:w="4553"/>
              <w:gridCol w:w="4553"/>
            </w:tblGrid>
            <w:tr w:rsidR="004E3A00" w:rsidRPr="004048B0" w14:paraId="4816D29C" w14:textId="77777777" w:rsidTr="004E3A00">
              <w:trPr>
                <w:trHeight w:val="1555"/>
              </w:trPr>
              <w:tc>
                <w:tcPr>
                  <w:tcW w:w="4553" w:type="dxa"/>
                  <w:tcBorders>
                    <w:bottom w:val="single" w:sz="24" w:space="0" w:color="44546A" w:themeColor="text2"/>
                  </w:tcBorders>
                  <w:vAlign w:val="center"/>
                </w:tcPr>
                <w:p w14:paraId="3D8890E6" w14:textId="5CEC7409" w:rsidR="004E3A00" w:rsidRPr="004048B0" w:rsidRDefault="004E3A00" w:rsidP="004E3A00">
                  <w:pPr>
                    <w:pStyle w:val="TableHeader"/>
                    <w:framePr w:hSpace="180" w:wrap="around" w:hAnchor="margin" w:y="1260"/>
                  </w:pPr>
                  <w:r>
                    <w:lastRenderedPageBreak/>
                    <w:t>Enrollment ID</w:t>
                  </w:r>
                </w:p>
              </w:tc>
              <w:tc>
                <w:tcPr>
                  <w:tcW w:w="4553" w:type="dxa"/>
                  <w:tcBorders>
                    <w:bottom w:val="single" w:sz="24" w:space="0" w:color="44546A" w:themeColor="text2"/>
                  </w:tcBorders>
                  <w:vAlign w:val="center"/>
                </w:tcPr>
                <w:p w14:paraId="3B2B8CB7" w14:textId="0022F74E" w:rsidR="004E3A00" w:rsidRPr="004048B0" w:rsidRDefault="004E3A00" w:rsidP="004E3A00">
                  <w:pPr>
                    <w:pStyle w:val="TableHeader"/>
                    <w:framePr w:hSpace="180" w:wrap="around" w:hAnchor="margin" w:y="1260"/>
                  </w:pPr>
                  <w:r>
                    <w:t>Student Name</w:t>
                  </w:r>
                </w:p>
              </w:tc>
            </w:tr>
            <w:tr w:rsidR="004E3A00" w:rsidRPr="004048B0" w14:paraId="1C0C3305" w14:textId="77777777" w:rsidTr="004E3A00">
              <w:trPr>
                <w:trHeight w:val="682"/>
              </w:trPr>
              <w:tc>
                <w:tcPr>
                  <w:tcW w:w="4553" w:type="dxa"/>
                  <w:tcBorders>
                    <w:top w:val="single" w:sz="24" w:space="0" w:color="44546A" w:themeColor="text2"/>
                    <w:left w:val="single" w:sz="8" w:space="0" w:color="E7E6E6" w:themeColor="background2"/>
                    <w:right w:val="single" w:sz="8" w:space="0" w:color="E7E6E6" w:themeColor="background2"/>
                  </w:tcBorders>
                  <w:vAlign w:val="center"/>
                </w:tcPr>
                <w:p w14:paraId="78AC74CB" w14:textId="02A8AECD" w:rsidR="004E3A00" w:rsidRPr="004048B0" w:rsidRDefault="004E3A00" w:rsidP="004E3A00">
                  <w:pPr>
                    <w:pStyle w:val="TableData"/>
                    <w:framePr w:hSpace="180" w:wrap="around" w:hAnchor="margin" w:y="1260"/>
                  </w:pPr>
                  <w:r>
                    <w:t>Student1346661</w:t>
                  </w:r>
                </w:p>
              </w:tc>
              <w:tc>
                <w:tcPr>
                  <w:tcW w:w="4553" w:type="dxa"/>
                  <w:tcBorders>
                    <w:top w:val="single" w:sz="24" w:space="0" w:color="44546A" w:themeColor="text2"/>
                    <w:left w:val="single" w:sz="8" w:space="0" w:color="E7E6E6" w:themeColor="background2"/>
                    <w:right w:val="single" w:sz="8" w:space="0" w:color="E7E6E6" w:themeColor="background2"/>
                  </w:tcBorders>
                  <w:vAlign w:val="center"/>
                </w:tcPr>
                <w:p w14:paraId="0B097CB2" w14:textId="128ED64D" w:rsidR="004E3A00" w:rsidRPr="004048B0" w:rsidRDefault="003A436D" w:rsidP="004E3A00">
                  <w:pPr>
                    <w:pStyle w:val="TableData"/>
                    <w:framePr w:hSpace="180" w:wrap="around" w:hAnchor="margin" w:y="1260"/>
                  </w:pPr>
                  <w:r>
                    <w:t>YAHYA AHMED MUGHAL</w:t>
                  </w:r>
                </w:p>
              </w:tc>
            </w:tr>
            <w:tr w:rsidR="004E3A00" w:rsidRPr="004048B0" w14:paraId="29A8D276" w14:textId="77777777" w:rsidTr="004E3A00">
              <w:trPr>
                <w:trHeight w:val="682"/>
              </w:trPr>
              <w:tc>
                <w:tcPr>
                  <w:tcW w:w="4553" w:type="dxa"/>
                  <w:tcBorders>
                    <w:left w:val="single" w:sz="8" w:space="0" w:color="E7E6E6" w:themeColor="background2"/>
                    <w:right w:val="single" w:sz="8" w:space="0" w:color="E7E6E6" w:themeColor="background2"/>
                  </w:tcBorders>
                  <w:vAlign w:val="center"/>
                </w:tcPr>
                <w:p w14:paraId="03AF3F24" w14:textId="5A7091CA" w:rsidR="004E3A00" w:rsidRPr="004048B0" w:rsidRDefault="004E3A00" w:rsidP="004E3A00">
                  <w:pPr>
                    <w:pStyle w:val="TableData"/>
                    <w:framePr w:hSpace="180" w:wrap="around" w:hAnchor="margin" w:y="1260"/>
                  </w:pPr>
                  <w:r>
                    <w:rPr>
                      <w:rFonts w:ascii="Calibri" w:hAnsi="Calibri" w:cs="Calibri"/>
                      <w:color w:val="000000"/>
                      <w:sz w:val="20"/>
                      <w:szCs w:val="20"/>
                      <w:shd w:val="clear" w:color="auto" w:fill="FFFFFF"/>
                    </w:rPr>
                    <w:t>Student1365428</w:t>
                  </w:r>
                </w:p>
              </w:tc>
              <w:tc>
                <w:tcPr>
                  <w:tcW w:w="4553" w:type="dxa"/>
                  <w:tcBorders>
                    <w:left w:val="single" w:sz="8" w:space="0" w:color="E7E6E6" w:themeColor="background2"/>
                    <w:right w:val="single" w:sz="8" w:space="0" w:color="E7E6E6" w:themeColor="background2"/>
                  </w:tcBorders>
                  <w:vAlign w:val="center"/>
                </w:tcPr>
                <w:p w14:paraId="75160C43" w14:textId="6D46DFF9" w:rsidR="004E3A00" w:rsidRPr="004048B0" w:rsidRDefault="003A436D" w:rsidP="004E3A00">
                  <w:pPr>
                    <w:pStyle w:val="TableData"/>
                    <w:framePr w:hSpace="180" w:wrap="around" w:hAnchor="margin" w:y="1260"/>
                  </w:pPr>
                  <w:r>
                    <w:t>AZHAR SHAH</w:t>
                  </w:r>
                </w:p>
              </w:tc>
            </w:tr>
            <w:tr w:rsidR="004E3A00" w:rsidRPr="004048B0" w14:paraId="79398A3B" w14:textId="77777777" w:rsidTr="004E3A00">
              <w:trPr>
                <w:trHeight w:val="682"/>
              </w:trPr>
              <w:tc>
                <w:tcPr>
                  <w:tcW w:w="4553" w:type="dxa"/>
                  <w:tcBorders>
                    <w:left w:val="single" w:sz="8" w:space="0" w:color="E7E6E6" w:themeColor="background2"/>
                    <w:right w:val="single" w:sz="8" w:space="0" w:color="E7E6E6" w:themeColor="background2"/>
                  </w:tcBorders>
                  <w:vAlign w:val="center"/>
                </w:tcPr>
                <w:p w14:paraId="0456CED0" w14:textId="73FA59E4" w:rsidR="004E3A00" w:rsidRPr="004048B0" w:rsidRDefault="003A436D" w:rsidP="004E3A00">
                  <w:pPr>
                    <w:pStyle w:val="TableData"/>
                    <w:framePr w:hSpace="180" w:wrap="around" w:hAnchor="margin" w:y="1260"/>
                  </w:pPr>
                  <w:r>
                    <w:rPr>
                      <w:rFonts w:ascii="Calibri" w:hAnsi="Calibri" w:cs="Calibri"/>
                      <w:color w:val="000000"/>
                      <w:sz w:val="20"/>
                      <w:szCs w:val="20"/>
                      <w:shd w:val="clear" w:color="auto" w:fill="FFFFFF"/>
                    </w:rPr>
                    <w:t>Student1370719</w:t>
                  </w:r>
                </w:p>
              </w:tc>
              <w:tc>
                <w:tcPr>
                  <w:tcW w:w="4553" w:type="dxa"/>
                  <w:tcBorders>
                    <w:left w:val="single" w:sz="8" w:space="0" w:color="E7E6E6" w:themeColor="background2"/>
                    <w:right w:val="single" w:sz="8" w:space="0" w:color="E7E6E6" w:themeColor="background2"/>
                  </w:tcBorders>
                  <w:vAlign w:val="center"/>
                </w:tcPr>
                <w:p w14:paraId="1148AB3A" w14:textId="0BC4BF1C" w:rsidR="004E3A00" w:rsidRPr="004048B0" w:rsidRDefault="003A436D" w:rsidP="004E3A00">
                  <w:pPr>
                    <w:pStyle w:val="TableData"/>
                    <w:framePr w:hSpace="180" w:wrap="around" w:hAnchor="margin" w:y="1260"/>
                  </w:pPr>
                  <w:r>
                    <w:t>CHRIS RIAZ</w:t>
                  </w:r>
                </w:p>
              </w:tc>
            </w:tr>
            <w:tr w:rsidR="003A436D" w:rsidRPr="004048B0" w14:paraId="5FC27FC0" w14:textId="77777777" w:rsidTr="004E3A00">
              <w:trPr>
                <w:trHeight w:val="682"/>
              </w:trPr>
              <w:tc>
                <w:tcPr>
                  <w:tcW w:w="4553" w:type="dxa"/>
                  <w:tcBorders>
                    <w:left w:val="single" w:sz="8" w:space="0" w:color="E7E6E6" w:themeColor="background2"/>
                    <w:right w:val="single" w:sz="8" w:space="0" w:color="E7E6E6" w:themeColor="background2"/>
                  </w:tcBorders>
                  <w:vAlign w:val="center"/>
                </w:tcPr>
                <w:p w14:paraId="7C9057D3" w14:textId="39D73608" w:rsidR="003A436D" w:rsidRDefault="003A436D" w:rsidP="004E3A00">
                  <w:pPr>
                    <w:pStyle w:val="TableData"/>
                    <w:framePr w:hSpace="180" w:wrap="around" w:hAnchor="margin" w:y="1260"/>
                    <w:rPr>
                      <w:rFonts w:ascii="Calibri" w:hAnsi="Calibri" w:cs="Calibri"/>
                      <w:color w:val="000000"/>
                      <w:sz w:val="20"/>
                      <w:szCs w:val="20"/>
                      <w:shd w:val="clear" w:color="auto" w:fill="FFFFFF"/>
                    </w:rPr>
                  </w:pPr>
                  <w:r w:rsidRPr="003A436D">
                    <w:rPr>
                      <w:rFonts w:ascii="Calibri" w:hAnsi="Calibri" w:cs="Calibri"/>
                      <w:color w:val="000000"/>
                      <w:sz w:val="20"/>
                      <w:szCs w:val="20"/>
                      <w:shd w:val="clear" w:color="auto" w:fill="FFFFFF"/>
                    </w:rPr>
                    <w:t>Student1365416</w:t>
                  </w:r>
                </w:p>
              </w:tc>
              <w:tc>
                <w:tcPr>
                  <w:tcW w:w="4553" w:type="dxa"/>
                  <w:tcBorders>
                    <w:left w:val="single" w:sz="8" w:space="0" w:color="E7E6E6" w:themeColor="background2"/>
                    <w:right w:val="single" w:sz="8" w:space="0" w:color="E7E6E6" w:themeColor="background2"/>
                  </w:tcBorders>
                  <w:vAlign w:val="center"/>
                </w:tcPr>
                <w:p w14:paraId="48863595" w14:textId="7B2E6AC4" w:rsidR="003A436D" w:rsidRDefault="003A436D" w:rsidP="004E3A00">
                  <w:pPr>
                    <w:pStyle w:val="TableData"/>
                    <w:framePr w:hSpace="180" w:wrap="around" w:hAnchor="margin" w:y="1260"/>
                  </w:pPr>
                  <w:r>
                    <w:rPr>
                      <w:rFonts w:ascii="Calibri" w:hAnsi="Calibri" w:cs="Calibri"/>
                      <w:color w:val="000000"/>
                      <w:sz w:val="20"/>
                      <w:szCs w:val="20"/>
                      <w:shd w:val="clear" w:color="auto" w:fill="FFFFFF"/>
                    </w:rPr>
                    <w:t>ABDUL MUGHNI SIDDIQUI</w:t>
                  </w:r>
                </w:p>
              </w:tc>
            </w:tr>
          </w:tbl>
          <w:p w14:paraId="2F78EC9A" w14:textId="77777777" w:rsidR="004E3A00" w:rsidRPr="004048B0" w:rsidRDefault="004E3A00" w:rsidP="004E3A00">
            <w:pPr>
              <w:rPr>
                <w:color w:val="000000" w:themeColor="text1"/>
              </w:rPr>
            </w:pPr>
          </w:p>
        </w:tc>
      </w:tr>
      <w:tr w:rsidR="004048B0" w:rsidRPr="004048B0" w14:paraId="33B211DA" w14:textId="77777777" w:rsidTr="004E3A00">
        <w:tblPrEx>
          <w:tblLook w:val="04A0" w:firstRow="1" w:lastRow="0" w:firstColumn="1" w:lastColumn="0" w:noHBand="0" w:noVBand="1"/>
        </w:tblPrEx>
        <w:trPr>
          <w:trHeight w:val="6491"/>
        </w:trPr>
        <w:tc>
          <w:tcPr>
            <w:tcW w:w="10800" w:type="dxa"/>
            <w:gridSpan w:val="2"/>
            <w:vAlign w:val="bottom"/>
          </w:tcPr>
          <w:p w14:paraId="629CC803" w14:textId="6C0F2406" w:rsidR="004048B0" w:rsidRPr="004048B0" w:rsidRDefault="002C44A8" w:rsidP="002C44A8">
            <w:pPr>
              <w:pStyle w:val="CoverInfo"/>
              <w:jc w:val="left"/>
              <w:rPr>
                <w:noProof/>
              </w:rPr>
            </w:pPr>
            <w:r>
              <w:rPr>
                <w:noProof/>
                <w:lang w:eastAsia="en-AU"/>
              </w:rPr>
              <w:drawing>
                <wp:anchor distT="0" distB="0" distL="114300" distR="114300" simplePos="0" relativeHeight="251681791" behindDoc="0" locked="0" layoutInCell="1" allowOverlap="1" wp14:anchorId="6E187B6C" wp14:editId="376C543C">
                  <wp:simplePos x="0" y="0"/>
                  <wp:positionH relativeFrom="column">
                    <wp:posOffset>941070</wp:posOffset>
                  </wp:positionH>
                  <wp:positionV relativeFrom="paragraph">
                    <wp:posOffset>158115</wp:posOffset>
                  </wp:positionV>
                  <wp:extent cx="4762500" cy="47625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3A00">
              <w:rPr>
                <w:noProof/>
              </w:rPr>
              <w:t xml:space="preserve">SIR ALI IMRAN </w:t>
            </w:r>
            <w:r w:rsidR="003A436D" w:rsidRPr="004048B0">
              <w:rPr>
                <w:noProof/>
                <w:lang w:eastAsia="en-AU"/>
              </w:rPr>
              <w:t xml:space="preserve"> </w:t>
            </w:r>
            <w:r w:rsidR="003A436D">
              <w:rPr>
                <w:noProof/>
              </w:rPr>
              <w:t xml:space="preserve"> </w:t>
            </w:r>
            <w:r w:rsidR="004E3A00">
              <w:rPr>
                <w:noProof/>
              </w:rPr>
              <w:t>HUSSAIN</w:t>
            </w:r>
            <w:r w:rsidR="004048B0" w:rsidRPr="004048B0">
              <w:rPr>
                <w:noProof/>
              </w:rPr>
              <w:t xml:space="preserve"> </w:t>
            </w:r>
            <w:sdt>
              <w:sdtPr>
                <w:rPr>
                  <w:noProof/>
                </w:rPr>
                <w:id w:val="-1690362417"/>
                <w:placeholder>
                  <w:docPart w:val="E1F1DC49C24F45F1983454989119FCC3"/>
                </w:placeholder>
                <w:temporary/>
                <w:showingPlcHdr/>
                <w15:appearance w15:val="hidden"/>
              </w:sdtPr>
              <w:sdtEndPr/>
              <w:sdtContent>
                <w:r w:rsidR="004048B0" w:rsidRPr="004048B0">
                  <w:rPr>
                    <w:noProof/>
                  </w:rPr>
                  <w:t>|</w:t>
                </w:r>
              </w:sdtContent>
            </w:sdt>
            <w:r w:rsidR="004048B0" w:rsidRPr="004048B0">
              <w:rPr>
                <w:noProof/>
              </w:rPr>
              <w:t xml:space="preserve"> </w:t>
            </w:r>
            <w:r w:rsidR="004E3A00">
              <w:rPr>
                <w:noProof/>
              </w:rPr>
              <w:t>MISS SANA YOUSUF</w:t>
            </w:r>
          </w:p>
        </w:tc>
      </w:tr>
    </w:tbl>
    <w:p w14:paraId="5163AE36" w14:textId="77777777" w:rsidR="00B678B1" w:rsidRPr="004048B0" w:rsidRDefault="00B678B1" w:rsidP="004048B0"/>
    <w:p w14:paraId="781F3B89" w14:textId="77777777" w:rsidR="00E92204" w:rsidRDefault="00E92204" w:rsidP="004048B0">
      <w:pPr>
        <w:pStyle w:val="CoverInfo"/>
        <w:sectPr w:rsidR="00E92204" w:rsidSect="006F5A91">
          <w:footerReference w:type="default" r:id="rId16"/>
          <w:footerReference w:type="first" r:id="rId17"/>
          <w:pgSz w:w="12240" w:h="15840"/>
          <w:pgMar w:top="720" w:right="720" w:bottom="720" w:left="720" w:header="288" w:footer="288" w:gutter="0"/>
          <w:cols w:space="720"/>
          <w:titlePg/>
          <w:docGrid w:linePitch="360"/>
        </w:sectPr>
      </w:pPr>
    </w:p>
    <w:p w14:paraId="613BE284" w14:textId="77777777" w:rsidR="009C1C87" w:rsidRDefault="009C1C87">
      <w:r>
        <w:rPr>
          <w:noProof/>
        </w:rPr>
        <w:lastRenderedPageBreak/>
        <w:drawing>
          <wp:anchor distT="0" distB="0" distL="114300" distR="114300" simplePos="0" relativeHeight="251678719" behindDoc="1" locked="1" layoutInCell="1" allowOverlap="1" wp14:anchorId="02E9D439" wp14:editId="5F7F3EE2">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4B5A13BA" w14:textId="77777777" w:rsidTr="00C17936">
        <w:trPr>
          <w:trHeight w:val="3456"/>
        </w:trPr>
        <w:tc>
          <w:tcPr>
            <w:tcW w:w="3168" w:type="dxa"/>
            <w:vMerge w:val="restart"/>
          </w:tcPr>
          <w:p w14:paraId="516DC395" w14:textId="77777777" w:rsidR="00C17936" w:rsidRPr="004048B0" w:rsidRDefault="00C17936" w:rsidP="00E92204">
            <w:pPr>
              <w:pStyle w:val="CoverInfo"/>
              <w:spacing w:before="0"/>
            </w:pPr>
          </w:p>
          <w:p w14:paraId="7AF51EF7" w14:textId="77777777" w:rsidR="00517D36" w:rsidRPr="004048B0" w:rsidRDefault="00517D36" w:rsidP="00D51608"/>
        </w:tc>
        <w:tc>
          <w:tcPr>
            <w:tcW w:w="6035" w:type="dxa"/>
            <w:vAlign w:val="bottom"/>
          </w:tcPr>
          <w:p w14:paraId="28B1E2E4" w14:textId="77777777" w:rsidR="00517D36" w:rsidRPr="004048B0" w:rsidRDefault="00517D36" w:rsidP="006551C3">
            <w:pPr>
              <w:pStyle w:val="Heading2"/>
            </w:pPr>
            <w:r w:rsidRPr="004048B0">
              <w:rPr>
                <w:noProof/>
                <w:lang w:eastAsia="en-AU"/>
              </w:rPr>
              <w:drawing>
                <wp:inline distT="0" distB="0" distL="0" distR="0" wp14:anchorId="2F9C5C71" wp14:editId="1C931A98">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517D36" w:rsidRPr="004048B0" w14:paraId="2050AF57" w14:textId="77777777" w:rsidTr="00C17936">
        <w:trPr>
          <w:trHeight w:val="1368"/>
        </w:trPr>
        <w:tc>
          <w:tcPr>
            <w:tcW w:w="3168" w:type="dxa"/>
            <w:vMerge/>
          </w:tcPr>
          <w:p w14:paraId="59B3AAAC" w14:textId="77777777" w:rsidR="00517D36" w:rsidRPr="004048B0" w:rsidRDefault="00517D36" w:rsidP="00D51608"/>
        </w:tc>
        <w:tc>
          <w:tcPr>
            <w:tcW w:w="6035" w:type="dxa"/>
            <w:vAlign w:val="bottom"/>
          </w:tcPr>
          <w:p w14:paraId="5CA77C19" w14:textId="033CB561" w:rsidR="00517D36" w:rsidRPr="004048B0" w:rsidRDefault="004E3A00" w:rsidP="00C17936">
            <w:pPr>
              <w:pStyle w:val="Heading1"/>
            </w:pPr>
            <w:r>
              <w:t>BACKGROUND</w:t>
            </w:r>
          </w:p>
        </w:tc>
      </w:tr>
      <w:tr w:rsidR="00517D36" w:rsidRPr="004048B0" w14:paraId="66F56D13" w14:textId="77777777" w:rsidTr="00C17936">
        <w:trPr>
          <w:trHeight w:val="7443"/>
        </w:trPr>
        <w:tc>
          <w:tcPr>
            <w:tcW w:w="3168" w:type="dxa"/>
            <w:vMerge/>
          </w:tcPr>
          <w:p w14:paraId="5263516E" w14:textId="77777777" w:rsidR="00517D36" w:rsidRPr="004048B0" w:rsidRDefault="00517D36" w:rsidP="00D51608"/>
        </w:tc>
        <w:tc>
          <w:tcPr>
            <w:tcW w:w="6035" w:type="dxa"/>
          </w:tcPr>
          <w:p w14:paraId="4737C4F9" w14:textId="77777777" w:rsidR="00517D36" w:rsidRPr="004048B0" w:rsidRDefault="00517D36" w:rsidP="00D51608">
            <w:pPr>
              <w:rPr>
                <w:b/>
                <w:bCs/>
                <w:color w:val="FFFFFF" w:themeColor="background1"/>
              </w:rPr>
            </w:pPr>
          </w:p>
          <w:p w14:paraId="418C6065" w14:textId="77777777" w:rsidR="00517D36" w:rsidRPr="004048B0" w:rsidRDefault="00517D36" w:rsidP="00D51608">
            <w:pPr>
              <w:rPr>
                <w:b/>
                <w:bCs/>
                <w:color w:val="FFFFFF" w:themeColor="background1"/>
              </w:rPr>
            </w:pPr>
          </w:p>
          <w:p w14:paraId="248B8708" w14:textId="380D8EB6" w:rsidR="004E3A00" w:rsidRDefault="004E3A00" w:rsidP="004E3A00">
            <w:pPr>
              <w:pStyle w:val="NormalBold"/>
            </w:pPr>
            <w:r>
              <w:t>Luxury Stay</w:t>
            </w:r>
            <w:r>
              <w:t xml:space="preserve"> Hospitality, a high-end hotel chain known for its exceptional service and luxurious accommodations. With a network of hotels in various locations, </w:t>
            </w:r>
            <w:r>
              <w:t>Luxury Stay</w:t>
            </w:r>
            <w:r>
              <w:t xml:space="preserve"> aims to revolutionize its operational efficiency by implementing a cutting-edge Hotel Management System (HMS).</w:t>
            </w:r>
          </w:p>
          <w:p w14:paraId="17C7F9C7" w14:textId="77777777" w:rsidR="004E3A00" w:rsidRDefault="004E3A00" w:rsidP="004E3A00">
            <w:pPr>
              <w:pStyle w:val="NormalBold"/>
            </w:pPr>
          </w:p>
          <w:p w14:paraId="6C9338C2" w14:textId="27DF31A5" w:rsidR="00517D36" w:rsidRPr="004048B0" w:rsidRDefault="004E3A00" w:rsidP="004E3A00">
            <w:pPr>
              <w:pStyle w:val="NormalBold"/>
            </w:pPr>
            <w:r>
              <w:t>Luxury Stay</w:t>
            </w:r>
            <w:r>
              <w:t xml:space="preserve"> envisions a modern, scalable, and user-friendly Hotel Management System to transform its operations. The system will streamline workflows, enhance guest experiences, and provide insightful data for strategic decision-making.</w:t>
            </w:r>
          </w:p>
        </w:tc>
      </w:tr>
    </w:tbl>
    <w:p w14:paraId="706662D1" w14:textId="77777777" w:rsidR="00114118" w:rsidRPr="004048B0" w:rsidRDefault="00114118"/>
    <w:p w14:paraId="22E9E1DD" w14:textId="77777777" w:rsidR="007762BF" w:rsidRPr="004048B0" w:rsidRDefault="007762BF">
      <w:pPr>
        <w:sectPr w:rsidR="007762BF" w:rsidRPr="004048B0" w:rsidSect="006F5A91">
          <w:footerReference w:type="first" r:id="rId21"/>
          <w:pgSz w:w="12240" w:h="15840"/>
          <w:pgMar w:top="720" w:right="720" w:bottom="720" w:left="720" w:header="288" w:footer="288" w:gutter="0"/>
          <w:cols w:space="720"/>
          <w:titlePg/>
          <w:docGrid w:linePitch="360"/>
        </w:sectPr>
      </w:pPr>
    </w:p>
    <w:p w14:paraId="018AB188"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6674C6F4" w14:textId="77777777" w:rsidTr="006551C3">
        <w:trPr>
          <w:trHeight w:val="432"/>
        </w:trPr>
        <w:tc>
          <w:tcPr>
            <w:tcW w:w="3600" w:type="dxa"/>
            <w:vMerge w:val="restart"/>
          </w:tcPr>
          <w:p w14:paraId="40C96481" w14:textId="77777777" w:rsidR="0015336E" w:rsidRPr="004048B0" w:rsidRDefault="0015336E" w:rsidP="005947BE">
            <w:pPr>
              <w:rPr>
                <w:noProof/>
              </w:rPr>
            </w:pPr>
          </w:p>
        </w:tc>
        <w:tc>
          <w:tcPr>
            <w:tcW w:w="7200" w:type="dxa"/>
          </w:tcPr>
          <w:p w14:paraId="09218840" w14:textId="77777777" w:rsidR="0015336E" w:rsidRPr="004048B0" w:rsidRDefault="0015336E" w:rsidP="005947BE">
            <w:pPr>
              <w:rPr>
                <w:b/>
                <w:bCs/>
              </w:rPr>
            </w:pPr>
            <w:r w:rsidRPr="004048B0">
              <w:rPr>
                <w:noProof/>
                <w:lang w:eastAsia="en-AU"/>
              </w:rPr>
              <w:drawing>
                <wp:inline distT="0" distB="0" distL="0" distR="0" wp14:anchorId="526FEDE4" wp14:editId="2B063845">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15336E" w:rsidRPr="004048B0" w14:paraId="03E09FFC" w14:textId="77777777" w:rsidTr="00FE44CB">
        <w:trPr>
          <w:trHeight w:val="1440"/>
        </w:trPr>
        <w:tc>
          <w:tcPr>
            <w:tcW w:w="3600" w:type="dxa"/>
            <w:vMerge/>
          </w:tcPr>
          <w:p w14:paraId="29017853" w14:textId="77777777" w:rsidR="0015336E" w:rsidRPr="004048B0" w:rsidRDefault="0015336E" w:rsidP="005947BE">
            <w:pPr>
              <w:rPr>
                <w:noProof/>
              </w:rPr>
            </w:pPr>
          </w:p>
        </w:tc>
        <w:tc>
          <w:tcPr>
            <w:tcW w:w="7200" w:type="dxa"/>
          </w:tcPr>
          <w:p w14:paraId="3871E165" w14:textId="53E2838A" w:rsidR="0015336E" w:rsidRPr="004048B0" w:rsidRDefault="002C44A8" w:rsidP="00FE44CB">
            <w:pPr>
              <w:pStyle w:val="Heading2"/>
            </w:pPr>
            <w:r>
              <w:t>WORKDONE</w:t>
            </w:r>
          </w:p>
        </w:tc>
      </w:tr>
      <w:tr w:rsidR="0015336E" w:rsidRPr="004048B0" w14:paraId="799F57D0" w14:textId="77777777" w:rsidTr="006551C3">
        <w:trPr>
          <w:trHeight w:val="5680"/>
        </w:trPr>
        <w:tc>
          <w:tcPr>
            <w:tcW w:w="3600" w:type="dxa"/>
            <w:vMerge/>
          </w:tcPr>
          <w:p w14:paraId="5B66342D" w14:textId="77777777" w:rsidR="0015336E" w:rsidRPr="004048B0" w:rsidRDefault="0015336E" w:rsidP="005947BE">
            <w:pPr>
              <w:rPr>
                <w:noProof/>
              </w:rPr>
            </w:pPr>
          </w:p>
        </w:tc>
        <w:tc>
          <w:tcPr>
            <w:tcW w:w="7200" w:type="dxa"/>
          </w:tcPr>
          <w:p w14:paraId="7AEC93F0" w14:textId="53891B64" w:rsidR="0015336E" w:rsidRPr="004048B0" w:rsidRDefault="00485325" w:rsidP="0015336E">
            <w:pPr>
              <w:pStyle w:val="Heading3"/>
            </w:pPr>
            <w:r>
              <w:t>Models Implementation</w:t>
            </w:r>
          </w:p>
          <w:p w14:paraId="60F4461D" w14:textId="2A440681" w:rsidR="0015336E" w:rsidRPr="004048B0" w:rsidRDefault="00485325" w:rsidP="0015336E">
            <w:r>
              <w:t xml:space="preserve">We have successfully designed and implemented the Models that define the structure of our database. These Models include Admin, Staff, Guest, Role, </w:t>
            </w:r>
            <w:proofErr w:type="spellStart"/>
            <w:r>
              <w:t>Roomtype</w:t>
            </w:r>
            <w:proofErr w:type="spellEnd"/>
            <w:r>
              <w:t xml:space="preserve">, Laundry, Floor, Room, Food, Booking, </w:t>
            </w:r>
            <w:proofErr w:type="spellStart"/>
            <w:r>
              <w:t>FoodOrder</w:t>
            </w:r>
            <w:proofErr w:type="spellEnd"/>
            <w:r>
              <w:t xml:space="preserve">, and </w:t>
            </w:r>
            <w:proofErr w:type="spellStart"/>
            <w:r>
              <w:t>LaundryOrder</w:t>
            </w:r>
            <w:proofErr w:type="spellEnd"/>
            <w:r>
              <w:t>. Each Model is meticulously designed to represent real-world entities, ensuring a clear and structured database schema. These Models are pivotal for maintaining data integrity and consistency, enabling smooth data management and scalability in the application.</w:t>
            </w:r>
          </w:p>
          <w:p w14:paraId="16329DFB" w14:textId="77777777" w:rsidR="0015336E" w:rsidRPr="004048B0" w:rsidRDefault="0015336E" w:rsidP="0015336E"/>
          <w:p w14:paraId="2EE358B0" w14:textId="3B125A50" w:rsidR="00EA0EF8" w:rsidRPr="004048B0" w:rsidRDefault="00485325" w:rsidP="00EA0EF8">
            <w:pPr>
              <w:pStyle w:val="Heading3"/>
            </w:pPr>
            <w:r>
              <w:t>Controllers Development</w:t>
            </w:r>
          </w:p>
          <w:p w14:paraId="62CE1BBF" w14:textId="45DDBB85" w:rsidR="00EA0EF8" w:rsidRPr="004048B0" w:rsidRDefault="00485325" w:rsidP="00EA0EF8">
            <w:r>
              <w:t xml:space="preserve">The Controllers for all major entities have been implemented to manage the application's core functionality. These include </w:t>
            </w:r>
            <w:proofErr w:type="spellStart"/>
            <w:r>
              <w:rPr>
                <w:rStyle w:val="HTMLCode"/>
                <w:rFonts w:eastAsiaTheme="minorHAnsi"/>
              </w:rPr>
              <w:t>adminController</w:t>
            </w:r>
            <w:proofErr w:type="spellEnd"/>
            <w:r>
              <w:t xml:space="preserve">, </w:t>
            </w:r>
            <w:proofErr w:type="spellStart"/>
            <w:r>
              <w:rPr>
                <w:rStyle w:val="HTMLCode"/>
                <w:rFonts w:eastAsiaTheme="minorHAnsi"/>
              </w:rPr>
              <w:t>staffController</w:t>
            </w:r>
            <w:proofErr w:type="spellEnd"/>
            <w:r>
              <w:t xml:space="preserve">, </w:t>
            </w:r>
            <w:proofErr w:type="spellStart"/>
            <w:r>
              <w:rPr>
                <w:rStyle w:val="HTMLCode"/>
                <w:rFonts w:eastAsiaTheme="minorHAnsi"/>
              </w:rPr>
              <w:t>guestController</w:t>
            </w:r>
            <w:proofErr w:type="spellEnd"/>
            <w:r>
              <w:t xml:space="preserve">, </w:t>
            </w:r>
            <w:proofErr w:type="spellStart"/>
            <w:r>
              <w:rPr>
                <w:rStyle w:val="HTMLCode"/>
                <w:rFonts w:eastAsiaTheme="minorHAnsi"/>
              </w:rPr>
              <w:t>roleController</w:t>
            </w:r>
            <w:proofErr w:type="spellEnd"/>
            <w:r>
              <w:t>, and others, handling all CRUD operations with precision. By adhering to RESTful API principles, these Controllers allow efficient interaction with the database while keeping the logic modular and reusable. Each endpoint is designed to perform specific actions such as creating, reading, updating, or deleting records, ensuring seamless communication with the frontend.</w:t>
            </w:r>
          </w:p>
          <w:p w14:paraId="180B56FD" w14:textId="77777777" w:rsidR="0015336E" w:rsidRPr="004048B0" w:rsidRDefault="00EA0EF8" w:rsidP="00EA0EF8">
            <w:r w:rsidRPr="004048B0">
              <w:t xml:space="preserve"> </w:t>
            </w:r>
          </w:p>
          <w:p w14:paraId="0614F145" w14:textId="04AE012C" w:rsidR="00EA0EF8" w:rsidRPr="004048B0" w:rsidRDefault="00485325" w:rsidP="00EA0EF8">
            <w:pPr>
              <w:pStyle w:val="Heading3"/>
            </w:pPr>
            <w:r>
              <w:t>Application Readiness</w:t>
            </w:r>
          </w:p>
          <w:p w14:paraId="6C7890DF" w14:textId="4BBDF0CD" w:rsidR="00EA0EF8" w:rsidRPr="004048B0" w:rsidRDefault="00485325" w:rsidP="00EA0EF8">
            <w:r>
              <w:t xml:space="preserve">With the Models and Controllers in place, the backend is now equipped to handle complex business logic and integrate with the frontend effectively. Middleware such as </w:t>
            </w:r>
            <w:proofErr w:type="spellStart"/>
            <w:proofErr w:type="gramStart"/>
            <w:r>
              <w:rPr>
                <w:rStyle w:val="HTMLCode"/>
                <w:rFonts w:eastAsiaTheme="minorHAnsi"/>
              </w:rPr>
              <w:t>express.json</w:t>
            </w:r>
            <w:proofErr w:type="spellEnd"/>
            <w:proofErr w:type="gramEnd"/>
            <w:r>
              <w:rPr>
                <w:rStyle w:val="HTMLCode"/>
                <w:rFonts w:eastAsiaTheme="minorHAnsi"/>
              </w:rPr>
              <w:t>()</w:t>
            </w:r>
            <w:r>
              <w:t xml:space="preserve"> for parsing JSON payloads and CORS for cross-origin communication ensures that the system operates securely and efficiently. The backend is scalable and ready for testing, frontend integration, and further enhancements to meet future requirements.</w:t>
            </w:r>
          </w:p>
          <w:p w14:paraId="685AACAD" w14:textId="77777777" w:rsidR="00C17936" w:rsidRPr="004048B0" w:rsidRDefault="00C17936" w:rsidP="00EA0EF8"/>
        </w:tc>
      </w:tr>
    </w:tbl>
    <w:p w14:paraId="1409FD2F" w14:textId="77777777" w:rsidR="007762BF" w:rsidRPr="004048B0" w:rsidRDefault="007762BF"/>
    <w:p w14:paraId="5E42A573"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DD22184"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57C34D29" w14:textId="77777777" w:rsidTr="006551C3">
        <w:trPr>
          <w:trHeight w:val="432"/>
        </w:trPr>
        <w:tc>
          <w:tcPr>
            <w:tcW w:w="3240" w:type="dxa"/>
          </w:tcPr>
          <w:p w14:paraId="415C9EA4" w14:textId="77777777" w:rsidR="00CD7F84" w:rsidRPr="004048B0" w:rsidRDefault="00120EDB" w:rsidP="00417D0A">
            <w:r w:rsidRPr="004048B0">
              <w:br w:type="page"/>
            </w:r>
          </w:p>
        </w:tc>
        <w:tc>
          <w:tcPr>
            <w:tcW w:w="360" w:type="dxa"/>
          </w:tcPr>
          <w:p w14:paraId="193EE3AE" w14:textId="77777777" w:rsidR="00CD7F84" w:rsidRPr="004048B0" w:rsidRDefault="00CD7F84" w:rsidP="0064029B">
            <w:pPr>
              <w:rPr>
                <w:noProof/>
              </w:rPr>
            </w:pPr>
          </w:p>
        </w:tc>
        <w:tc>
          <w:tcPr>
            <w:tcW w:w="7200" w:type="dxa"/>
          </w:tcPr>
          <w:p w14:paraId="1CB1457B" w14:textId="77777777" w:rsidR="00CD7F84" w:rsidRPr="004048B0" w:rsidRDefault="00CD7F84" w:rsidP="0064029B">
            <w:r w:rsidRPr="004048B0">
              <w:rPr>
                <w:noProof/>
                <w:lang w:eastAsia="en-AU"/>
              </w:rPr>
              <w:drawing>
                <wp:inline distT="0" distB="0" distL="0" distR="0" wp14:anchorId="7F3D9FEB" wp14:editId="7A2CFC4B">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C17936" w:rsidRPr="004048B0" w14:paraId="636AE804" w14:textId="77777777" w:rsidTr="00FE44CB">
        <w:trPr>
          <w:trHeight w:val="1440"/>
        </w:trPr>
        <w:tc>
          <w:tcPr>
            <w:tcW w:w="3240" w:type="dxa"/>
            <w:vMerge w:val="restart"/>
          </w:tcPr>
          <w:p w14:paraId="7A73F0B0" w14:textId="77777777" w:rsidR="00C17936" w:rsidRPr="004048B0" w:rsidRDefault="00C17936" w:rsidP="00450F88">
            <w:pPr>
              <w:pStyle w:val="Heading3"/>
            </w:pPr>
            <w:r w:rsidRPr="004048B0">
              <w:rPr>
                <w:lang w:eastAsia="en-AU"/>
              </w:rPr>
              <w:drawing>
                <wp:inline distT="0" distB="0" distL="0" distR="0" wp14:anchorId="2AD7C840" wp14:editId="332A1498">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85800" cy="685800"/>
                          </a:xfrm>
                          <a:prstGeom prst="rect">
                            <a:avLst/>
                          </a:prstGeom>
                        </pic:spPr>
                      </pic:pic>
                    </a:graphicData>
                  </a:graphic>
                </wp:inline>
              </w:drawing>
            </w:r>
          </w:p>
          <w:sdt>
            <w:sdtPr>
              <w:id w:val="-584920649"/>
              <w:placeholder>
                <w:docPart w:val="E85543DA836C4E989408160DEE0BBF41"/>
              </w:placeholder>
              <w:temporary/>
              <w:showingPlcHdr/>
              <w15:appearance w15:val="hidden"/>
            </w:sdtPr>
            <w:sdtEndPr/>
            <w:sdtContent>
              <w:p w14:paraId="4CE58520" w14:textId="77777777" w:rsidR="00C17936" w:rsidRPr="004048B0" w:rsidRDefault="00C17936" w:rsidP="0053179B">
                <w:pPr>
                  <w:pStyle w:val="ListHeader"/>
                </w:pPr>
                <w:r w:rsidRPr="004048B0">
                  <w:t xml:space="preserve">BUSINESS </w:t>
                </w:r>
              </w:p>
              <w:p w14:paraId="1C30F9C3" w14:textId="77777777" w:rsidR="00C17936" w:rsidRPr="004048B0" w:rsidRDefault="00C17936" w:rsidP="0053179B">
                <w:pPr>
                  <w:pStyle w:val="ListHeader"/>
                </w:pPr>
                <w:r w:rsidRPr="004048B0">
                  <w:t>PRIORITIES</w:t>
                </w:r>
              </w:p>
            </w:sdtContent>
          </w:sdt>
          <w:sdt>
            <w:sdtPr>
              <w:id w:val="-1943145662"/>
              <w:placeholder>
                <w:docPart w:val="6E60C49C462445B08EB7DB3E0645913D"/>
              </w:placeholder>
              <w:temporary/>
              <w:showingPlcHdr/>
              <w15:appearance w15:val="hidden"/>
            </w:sdtPr>
            <w:sdtEndPr/>
            <w:sdtContent>
              <w:p w14:paraId="1DEA7F37" w14:textId="77777777" w:rsidR="00C17936" w:rsidRPr="004048B0" w:rsidRDefault="00C17936" w:rsidP="0053179B">
                <w:pPr>
                  <w:pStyle w:val="Bullets"/>
                </w:pPr>
                <w:r w:rsidRPr="004048B0">
                  <w:t>Increase customer satisfaction by 2%</w:t>
                </w:r>
              </w:p>
              <w:p w14:paraId="481F1E7F" w14:textId="77777777" w:rsidR="00C17936" w:rsidRPr="004048B0" w:rsidRDefault="00C17936" w:rsidP="0053179B">
                <w:pPr>
                  <w:pStyle w:val="Bullets"/>
                </w:pPr>
                <w:r w:rsidRPr="004048B0">
                  <w:t>Maintain growth</w:t>
                </w:r>
              </w:p>
            </w:sdtContent>
          </w:sdt>
          <w:p w14:paraId="6CE1CCD8" w14:textId="77777777" w:rsidR="00C17936" w:rsidRPr="004048B0" w:rsidRDefault="00C17936" w:rsidP="00450F88">
            <w:pPr>
              <w:ind w:left="360"/>
            </w:pPr>
          </w:p>
          <w:p w14:paraId="2D7C6B16" w14:textId="77777777" w:rsidR="004048B0" w:rsidRPr="004048B0" w:rsidRDefault="004048B0" w:rsidP="004048B0"/>
          <w:p w14:paraId="19250522" w14:textId="77777777" w:rsidR="00C17936" w:rsidRPr="004048B0" w:rsidRDefault="00C17936" w:rsidP="00450F88">
            <w:pPr>
              <w:pStyle w:val="Heading3"/>
            </w:pPr>
            <w:r w:rsidRPr="004048B0">
              <w:rPr>
                <w:lang w:eastAsia="en-AU"/>
              </w:rPr>
              <w:drawing>
                <wp:inline distT="0" distB="0" distL="0" distR="0" wp14:anchorId="7064E0C9" wp14:editId="6910697E">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85800" cy="685800"/>
                          </a:xfrm>
                          <a:prstGeom prst="rect">
                            <a:avLst/>
                          </a:prstGeom>
                        </pic:spPr>
                      </pic:pic>
                    </a:graphicData>
                  </a:graphic>
                </wp:inline>
              </w:drawing>
            </w:r>
          </w:p>
          <w:sdt>
            <w:sdtPr>
              <w:id w:val="-476073456"/>
              <w:placeholder>
                <w:docPart w:val="FBD53E36E54A458FA5C27956B13FEBFB"/>
              </w:placeholder>
              <w:temporary/>
              <w:showingPlcHdr/>
              <w15:appearance w15:val="hidden"/>
            </w:sdtPr>
            <w:sdtEndPr/>
            <w:sdtContent>
              <w:p w14:paraId="3C42B089" w14:textId="77777777" w:rsidR="00C17936" w:rsidRPr="004048B0" w:rsidRDefault="00C17936" w:rsidP="0053179B">
                <w:pPr>
                  <w:pStyle w:val="ListHeader"/>
                </w:pPr>
                <w:r w:rsidRPr="004048B0">
                  <w:t xml:space="preserve">ADDED </w:t>
                </w:r>
              </w:p>
              <w:p w14:paraId="657B40AC" w14:textId="77777777" w:rsidR="00C17936" w:rsidRPr="004048B0" w:rsidRDefault="00C17936" w:rsidP="0053179B">
                <w:pPr>
                  <w:pStyle w:val="ListHeader"/>
                </w:pPr>
                <w:r w:rsidRPr="004048B0">
                  <w:t>PRIORITIES</w:t>
                </w:r>
              </w:p>
            </w:sdtContent>
          </w:sdt>
          <w:sdt>
            <w:sdtPr>
              <w:id w:val="-1152058543"/>
              <w:placeholder>
                <w:docPart w:val="0DA450BCBB134C07A3A41D7B19A27B8B"/>
              </w:placeholder>
              <w:temporary/>
              <w:showingPlcHdr/>
              <w15:appearance w15:val="hidden"/>
            </w:sdtPr>
            <w:sdtEndPr/>
            <w:sdtContent>
              <w:p w14:paraId="446CFC92" w14:textId="77777777" w:rsidR="00C17936" w:rsidRPr="004048B0" w:rsidRDefault="00C17936" w:rsidP="0053179B">
                <w:pPr>
                  <w:pStyle w:val="Bullets"/>
                </w:pPr>
                <w:r w:rsidRPr="004048B0">
                  <w:t>Improve social media presence</w:t>
                </w:r>
              </w:p>
              <w:p w14:paraId="24225112" w14:textId="77777777" w:rsidR="00C17936" w:rsidRPr="004048B0" w:rsidRDefault="00C17936" w:rsidP="0053179B">
                <w:pPr>
                  <w:pStyle w:val="Bullets"/>
                </w:pPr>
                <w:r w:rsidRPr="004048B0">
                  <w:t>Ensure the cost of development stays below budget</w:t>
                </w:r>
              </w:p>
            </w:sdtContent>
          </w:sdt>
          <w:p w14:paraId="538CE5D2" w14:textId="77777777" w:rsidR="00C17936" w:rsidRPr="004048B0" w:rsidRDefault="00C17936" w:rsidP="00F620CA">
            <w:pPr>
              <w:ind w:left="360"/>
            </w:pPr>
          </w:p>
          <w:p w14:paraId="5F5991AA" w14:textId="77777777" w:rsidR="004048B0" w:rsidRPr="004048B0" w:rsidRDefault="004048B0" w:rsidP="004048B0"/>
          <w:p w14:paraId="0A360193" w14:textId="77777777" w:rsidR="00C17936" w:rsidRPr="004048B0" w:rsidRDefault="00C17936" w:rsidP="00450F88">
            <w:pPr>
              <w:pStyle w:val="Heading3"/>
            </w:pPr>
            <w:r w:rsidRPr="004048B0">
              <w:rPr>
                <w:lang w:eastAsia="en-AU"/>
              </w:rPr>
              <w:drawing>
                <wp:inline distT="0" distB="0" distL="0" distR="0" wp14:anchorId="35ABE4F6" wp14:editId="1E7B7135">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85800" cy="685800"/>
                          </a:xfrm>
                          <a:prstGeom prst="rect">
                            <a:avLst/>
                          </a:prstGeom>
                        </pic:spPr>
                      </pic:pic>
                    </a:graphicData>
                  </a:graphic>
                </wp:inline>
              </w:drawing>
            </w:r>
          </w:p>
          <w:p w14:paraId="54E71D92" w14:textId="77777777" w:rsidR="00C17936" w:rsidRPr="004048B0" w:rsidRDefault="00C6170B" w:rsidP="0053179B">
            <w:pPr>
              <w:pStyle w:val="ListHeader"/>
            </w:pPr>
            <w:sdt>
              <w:sdtPr>
                <w:id w:val="-1866048818"/>
                <w:placeholder>
                  <w:docPart w:val="352720159B0A4576A6A4AAC1EC18CD98"/>
                </w:placeholder>
                <w:temporary/>
                <w:showingPlcHdr/>
                <w15:appearance w15:val="hidden"/>
              </w:sdtPr>
              <w:sdtEndPr/>
              <w:sdtContent>
                <w:r w:rsidR="00C17936" w:rsidRPr="004048B0">
                  <w:t>EMPLOYEE OPPORTUNITIES</w:t>
                </w:r>
              </w:sdtContent>
            </w:sdt>
          </w:p>
          <w:sdt>
            <w:sdtPr>
              <w:id w:val="-1539737693"/>
              <w:placeholder>
                <w:docPart w:val="763C323625874278A2B7633E5FAC00DA"/>
              </w:placeholder>
              <w:temporary/>
              <w:showingPlcHdr/>
              <w15:appearance w15:val="hidden"/>
            </w:sdtPr>
            <w:sdtEndPr/>
            <w:sdtContent>
              <w:p w14:paraId="41665A95" w14:textId="77777777" w:rsidR="00C17936" w:rsidRPr="004048B0" w:rsidRDefault="00C17936" w:rsidP="0053179B">
                <w:pPr>
                  <w:pStyle w:val="Bullets"/>
                </w:pPr>
                <w:r w:rsidRPr="004048B0">
                  <w:t>Interns begin</w:t>
                </w:r>
              </w:p>
              <w:p w14:paraId="0EADD93A" w14:textId="77777777" w:rsidR="00C17936" w:rsidRPr="004048B0" w:rsidRDefault="00C17936" w:rsidP="0053179B">
                <w:pPr>
                  <w:pStyle w:val="Bullets"/>
                </w:pPr>
                <w:r w:rsidRPr="004048B0">
                  <w:t>Indoor rec leagues</w:t>
                </w:r>
              </w:p>
              <w:p w14:paraId="3E734A68" w14:textId="77777777" w:rsidR="00C17936" w:rsidRPr="004048B0" w:rsidRDefault="00C17936" w:rsidP="0053179B">
                <w:pPr>
                  <w:pStyle w:val="Bullets"/>
                </w:pPr>
                <w:r w:rsidRPr="004048B0">
                  <w:t>Chess tournaments</w:t>
                </w:r>
              </w:p>
            </w:sdtContent>
          </w:sdt>
          <w:p w14:paraId="67FA446E" w14:textId="77777777" w:rsidR="00C17936" w:rsidRPr="004048B0" w:rsidRDefault="00C17936" w:rsidP="006F5A91">
            <w:pPr>
              <w:spacing w:before="120"/>
            </w:pPr>
          </w:p>
        </w:tc>
        <w:tc>
          <w:tcPr>
            <w:tcW w:w="360" w:type="dxa"/>
            <w:vMerge w:val="restart"/>
          </w:tcPr>
          <w:p w14:paraId="07202933" w14:textId="77777777" w:rsidR="00C17936" w:rsidRPr="004048B0" w:rsidRDefault="00C17936" w:rsidP="00500AC9">
            <w:pPr>
              <w:pStyle w:val="Heading2"/>
            </w:pPr>
          </w:p>
        </w:tc>
        <w:tc>
          <w:tcPr>
            <w:tcW w:w="7200" w:type="dxa"/>
          </w:tcPr>
          <w:p w14:paraId="77D938F4" w14:textId="77777777" w:rsidR="00C17936" w:rsidRPr="004048B0" w:rsidRDefault="00C6170B" w:rsidP="00FE44CB">
            <w:pPr>
              <w:pStyle w:val="Heading2"/>
            </w:pPr>
            <w:sdt>
              <w:sdtPr>
                <w:id w:val="-1749183211"/>
                <w:placeholder>
                  <w:docPart w:val="48C23C0303964FD892F1321056009777"/>
                </w:placeholder>
                <w:temporary/>
                <w:showingPlcHdr/>
                <w15:appearance w15:val="hidden"/>
              </w:sdtPr>
              <w:sdtEndPr/>
              <w:sdtContent>
                <w:r w:rsidR="00C17936" w:rsidRPr="004048B0">
                  <w:t>Goals for Q2</w:t>
                </w:r>
              </w:sdtContent>
            </w:sdt>
          </w:p>
        </w:tc>
      </w:tr>
      <w:tr w:rsidR="00C17936" w:rsidRPr="004048B0" w14:paraId="307E5F97" w14:textId="77777777" w:rsidTr="00C17936">
        <w:trPr>
          <w:trHeight w:val="11808"/>
        </w:trPr>
        <w:tc>
          <w:tcPr>
            <w:tcW w:w="3240" w:type="dxa"/>
            <w:vMerge/>
          </w:tcPr>
          <w:p w14:paraId="1753D991" w14:textId="77777777" w:rsidR="00C17936" w:rsidRPr="004048B0" w:rsidRDefault="00C17936" w:rsidP="00C17936">
            <w:pPr>
              <w:pStyle w:val="Heading3"/>
              <w:rPr>
                <w:lang w:eastAsia="en-AU"/>
              </w:rPr>
            </w:pPr>
          </w:p>
        </w:tc>
        <w:tc>
          <w:tcPr>
            <w:tcW w:w="360" w:type="dxa"/>
            <w:vMerge/>
          </w:tcPr>
          <w:p w14:paraId="06CE49AD" w14:textId="77777777" w:rsidR="00C17936" w:rsidRPr="004048B0" w:rsidRDefault="00C17936" w:rsidP="00C17936">
            <w:pPr>
              <w:pStyle w:val="Heading2"/>
            </w:pPr>
          </w:p>
        </w:tc>
        <w:tc>
          <w:tcPr>
            <w:tcW w:w="7200" w:type="dxa"/>
          </w:tcPr>
          <w:p w14:paraId="32ED1597" w14:textId="77777777" w:rsidR="00C17936" w:rsidRPr="004048B0" w:rsidRDefault="00C6170B" w:rsidP="00C17936">
            <w:pPr>
              <w:pStyle w:val="Heading3"/>
            </w:pPr>
            <w:sdt>
              <w:sdtPr>
                <w:id w:val="600685296"/>
                <w:placeholder>
                  <w:docPart w:val="731CD617B7E4460CAF9199435D1EA7CF"/>
                </w:placeholder>
                <w:temporary/>
                <w:showingPlcHdr/>
                <w15:appearance w15:val="hidden"/>
              </w:sdtPr>
              <w:sdtEndPr/>
              <w:sdtContent>
                <w:r w:rsidR="00C17936" w:rsidRPr="004048B0">
                  <w:t>SUBHEADING</w:t>
                </w:r>
              </w:sdtContent>
            </w:sdt>
            <w:r w:rsidR="00C17936" w:rsidRPr="004048B0">
              <w:t xml:space="preserve"> </w:t>
            </w:r>
          </w:p>
          <w:p w14:paraId="4C620DFB" w14:textId="77777777" w:rsidR="00C17936" w:rsidRPr="004048B0" w:rsidRDefault="00C6170B" w:rsidP="00C17936">
            <w:sdt>
              <w:sdtPr>
                <w:id w:val="-247425984"/>
                <w:placeholder>
                  <w:docPart w:val="7DF284CF3D124C3E85F0D709416D6B94"/>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68BF4500" w14:textId="77777777" w:rsidR="00C17936" w:rsidRPr="004048B0" w:rsidRDefault="00C17936" w:rsidP="00C17936"/>
          <w:p w14:paraId="0CC703A5" w14:textId="77777777" w:rsidR="00C17936" w:rsidRPr="004048B0" w:rsidRDefault="00C6170B" w:rsidP="00C17936">
            <w:pPr>
              <w:pStyle w:val="Heading3"/>
            </w:pPr>
            <w:sdt>
              <w:sdtPr>
                <w:id w:val="-961419088"/>
                <w:placeholder>
                  <w:docPart w:val="2B60357B201D402E91F909A30A86A1AD"/>
                </w:placeholder>
                <w:temporary/>
                <w:showingPlcHdr/>
                <w15:appearance w15:val="hidden"/>
              </w:sdtPr>
              <w:sdtEndPr/>
              <w:sdtContent>
                <w:r w:rsidR="00C17936" w:rsidRPr="004048B0">
                  <w:t>SUBHEADING</w:t>
                </w:r>
              </w:sdtContent>
            </w:sdt>
            <w:r w:rsidR="00C17936" w:rsidRPr="004048B0">
              <w:t xml:space="preserve"> </w:t>
            </w:r>
          </w:p>
          <w:p w14:paraId="49E380F8" w14:textId="77777777" w:rsidR="00C17936" w:rsidRPr="004048B0" w:rsidRDefault="00C6170B" w:rsidP="00C17936">
            <w:sdt>
              <w:sdtPr>
                <w:id w:val="368117376"/>
                <w:placeholder>
                  <w:docPart w:val="4D841439E6314DCC92C04D94A761A062"/>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37D7947E" w14:textId="77777777" w:rsidR="00C17936" w:rsidRPr="004048B0" w:rsidRDefault="00C17936" w:rsidP="00C17936">
            <w:r w:rsidRPr="004048B0">
              <w:t xml:space="preserve"> </w:t>
            </w:r>
          </w:p>
          <w:p w14:paraId="64687CEA" w14:textId="77777777" w:rsidR="00C17936" w:rsidRPr="004048B0" w:rsidRDefault="00C6170B" w:rsidP="00C17936">
            <w:pPr>
              <w:pStyle w:val="Heading3"/>
            </w:pPr>
            <w:sdt>
              <w:sdtPr>
                <w:id w:val="-1382096778"/>
                <w:placeholder>
                  <w:docPart w:val="E352CB318E074376914C0A9655A49FBF"/>
                </w:placeholder>
                <w:temporary/>
                <w:showingPlcHdr/>
                <w15:appearance w15:val="hidden"/>
              </w:sdtPr>
              <w:sdtEndPr/>
              <w:sdtContent>
                <w:r w:rsidR="00C17936" w:rsidRPr="004048B0">
                  <w:t>SUBHEADING</w:t>
                </w:r>
              </w:sdtContent>
            </w:sdt>
            <w:r w:rsidR="00C17936" w:rsidRPr="004048B0">
              <w:t xml:space="preserve"> </w:t>
            </w:r>
          </w:p>
          <w:sdt>
            <w:sdtPr>
              <w:id w:val="-1931800553"/>
              <w:placeholder>
                <w:docPart w:val="C9395360656A4983ADDC6604AA9D56CB"/>
              </w:placeholder>
              <w:temporary/>
              <w:showingPlcHdr/>
              <w15:appearance w15:val="hidden"/>
            </w:sdtPr>
            <w:sdtEndPr/>
            <w:sdtContent>
              <w:p w14:paraId="178D005E"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1753C415" w14:textId="77777777" w:rsidR="00C17936" w:rsidRPr="004048B0" w:rsidRDefault="00C17936" w:rsidP="00C17936"/>
              <w:p w14:paraId="03961A5F"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7B25FCB8" w14:textId="77777777" w:rsidR="007762BF" w:rsidRPr="004048B0" w:rsidRDefault="007762BF"/>
    <w:p w14:paraId="7B5D0904"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B2FC721"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2B33DF1B" w14:textId="77777777" w:rsidTr="006551C3">
        <w:trPr>
          <w:trHeight w:val="432"/>
        </w:trPr>
        <w:tc>
          <w:tcPr>
            <w:tcW w:w="3600" w:type="dxa"/>
            <w:vMerge w:val="restart"/>
            <w:vAlign w:val="center"/>
          </w:tcPr>
          <w:p w14:paraId="32F70D63" w14:textId="77777777" w:rsidR="004A4C49" w:rsidRPr="004048B0" w:rsidRDefault="004A4C49" w:rsidP="004D4384">
            <w:pPr>
              <w:pStyle w:val="Quote"/>
            </w:pPr>
            <w:r w:rsidRPr="004048B0">
              <w:br w:type="page"/>
            </w:r>
            <w:sdt>
              <w:sdtPr>
                <w:id w:val="242228321"/>
                <w:placeholder>
                  <w:docPart w:val="976B94656F4F482BA559D5ABA337257A"/>
                </w:placeholder>
                <w:temporary/>
                <w:showingPlcHdr/>
                <w15:appearance w15:val="hidden"/>
              </w:sdtPr>
              <w:sdtEndPr/>
              <w:sdtContent>
                <w:r w:rsidR="006F5A91" w:rsidRPr="004D4384">
                  <w:t>Lorem ipsum dolor sit amet, consectetur adipiscing elit.</w:t>
                </w:r>
              </w:sdtContent>
            </w:sdt>
          </w:p>
        </w:tc>
        <w:tc>
          <w:tcPr>
            <w:tcW w:w="7191" w:type="dxa"/>
          </w:tcPr>
          <w:p w14:paraId="4AC964FB" w14:textId="77777777" w:rsidR="004A4C49" w:rsidRPr="004048B0" w:rsidRDefault="004A4C49" w:rsidP="00C9656E">
            <w:r w:rsidRPr="004048B0">
              <w:rPr>
                <w:noProof/>
                <w:lang w:eastAsia="en-AU"/>
              </w:rPr>
              <w:drawing>
                <wp:inline distT="0" distB="0" distL="0" distR="0" wp14:anchorId="00B2CECE" wp14:editId="66B4726D">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4A4C49" w:rsidRPr="004048B0" w14:paraId="36A2D910" w14:textId="77777777" w:rsidTr="00FE44CB">
        <w:trPr>
          <w:trHeight w:val="1440"/>
        </w:trPr>
        <w:tc>
          <w:tcPr>
            <w:tcW w:w="3600" w:type="dxa"/>
            <w:vMerge/>
          </w:tcPr>
          <w:p w14:paraId="0002D432" w14:textId="77777777" w:rsidR="004A4C49" w:rsidRPr="004048B0" w:rsidRDefault="004A4C49" w:rsidP="004D4384">
            <w:pPr>
              <w:pStyle w:val="Quote"/>
            </w:pPr>
          </w:p>
        </w:tc>
        <w:tc>
          <w:tcPr>
            <w:tcW w:w="7191" w:type="dxa"/>
          </w:tcPr>
          <w:p w14:paraId="07933D49" w14:textId="77777777" w:rsidR="004A4C49" w:rsidRPr="004048B0" w:rsidRDefault="00C6170B" w:rsidP="00FE44CB">
            <w:pPr>
              <w:pStyle w:val="Heading2"/>
            </w:pPr>
            <w:sdt>
              <w:sdtPr>
                <w:id w:val="-1568491668"/>
                <w:placeholder>
                  <w:docPart w:val="5026625DE6E445A3B54B87764DEF198F"/>
                </w:placeholder>
                <w:temporary/>
                <w:showingPlcHdr/>
                <w15:appearance w15:val="hidden"/>
              </w:sdtPr>
              <w:sdtEndPr/>
              <w:sdtContent>
                <w:r w:rsidR="006F5A91" w:rsidRPr="004048B0">
                  <w:t xml:space="preserve">WHAT’S NEXT </w:t>
                </w:r>
              </w:sdtContent>
            </w:sdt>
          </w:p>
        </w:tc>
      </w:tr>
      <w:tr w:rsidR="004A4C49" w:rsidRPr="004048B0" w14:paraId="2061B2B0" w14:textId="77777777" w:rsidTr="006551C3">
        <w:trPr>
          <w:trHeight w:val="11583"/>
        </w:trPr>
        <w:tc>
          <w:tcPr>
            <w:tcW w:w="3600" w:type="dxa"/>
            <w:vMerge/>
          </w:tcPr>
          <w:p w14:paraId="206DFD53" w14:textId="77777777" w:rsidR="004A4C49" w:rsidRPr="004048B0" w:rsidRDefault="004A4C49" w:rsidP="004D4384">
            <w:pPr>
              <w:pStyle w:val="Quote"/>
            </w:pPr>
          </w:p>
        </w:tc>
        <w:tc>
          <w:tcPr>
            <w:tcW w:w="7191" w:type="dxa"/>
          </w:tcPr>
          <w:sdt>
            <w:sdtPr>
              <w:id w:val="855076196"/>
              <w:placeholder>
                <w:docPart w:val="9633F8FCC095464785A8EFB46EA5BD39"/>
              </w:placeholder>
              <w:temporary/>
              <w:showingPlcHdr/>
              <w15:appearance w15:val="hidden"/>
            </w:sdtPr>
            <w:sdtEndPr/>
            <w:sdtContent>
              <w:p w14:paraId="369C109A"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1C35A74F" w14:textId="77777777" w:rsidR="006F5A91" w:rsidRPr="004048B0" w:rsidRDefault="006F5A91" w:rsidP="006F5A91"/>
              <w:p w14:paraId="5160407D"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7496DD7D" w14:textId="77777777" w:rsidR="006F5A91" w:rsidRPr="004048B0" w:rsidRDefault="006F5A91" w:rsidP="006F5A91"/>
              <w:p w14:paraId="5ABBFBB2"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78B3BC18" w14:textId="77777777" w:rsidR="006F5A91" w:rsidRPr="004048B0" w:rsidRDefault="006F5A91" w:rsidP="006F5A91"/>
              <w:p w14:paraId="2243DC28"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5F10E0B4" w14:textId="77777777" w:rsidR="007762BF" w:rsidRPr="004048B0" w:rsidRDefault="007762BF"/>
    <w:p w14:paraId="25894045"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1D73599B" w14:textId="77777777" w:rsidR="005F350F" w:rsidRPr="004048B0" w:rsidRDefault="005F350F"/>
    <w:tbl>
      <w:tblPr>
        <w:tblW w:w="0" w:type="auto"/>
        <w:tblLook w:val="0600" w:firstRow="0" w:lastRow="0" w:firstColumn="0" w:lastColumn="0" w:noHBand="1" w:noVBand="1"/>
      </w:tblPr>
      <w:tblGrid>
        <w:gridCol w:w="10800"/>
      </w:tblGrid>
      <w:tr w:rsidR="004A4C49" w:rsidRPr="004048B0" w14:paraId="7D60D708" w14:textId="77777777" w:rsidTr="00F32B21">
        <w:trPr>
          <w:trHeight w:val="432"/>
        </w:trPr>
        <w:tc>
          <w:tcPr>
            <w:tcW w:w="10800" w:type="dxa"/>
          </w:tcPr>
          <w:p w14:paraId="6D414E2C" w14:textId="77777777" w:rsidR="004A4C49" w:rsidRPr="004048B0" w:rsidRDefault="004A4C49" w:rsidP="00D51608">
            <w:pPr>
              <w:rPr>
                <w:noProof/>
              </w:rPr>
            </w:pPr>
            <w:r w:rsidRPr="004048B0">
              <w:rPr>
                <w:noProof/>
                <w:lang w:eastAsia="en-AU"/>
              </w:rPr>
              <w:drawing>
                <wp:inline distT="0" distB="0" distL="0" distR="0" wp14:anchorId="3396A547" wp14:editId="354F6664">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286000" cy="222740"/>
                          </a:xfrm>
                          <a:prstGeom prst="rect">
                            <a:avLst/>
                          </a:prstGeom>
                        </pic:spPr>
                      </pic:pic>
                    </a:graphicData>
                  </a:graphic>
                </wp:inline>
              </w:drawing>
            </w:r>
          </w:p>
        </w:tc>
      </w:tr>
      <w:tr w:rsidR="004A4C49" w:rsidRPr="004048B0" w14:paraId="61A0F029" w14:textId="77777777" w:rsidTr="00FE44CB">
        <w:trPr>
          <w:trHeight w:val="1440"/>
        </w:trPr>
        <w:tc>
          <w:tcPr>
            <w:tcW w:w="10800" w:type="dxa"/>
          </w:tcPr>
          <w:p w14:paraId="0726413A" w14:textId="77777777" w:rsidR="004A4C49" w:rsidRPr="004048B0" w:rsidRDefault="00C6170B" w:rsidP="004048B0">
            <w:pPr>
              <w:pStyle w:val="Heading2"/>
            </w:pPr>
            <w:sdt>
              <w:sdtPr>
                <w:id w:val="2025126663"/>
                <w:placeholder>
                  <w:docPart w:val="B9F160C01B9C437792358C0BE7A748EE"/>
                </w:placeholder>
                <w:temporary/>
                <w:showingPlcHdr/>
                <w15:appearance w15:val="hidden"/>
              </w:sdtPr>
              <w:sdtEndPr/>
              <w:sdtContent>
                <w:r w:rsidR="006F5A91" w:rsidRPr="004048B0">
                  <w:rPr>
                    <w:rStyle w:val="Heading2Char"/>
                    <w:caps/>
                  </w:rPr>
                  <w:t>Results from last year</w:t>
                </w:r>
              </w:sdtContent>
            </w:sdt>
          </w:p>
        </w:tc>
      </w:tr>
      <w:tr w:rsidR="004A4C49" w:rsidRPr="004048B0" w14:paraId="60C2F45E" w14:textId="77777777" w:rsidTr="00F32B21">
        <w:trPr>
          <w:trHeight w:val="1764"/>
        </w:trPr>
        <w:tc>
          <w:tcPr>
            <w:tcW w:w="10800" w:type="dxa"/>
          </w:tcPr>
          <w:sdt>
            <w:sdtPr>
              <w:id w:val="160512444"/>
              <w:placeholder>
                <w:docPart w:val="E48B7B7631BC435CB4EA9A1590ECE8B4"/>
              </w:placeholder>
              <w:temporary/>
              <w:showingPlcHdr/>
              <w15:appearance w15:val="hidden"/>
            </w:sdtPr>
            <w:sdtEndPr/>
            <w:sdtContent>
              <w:p w14:paraId="762A4788"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4F072929"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674EFB35" w14:textId="77777777" w:rsidTr="008F1ABD">
        <w:trPr>
          <w:trHeight w:val="288"/>
        </w:trPr>
        <w:tc>
          <w:tcPr>
            <w:tcW w:w="10800" w:type="dxa"/>
          </w:tcPr>
          <w:p w14:paraId="32259842" w14:textId="77777777" w:rsidR="0072626F" w:rsidRPr="004048B0" w:rsidRDefault="0072626F" w:rsidP="004A4C49"/>
        </w:tc>
      </w:tr>
      <w:tr w:rsidR="001E17E9" w:rsidRPr="004048B0" w14:paraId="5EADA571" w14:textId="77777777" w:rsidTr="008F1ABD">
        <w:trPr>
          <w:trHeight w:val="288"/>
        </w:trPr>
        <w:tc>
          <w:tcPr>
            <w:tcW w:w="10800" w:type="dxa"/>
          </w:tcPr>
          <w:p w14:paraId="00AF4318" w14:textId="77777777" w:rsidR="001E17E9" w:rsidRPr="004048B0" w:rsidRDefault="001E17E9" w:rsidP="004A4C49"/>
        </w:tc>
      </w:tr>
      <w:tr w:rsidR="00B13CF5" w:rsidRPr="004048B0" w14:paraId="06340D52" w14:textId="77777777" w:rsidTr="00F32B21">
        <w:trPr>
          <w:trHeight w:val="1656"/>
        </w:trPr>
        <w:tc>
          <w:tcPr>
            <w:tcW w:w="10800" w:type="dxa"/>
          </w:tcPr>
          <w:p w14:paraId="46B0C2F5" w14:textId="162B61AE" w:rsidR="00B13CF5" w:rsidRPr="004048B0" w:rsidRDefault="00B13CF5" w:rsidP="0053179B">
            <w:pPr>
              <w:pStyle w:val="TableHeader"/>
            </w:pPr>
          </w:p>
        </w:tc>
      </w:tr>
    </w:tbl>
    <w:p w14:paraId="15EFADE0"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49394" w14:textId="77777777" w:rsidR="00C6170B" w:rsidRDefault="00C6170B" w:rsidP="006B633A">
      <w:r>
        <w:separator/>
      </w:r>
    </w:p>
  </w:endnote>
  <w:endnote w:type="continuationSeparator" w:id="0">
    <w:p w14:paraId="3B0AC2D0" w14:textId="77777777" w:rsidR="00C6170B" w:rsidRDefault="00C6170B"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145DE" w14:textId="720E5774" w:rsidR="006B633A" w:rsidRPr="006F5A91" w:rsidRDefault="00485325" w:rsidP="006F5A91">
    <w:pPr>
      <w:pStyle w:val="Footer"/>
    </w:pPr>
    <w:r>
      <w:rPr>
        <w:rFonts w:ascii="Calibri" w:hAnsi="Calibri" w:cs="Calibri"/>
        <w:color w:val="000000"/>
      </w:rPr>
      <w:t>EPROJECT - LUXURY STAY HOSPITALITY</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F0173" w14:textId="77777777" w:rsidR="006F5A91" w:rsidRPr="006F5A91" w:rsidRDefault="00C6170B" w:rsidP="006F5A91">
    <w:pPr>
      <w:pStyle w:val="Footer"/>
    </w:pPr>
    <w:sdt>
      <w:sdtPr>
        <w:rPr>
          <w:rFonts w:ascii="Calibri" w:hAnsi="Calibri" w:cs="Calibri"/>
          <w:color w:val="000000"/>
          <w:lang w:val="en-AU"/>
        </w:rPr>
        <w:id w:val="1305126051"/>
        <w:placeholder>
          <w:docPart w:val="BDF4429727BE45169C1630EEA70CE7A3"/>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9D00A" w14:textId="0076A9B3" w:rsidR="00485325" w:rsidRPr="006F5A91" w:rsidRDefault="00485325" w:rsidP="006F5A91">
    <w:pPr>
      <w:pStyle w:val="Footer"/>
    </w:pPr>
    <w:r>
      <w:rPr>
        <w:rFonts w:ascii="Calibri" w:hAnsi="Calibri" w:cs="Calibri"/>
        <w:color w:val="000000"/>
      </w:rPr>
      <w:t>EPROJECT - LUXURY STAY HOSPITALITY</w:t>
    </w:r>
    <w:r w:rsidRPr="004048B0">
      <w:rPr>
        <w:rFonts w:ascii="Calibri" w:hAnsi="Calibri" w:cs="Calibri"/>
        <w:color w:val="000000"/>
      </w:rPr>
      <w:t xml:space="preserve"> </w:t>
    </w:r>
    <w:r w:rsidRPr="004048B0">
      <w:rPr>
        <w:rFonts w:ascii="Calibri" w:hAnsi="Calibri" w:cs="Calibri"/>
        <w:color w:val="000000"/>
      </w:rPr>
      <w:t>|</w:t>
    </w:r>
    <w:r>
      <w:t xml:space="preserve"> </w:t>
    </w:r>
    <w:sdt>
      <w:sdtPr>
        <w:id w:val="-166839166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3229F" w14:textId="77777777" w:rsidR="00C6170B" w:rsidRDefault="00C6170B" w:rsidP="006B633A">
      <w:r>
        <w:separator/>
      </w:r>
    </w:p>
  </w:footnote>
  <w:footnote w:type="continuationSeparator" w:id="0">
    <w:p w14:paraId="5777EDF9" w14:textId="77777777" w:rsidR="00C6170B" w:rsidRDefault="00C6170B"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4E3A00"/>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73A98"/>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44A8"/>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436D"/>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85325"/>
    <w:rsid w:val="0049453B"/>
    <w:rsid w:val="00494BE8"/>
    <w:rsid w:val="00495627"/>
    <w:rsid w:val="00497589"/>
    <w:rsid w:val="00497DF7"/>
    <w:rsid w:val="004A4C49"/>
    <w:rsid w:val="004C4BE2"/>
    <w:rsid w:val="004D4384"/>
    <w:rsid w:val="004D4B7B"/>
    <w:rsid w:val="004E3A00"/>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170B"/>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895F7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TMLCode">
    <w:name w:val="HTML Code"/>
    <w:basedOn w:val="DefaultParagraphFont"/>
    <w:uiPriority w:val="99"/>
    <w:semiHidden/>
    <w:unhideWhenUsed/>
    <w:rsid w:val="004853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2.sv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8.sv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1F1DC49C24F45F1983454989119FCC3"/>
        <w:category>
          <w:name w:val="General"/>
          <w:gallery w:val="placeholder"/>
        </w:category>
        <w:types>
          <w:type w:val="bbPlcHdr"/>
        </w:types>
        <w:behaviors>
          <w:behavior w:val="content"/>
        </w:behaviors>
        <w:guid w:val="{CD6319A5-D7A6-4565-BB38-38066910582A}"/>
      </w:docPartPr>
      <w:docPartBody>
        <w:p w:rsidR="00000000" w:rsidRDefault="00162307">
          <w:pPr>
            <w:pStyle w:val="E1F1DC49C24F45F1983454989119FCC3"/>
          </w:pPr>
          <w:r w:rsidRPr="004048B0">
            <w:rPr>
              <w:noProof/>
            </w:rPr>
            <w:t>|</w:t>
          </w:r>
        </w:p>
      </w:docPartBody>
    </w:docPart>
    <w:docPart>
      <w:docPartPr>
        <w:name w:val="BDF4429727BE45169C1630EEA70CE7A3"/>
        <w:category>
          <w:name w:val="General"/>
          <w:gallery w:val="placeholder"/>
        </w:category>
        <w:types>
          <w:type w:val="bbPlcHdr"/>
        </w:types>
        <w:behaviors>
          <w:behavior w:val="content"/>
        </w:behaviors>
        <w:guid w:val="{6D4B6F2F-C0C5-443A-9377-5F9D679B7782}"/>
      </w:docPartPr>
      <w:docPartBody>
        <w:p w:rsidR="00000000" w:rsidRDefault="00162307">
          <w:pPr>
            <w:pStyle w:val="BDF4429727BE45169C1630EEA70CE7A3"/>
          </w:pPr>
          <w:r w:rsidRPr="004048B0">
            <w:t>SUBHEADING</w:t>
          </w:r>
        </w:p>
      </w:docPartBody>
    </w:docPart>
    <w:docPart>
      <w:docPartPr>
        <w:name w:val="E85543DA836C4E989408160DEE0BBF41"/>
        <w:category>
          <w:name w:val="General"/>
          <w:gallery w:val="placeholder"/>
        </w:category>
        <w:types>
          <w:type w:val="bbPlcHdr"/>
        </w:types>
        <w:behaviors>
          <w:behavior w:val="content"/>
        </w:behaviors>
        <w:guid w:val="{C7B1B14E-8245-4745-8B91-4ACEE240EBD4}"/>
      </w:docPartPr>
      <w:docPartBody>
        <w:p w:rsidR="00507D6E" w:rsidRPr="004048B0" w:rsidRDefault="00162307" w:rsidP="0053179B">
          <w:pPr>
            <w:pStyle w:val="ListHeader"/>
          </w:pPr>
          <w:r w:rsidRPr="004048B0">
            <w:t xml:space="preserve">BUSINESS </w:t>
          </w:r>
        </w:p>
        <w:p w:rsidR="00000000" w:rsidRDefault="00162307">
          <w:pPr>
            <w:pStyle w:val="E85543DA836C4E989408160DEE0BBF41"/>
          </w:pPr>
          <w:r w:rsidRPr="004048B0">
            <w:t>PRIORITIES</w:t>
          </w:r>
        </w:p>
      </w:docPartBody>
    </w:docPart>
    <w:docPart>
      <w:docPartPr>
        <w:name w:val="6E60C49C462445B08EB7DB3E0645913D"/>
        <w:category>
          <w:name w:val="General"/>
          <w:gallery w:val="placeholder"/>
        </w:category>
        <w:types>
          <w:type w:val="bbPlcHdr"/>
        </w:types>
        <w:behaviors>
          <w:behavior w:val="content"/>
        </w:behaviors>
        <w:guid w:val="{F0076A89-C6F7-4D45-94C5-7CED54BAAD14}"/>
      </w:docPartPr>
      <w:docPartBody>
        <w:p w:rsidR="00507D6E" w:rsidRPr="004048B0" w:rsidRDefault="00162307" w:rsidP="0053179B">
          <w:pPr>
            <w:pStyle w:val="Bullets"/>
          </w:pPr>
          <w:r w:rsidRPr="004048B0">
            <w:t>Increase customer satisfaction by 2%</w:t>
          </w:r>
        </w:p>
        <w:p w:rsidR="00000000" w:rsidRDefault="00162307">
          <w:pPr>
            <w:pStyle w:val="6E60C49C462445B08EB7DB3E0645913D"/>
          </w:pPr>
          <w:r w:rsidRPr="004048B0">
            <w:t>Maintain growth</w:t>
          </w:r>
        </w:p>
      </w:docPartBody>
    </w:docPart>
    <w:docPart>
      <w:docPartPr>
        <w:name w:val="FBD53E36E54A458FA5C27956B13FEBFB"/>
        <w:category>
          <w:name w:val="General"/>
          <w:gallery w:val="placeholder"/>
        </w:category>
        <w:types>
          <w:type w:val="bbPlcHdr"/>
        </w:types>
        <w:behaviors>
          <w:behavior w:val="content"/>
        </w:behaviors>
        <w:guid w:val="{3E659A4F-EFBF-466C-9B81-970FBEFFC4EA}"/>
      </w:docPartPr>
      <w:docPartBody>
        <w:p w:rsidR="00507D6E" w:rsidRPr="004048B0" w:rsidRDefault="00162307" w:rsidP="0053179B">
          <w:pPr>
            <w:pStyle w:val="ListHeader"/>
          </w:pPr>
          <w:r w:rsidRPr="004048B0">
            <w:t xml:space="preserve">ADDED </w:t>
          </w:r>
        </w:p>
        <w:p w:rsidR="00000000" w:rsidRDefault="00162307">
          <w:pPr>
            <w:pStyle w:val="FBD53E36E54A458FA5C27956B13FEBFB"/>
          </w:pPr>
          <w:r w:rsidRPr="004048B0">
            <w:t>PRIORITIES</w:t>
          </w:r>
        </w:p>
      </w:docPartBody>
    </w:docPart>
    <w:docPart>
      <w:docPartPr>
        <w:name w:val="0DA450BCBB134C07A3A41D7B19A27B8B"/>
        <w:category>
          <w:name w:val="General"/>
          <w:gallery w:val="placeholder"/>
        </w:category>
        <w:types>
          <w:type w:val="bbPlcHdr"/>
        </w:types>
        <w:behaviors>
          <w:behavior w:val="content"/>
        </w:behaviors>
        <w:guid w:val="{6BCBEBF9-656A-48FA-9853-72DD7593BC36}"/>
      </w:docPartPr>
      <w:docPartBody>
        <w:p w:rsidR="00507D6E" w:rsidRPr="004048B0" w:rsidRDefault="00162307" w:rsidP="0053179B">
          <w:pPr>
            <w:pStyle w:val="Bullets"/>
          </w:pPr>
          <w:r w:rsidRPr="004048B0">
            <w:t>Improve social media presence</w:t>
          </w:r>
        </w:p>
        <w:p w:rsidR="00000000" w:rsidRDefault="00162307">
          <w:pPr>
            <w:pStyle w:val="0DA450BCBB134C07A3A41D7B19A27B8B"/>
          </w:pPr>
          <w:r w:rsidRPr="004048B0">
            <w:t>Ensure the cost of development stays below budget</w:t>
          </w:r>
        </w:p>
      </w:docPartBody>
    </w:docPart>
    <w:docPart>
      <w:docPartPr>
        <w:name w:val="352720159B0A4576A6A4AAC1EC18CD98"/>
        <w:category>
          <w:name w:val="General"/>
          <w:gallery w:val="placeholder"/>
        </w:category>
        <w:types>
          <w:type w:val="bbPlcHdr"/>
        </w:types>
        <w:behaviors>
          <w:behavior w:val="content"/>
        </w:behaviors>
        <w:guid w:val="{29CFF06B-B130-40F6-AB8A-C7DEA2A9EBEA}"/>
      </w:docPartPr>
      <w:docPartBody>
        <w:p w:rsidR="00000000" w:rsidRDefault="00162307">
          <w:pPr>
            <w:pStyle w:val="352720159B0A4576A6A4AAC1EC18CD98"/>
          </w:pPr>
          <w:r w:rsidRPr="004048B0">
            <w:t xml:space="preserve">EMPLOYEE </w:t>
          </w:r>
          <w:r w:rsidRPr="004048B0">
            <w:t>OPPORTUNITIES</w:t>
          </w:r>
        </w:p>
      </w:docPartBody>
    </w:docPart>
    <w:docPart>
      <w:docPartPr>
        <w:name w:val="763C323625874278A2B7633E5FAC00DA"/>
        <w:category>
          <w:name w:val="General"/>
          <w:gallery w:val="placeholder"/>
        </w:category>
        <w:types>
          <w:type w:val="bbPlcHdr"/>
        </w:types>
        <w:behaviors>
          <w:behavior w:val="content"/>
        </w:behaviors>
        <w:guid w:val="{624205A9-83B7-45FA-B5B9-007091359F0A}"/>
      </w:docPartPr>
      <w:docPartBody>
        <w:p w:rsidR="00507D6E" w:rsidRPr="004048B0" w:rsidRDefault="00162307" w:rsidP="0053179B">
          <w:pPr>
            <w:pStyle w:val="Bullets"/>
          </w:pPr>
          <w:r w:rsidRPr="004048B0">
            <w:t>Interns begin</w:t>
          </w:r>
        </w:p>
        <w:p w:rsidR="00507D6E" w:rsidRPr="004048B0" w:rsidRDefault="00162307" w:rsidP="0053179B">
          <w:pPr>
            <w:pStyle w:val="Bullets"/>
          </w:pPr>
          <w:r w:rsidRPr="004048B0">
            <w:t>Indoor rec leagues</w:t>
          </w:r>
        </w:p>
        <w:p w:rsidR="00000000" w:rsidRDefault="00162307">
          <w:pPr>
            <w:pStyle w:val="763C323625874278A2B7633E5FAC00DA"/>
          </w:pPr>
          <w:r w:rsidRPr="004048B0">
            <w:t>Chess tournaments</w:t>
          </w:r>
        </w:p>
      </w:docPartBody>
    </w:docPart>
    <w:docPart>
      <w:docPartPr>
        <w:name w:val="48C23C0303964FD892F1321056009777"/>
        <w:category>
          <w:name w:val="General"/>
          <w:gallery w:val="placeholder"/>
        </w:category>
        <w:types>
          <w:type w:val="bbPlcHdr"/>
        </w:types>
        <w:behaviors>
          <w:behavior w:val="content"/>
        </w:behaviors>
        <w:guid w:val="{A9FC1ADC-498E-4FC7-8F42-5D31C7AE9BD5}"/>
      </w:docPartPr>
      <w:docPartBody>
        <w:p w:rsidR="00000000" w:rsidRDefault="00162307">
          <w:pPr>
            <w:pStyle w:val="48C23C0303964FD892F1321056009777"/>
          </w:pPr>
          <w:r w:rsidRPr="004048B0">
            <w:t>Goals for Q2</w:t>
          </w:r>
        </w:p>
      </w:docPartBody>
    </w:docPart>
    <w:docPart>
      <w:docPartPr>
        <w:name w:val="731CD617B7E4460CAF9199435D1EA7CF"/>
        <w:category>
          <w:name w:val="General"/>
          <w:gallery w:val="placeholder"/>
        </w:category>
        <w:types>
          <w:type w:val="bbPlcHdr"/>
        </w:types>
        <w:behaviors>
          <w:behavior w:val="content"/>
        </w:behaviors>
        <w:guid w:val="{BDD711C2-A31C-4071-9C94-1C26CCAC5B29}"/>
      </w:docPartPr>
      <w:docPartBody>
        <w:p w:rsidR="00000000" w:rsidRDefault="00162307">
          <w:pPr>
            <w:pStyle w:val="731CD617B7E4460CAF9199435D1EA7CF"/>
          </w:pPr>
          <w:r w:rsidRPr="004048B0">
            <w:t>SUBHEADING</w:t>
          </w:r>
        </w:p>
      </w:docPartBody>
    </w:docPart>
    <w:docPart>
      <w:docPartPr>
        <w:name w:val="7DF284CF3D124C3E85F0D709416D6B94"/>
        <w:category>
          <w:name w:val="General"/>
          <w:gallery w:val="placeholder"/>
        </w:category>
        <w:types>
          <w:type w:val="bbPlcHdr"/>
        </w:types>
        <w:behaviors>
          <w:behavior w:val="content"/>
        </w:behaviors>
        <w:guid w:val="{B2EEF8AA-3D32-4F1C-BE72-4E2CB7471803}"/>
      </w:docPartPr>
      <w:docPartBody>
        <w:p w:rsidR="00000000" w:rsidRDefault="00162307">
          <w:pPr>
            <w:pStyle w:val="7DF284CF3D124C3E85F0D709416D6B94"/>
          </w:pPr>
          <w:r w:rsidRPr="004048B0">
            <w:t xml:space="preserve">Lorem ipsum dolor sit amet consectetur adipiscing. Nisi lacus sed viverra tellus. Orci eu lobortis elementum nibh tellus molestie nunc non. Laoreet </w:t>
          </w:r>
          <w:r w:rsidRPr="004048B0">
            <w:t>suspendisse interdum consectetur libero id faucibus nisl tincidunt. Pharetra massa ultricies mi quis hendrerit dolor. Non tellus orci ac auctor augue mauris augue neque gravida.</w:t>
          </w:r>
        </w:p>
      </w:docPartBody>
    </w:docPart>
    <w:docPart>
      <w:docPartPr>
        <w:name w:val="2B60357B201D402E91F909A30A86A1AD"/>
        <w:category>
          <w:name w:val="General"/>
          <w:gallery w:val="placeholder"/>
        </w:category>
        <w:types>
          <w:type w:val="bbPlcHdr"/>
        </w:types>
        <w:behaviors>
          <w:behavior w:val="content"/>
        </w:behaviors>
        <w:guid w:val="{24488720-DFA2-434E-B887-4A58E757680A}"/>
      </w:docPartPr>
      <w:docPartBody>
        <w:p w:rsidR="00000000" w:rsidRDefault="00162307">
          <w:pPr>
            <w:pStyle w:val="2B60357B201D402E91F909A30A86A1AD"/>
          </w:pPr>
          <w:r w:rsidRPr="004048B0">
            <w:t>SUBHEADING</w:t>
          </w:r>
        </w:p>
      </w:docPartBody>
    </w:docPart>
    <w:docPart>
      <w:docPartPr>
        <w:name w:val="4D841439E6314DCC92C04D94A761A062"/>
        <w:category>
          <w:name w:val="General"/>
          <w:gallery w:val="placeholder"/>
        </w:category>
        <w:types>
          <w:type w:val="bbPlcHdr"/>
        </w:types>
        <w:behaviors>
          <w:behavior w:val="content"/>
        </w:behaviors>
        <w:guid w:val="{E78EF3DD-6DAD-4756-B0BE-AEC94E1BACFA}"/>
      </w:docPartPr>
      <w:docPartBody>
        <w:p w:rsidR="00000000" w:rsidRDefault="00162307">
          <w:pPr>
            <w:pStyle w:val="4D841439E6314DCC92C04D94A761A062"/>
          </w:pPr>
          <w:r w:rsidRPr="004048B0">
            <w:t>Lorem ipsum dolor sit amet consectetur adipiscing. Nisi lacus sed v</w:t>
          </w:r>
          <w:r w:rsidRPr="004048B0">
            <w:t>iverra tellus. Orci eu lobortis elementum nibh tellus molestie nunc non. Laoreet suspendisse interdum consectetur libero id faucibus nisl tincidunt. Pharetra massa ultricies mi quis hendrerit dolor. Non tellus orci ac auctor augue mauris augue neque gravid</w:t>
          </w:r>
          <w:r w:rsidRPr="004048B0">
            <w:t>a.</w:t>
          </w:r>
        </w:p>
      </w:docPartBody>
    </w:docPart>
    <w:docPart>
      <w:docPartPr>
        <w:name w:val="E352CB318E074376914C0A9655A49FBF"/>
        <w:category>
          <w:name w:val="General"/>
          <w:gallery w:val="placeholder"/>
        </w:category>
        <w:types>
          <w:type w:val="bbPlcHdr"/>
        </w:types>
        <w:behaviors>
          <w:behavior w:val="content"/>
        </w:behaviors>
        <w:guid w:val="{429B9AFE-C1D3-4BFC-A27B-9F37AD0A52C4}"/>
      </w:docPartPr>
      <w:docPartBody>
        <w:p w:rsidR="00000000" w:rsidRDefault="00162307">
          <w:pPr>
            <w:pStyle w:val="E352CB318E074376914C0A9655A49FBF"/>
          </w:pPr>
          <w:r w:rsidRPr="004048B0">
            <w:t>SUBHEADING</w:t>
          </w:r>
        </w:p>
      </w:docPartBody>
    </w:docPart>
    <w:docPart>
      <w:docPartPr>
        <w:name w:val="C9395360656A4983ADDC6604AA9D56CB"/>
        <w:category>
          <w:name w:val="General"/>
          <w:gallery w:val="placeholder"/>
        </w:category>
        <w:types>
          <w:type w:val="bbPlcHdr"/>
        </w:types>
        <w:behaviors>
          <w:behavior w:val="content"/>
        </w:behaviors>
        <w:guid w:val="{B7CB0040-1B1D-4D64-B6D5-DDBC7629F9AF}"/>
      </w:docPartPr>
      <w:docPartBody>
        <w:p w:rsidR="00507D6E" w:rsidRPr="004048B0" w:rsidRDefault="00162307" w:rsidP="00C17936">
          <w:r w:rsidRPr="004048B0">
            <w:t xml:space="preserve">Lorem ipsum dolor sit amet consectetur adipiscing. Nisi lacus sed viverra tellus. Orci eu lobortis elementum nibh tellus molestie nunc non. Laoreet suspendisse interdum consectetur libero id faucibus nisl tincidunt. Pharetra massa </w:t>
          </w:r>
          <w:r w:rsidRPr="004048B0">
            <w:t>ultricies mi quis hendrerit dolor. Non tellus orci ac auctor augue mauris augue neque gravida.</w:t>
          </w:r>
        </w:p>
        <w:p w:rsidR="00507D6E" w:rsidRPr="004048B0" w:rsidRDefault="00162307" w:rsidP="00C17936"/>
        <w:p w:rsidR="00000000" w:rsidRDefault="00162307">
          <w:pPr>
            <w:pStyle w:val="C9395360656A4983ADDC6604AA9D56CB"/>
          </w:pPr>
          <w:r w:rsidRPr="004048B0">
            <w:t xml:space="preserve">Lorem ipsum dolor sit amet, consectetur adipiscing elit, sed do eiusmod tempor incididunt ut labore et dolore magna aliqua. Quis eleifend quam adipiscing vitae </w:t>
          </w:r>
          <w:r w:rsidRPr="004048B0">
            <w:t>proin sagittis nisl rhoncus mattis. At tellus at urna condimentum mattis. Odio aenean sed adipiscing diam donec adipiscing tristique. Molestie ac feugiat sed lectus vestibulum mattis ullamcorper velit sed. Cursus in hac habitasse platea dictumst quisque sa</w:t>
          </w:r>
          <w:r w:rsidRPr="004048B0">
            <w:t>gittis purus sit. Cursus sit amet dictum sit amet justo donec</w:t>
          </w:r>
        </w:p>
      </w:docPartBody>
    </w:docPart>
    <w:docPart>
      <w:docPartPr>
        <w:name w:val="976B94656F4F482BA559D5ABA337257A"/>
        <w:category>
          <w:name w:val="General"/>
          <w:gallery w:val="placeholder"/>
        </w:category>
        <w:types>
          <w:type w:val="bbPlcHdr"/>
        </w:types>
        <w:behaviors>
          <w:behavior w:val="content"/>
        </w:behaviors>
        <w:guid w:val="{8F423DD8-98F8-4E52-BA12-4A07E0FFC095}"/>
      </w:docPartPr>
      <w:docPartBody>
        <w:p w:rsidR="00000000" w:rsidRDefault="00162307">
          <w:pPr>
            <w:pStyle w:val="976B94656F4F482BA559D5ABA337257A"/>
          </w:pPr>
          <w:r w:rsidRPr="004D4384">
            <w:t>Lorem ipsum dolor sit amet, consectetur adipiscing elit.</w:t>
          </w:r>
        </w:p>
      </w:docPartBody>
    </w:docPart>
    <w:docPart>
      <w:docPartPr>
        <w:name w:val="5026625DE6E445A3B54B87764DEF198F"/>
        <w:category>
          <w:name w:val="General"/>
          <w:gallery w:val="placeholder"/>
        </w:category>
        <w:types>
          <w:type w:val="bbPlcHdr"/>
        </w:types>
        <w:behaviors>
          <w:behavior w:val="content"/>
        </w:behaviors>
        <w:guid w:val="{938B8C11-CCAE-49C5-80F0-DDFCB07CDA30}"/>
      </w:docPartPr>
      <w:docPartBody>
        <w:p w:rsidR="00000000" w:rsidRDefault="00162307">
          <w:pPr>
            <w:pStyle w:val="5026625DE6E445A3B54B87764DEF198F"/>
          </w:pPr>
          <w:r w:rsidRPr="004048B0">
            <w:t xml:space="preserve">WHAT’S NEXT </w:t>
          </w:r>
        </w:p>
      </w:docPartBody>
    </w:docPart>
    <w:docPart>
      <w:docPartPr>
        <w:name w:val="9633F8FCC095464785A8EFB46EA5BD39"/>
        <w:category>
          <w:name w:val="General"/>
          <w:gallery w:val="placeholder"/>
        </w:category>
        <w:types>
          <w:type w:val="bbPlcHdr"/>
        </w:types>
        <w:behaviors>
          <w:behavior w:val="content"/>
        </w:behaviors>
        <w:guid w:val="{541939B8-821C-480B-B43C-C380733A2426}"/>
      </w:docPartPr>
      <w:docPartBody>
        <w:p w:rsidR="00507D6E" w:rsidRPr="004048B0" w:rsidRDefault="00162307" w:rsidP="006F5A91">
          <w:r w:rsidRPr="004048B0">
            <w:t>Lorem ipsum dolor sit amet, consectetur adipiscing elit, sed do eiusmod tempor incididunt ut labore et dolore magna aliqua. Feugiat vivamus at augue eget.</w:t>
          </w:r>
          <w:r w:rsidRPr="004048B0">
            <w:t xml:space="preserve"> Vitae turpis massa sed elementum tempus. Bibendum enim facilisis gravida neque. Aenean euismod elementum nisi quis eleifend quam adipiscing vitae proin. Facilisi nullam vehicula ipsum a. Integer enim neque volutpat ac tincidunt vitae semper. Proin sagitti</w:t>
          </w:r>
          <w:r w:rsidRPr="004048B0">
            <w:t>s nisl rhoncus mattis rhoncus. Morbi tristique senectus et netus. Purus ut faucibus pulvinar elementum integer.</w:t>
          </w:r>
        </w:p>
        <w:p w:rsidR="00507D6E" w:rsidRPr="004048B0" w:rsidRDefault="00162307" w:rsidP="006F5A91"/>
        <w:p w:rsidR="00507D6E" w:rsidRPr="004048B0" w:rsidRDefault="00162307" w:rsidP="006F5A91">
          <w:r w:rsidRPr="004048B0">
            <w:t xml:space="preserve">Lorem ipsum dolor sit amet, consectetur adipiscing elit, sed do eiusmod tempor incididunt ut labore et dolore magna aliqua. Quis eleifend quam </w:t>
          </w:r>
          <w:r w:rsidRPr="004048B0">
            <w:t>adipiscing vitae proin sagittis nisl rhoncus mattis. At tellus at urna condimentum mattis. Odio aenean sed adipiscing diam donec adipiscing tristique. Molestie ac feugiat sed lectus vestibulum mattis ullamcorper velit sed. Cursus in hac habitasse platea di</w:t>
          </w:r>
          <w:r w:rsidRPr="004048B0">
            <w:t>ctumst quisque sagittis purus sit. Cursus sit amet dictum sit amet justo donec</w:t>
          </w:r>
        </w:p>
        <w:p w:rsidR="00507D6E" w:rsidRPr="004048B0" w:rsidRDefault="00162307" w:rsidP="006F5A91"/>
        <w:p w:rsidR="00507D6E" w:rsidRPr="004048B0" w:rsidRDefault="00162307" w:rsidP="006F5A91">
          <w:r w:rsidRPr="004048B0">
            <w:t>Ut ornare lectus sit amet est placerat. Tincidunt vitae semper quis lectus nulla at volutpat. Sit amet nisl suscipit adipiscing bibendum. Nunc sed id semper risus in hendrerit.</w:t>
          </w:r>
          <w:r w:rsidRPr="004048B0">
            <w:t xml:space="preserve"> Tincidunt praesent semper feugiat nibh sed pulvinar proin gravida. Sed felis eget velit aliquet sagittis. Porta lorem mollis aliquam ut porttitor leo a diam. Mattis molestie a iaculis at erat pellentesque adipiscing commodo. Mi proin sed libero enim sed. </w:t>
          </w:r>
          <w:r w:rsidRPr="004048B0">
            <w:t>Egestas diam in arcu cursus euismod quis. Massa ultricies mi quis hendrerit dolor magna. Fermentum iaculis eu non diam phasellus vestibulum.</w:t>
          </w:r>
        </w:p>
        <w:p w:rsidR="00507D6E" w:rsidRPr="004048B0" w:rsidRDefault="00162307" w:rsidP="006F5A91"/>
        <w:p w:rsidR="00000000" w:rsidRDefault="00162307">
          <w:pPr>
            <w:pStyle w:val="9633F8FCC095464785A8EFB46EA5BD39"/>
          </w:pPr>
          <w:r w:rsidRPr="004048B0">
            <w:t>Eu lobortis elementum nibh tellus molestie nunc non. Consectetur lorem donec massa sapien faucibus et molestie. Co</w:t>
          </w:r>
          <w:r w:rsidRPr="004048B0">
            <w:t>nsequat interdum varius sit amet mattis vulputate enim. Non enim praesent elementum facilisis leo. Elementum eu facilisis sed odio morbi quis commodo. Bibendum enim facilisis gravida neque convallis a cras semper. Risus in hendrerit gravida rutrum quisque.</w:t>
          </w:r>
          <w:r w:rsidRPr="004048B0">
            <w:t xml:space="preserve"> Aliquam eleifend mi in nulla posuere. Malesuada fames ac turpis egestas maecenas. Molestie ac feugiat sed lectus vestibulum mattis. Eget nullam non nisi est sit amet. Pulvinar elementum integer enim neque. Dui accumsan sit amet nulla facilisi morbi</w:t>
          </w:r>
        </w:p>
      </w:docPartBody>
    </w:docPart>
    <w:docPart>
      <w:docPartPr>
        <w:name w:val="B9F160C01B9C437792358C0BE7A748EE"/>
        <w:category>
          <w:name w:val="General"/>
          <w:gallery w:val="placeholder"/>
        </w:category>
        <w:types>
          <w:type w:val="bbPlcHdr"/>
        </w:types>
        <w:behaviors>
          <w:behavior w:val="content"/>
        </w:behaviors>
        <w:guid w:val="{B9513DA3-4189-4BD7-A330-884F001428F3}"/>
      </w:docPartPr>
      <w:docPartBody>
        <w:p w:rsidR="00000000" w:rsidRDefault="00162307">
          <w:pPr>
            <w:pStyle w:val="B9F160C01B9C437792358C0BE7A748EE"/>
          </w:pPr>
          <w:r w:rsidRPr="004048B0">
            <w:rPr>
              <w:rStyle w:val="Heading2Char"/>
            </w:rPr>
            <w:t>Results from last year</w:t>
          </w:r>
        </w:p>
      </w:docPartBody>
    </w:docPart>
    <w:docPart>
      <w:docPartPr>
        <w:name w:val="E48B7B7631BC435CB4EA9A1590ECE8B4"/>
        <w:category>
          <w:name w:val="General"/>
          <w:gallery w:val="placeholder"/>
        </w:category>
        <w:types>
          <w:type w:val="bbPlcHdr"/>
        </w:types>
        <w:behaviors>
          <w:behavior w:val="content"/>
        </w:behaviors>
        <w:guid w:val="{44C380AE-8BF2-4473-B7B4-1CE840CD3A75}"/>
      </w:docPartPr>
      <w:docPartBody>
        <w:p w:rsidR="00507D6E" w:rsidRPr="004048B0" w:rsidRDefault="00162307" w:rsidP="006F5A91">
          <w:pPr>
            <w:spacing w:before="240"/>
          </w:pPr>
          <w:r w:rsidRPr="004048B0">
            <w:t>Lorem ipsum dolor sit amet, consectetur adipiscing elit, sed do eiusmod tempor incididunt ut labore et dolore magna aliqua. Feugiat vivamus at augue eget. Vitae turpis massa</w:t>
          </w:r>
          <w:r w:rsidRPr="004048B0">
            <w:t xml:space="preserve"> sed elementum tempus. Bibendum enim facilisis gravida neque. Aenean euismod elementum nisi quis eleifend quam adipiscing vitae proin. Facilisi nullam vehicula ipsum a. Integer enim neque volutpat ac tincidunt vitae semper. Proin sagittis nisl rhoncus matt</w:t>
          </w:r>
          <w:r w:rsidRPr="004048B0">
            <w:t>is rhoncus. Morbi tristique senectus et netus. Purus ut faucibus pulvinar elementum integer.</w:t>
          </w:r>
        </w:p>
        <w:p w:rsidR="00000000" w:rsidRDefault="00162307">
          <w:pPr>
            <w:pStyle w:val="E48B7B7631BC435CB4EA9A1590ECE8B4"/>
          </w:pPr>
          <w:r w:rsidRPr="004048B0">
            <w:t xml:space="preserve">Ut ornare lectus sit amet est placerat. Tincidunt vitae semper quis lectus nulla at volutpat. Sit amet nisl suscipit adipiscing bibendum. Nunc sed id semper risus </w:t>
          </w:r>
          <w:r w:rsidRPr="004048B0">
            <w:t>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1C0DBF9CACE54920819B92B12147B70F"/>
        <w:category>
          <w:name w:val="General"/>
          <w:gallery w:val="placeholder"/>
        </w:category>
        <w:types>
          <w:type w:val="bbPlcHdr"/>
        </w:types>
        <w:behaviors>
          <w:behavior w:val="content"/>
        </w:behaviors>
        <w:guid w:val="{99CF3275-E657-4579-804B-7C2F6DA83DB7}"/>
      </w:docPartPr>
      <w:docPartBody>
        <w:p w:rsidR="00000000" w:rsidRDefault="00D21E57" w:rsidP="00D21E57">
          <w:pPr>
            <w:pStyle w:val="1C0DBF9CACE54920819B92B12147B70F"/>
          </w:pPr>
          <w:r w:rsidRPr="004048B0">
            <w:rPr>
              <w:noProof/>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E57"/>
    <w:rsid w:val="00162307"/>
    <w:rsid w:val="00D21E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customStyle="1" w:styleId="804E2F377988497098DEA2B55883B2D5">
    <w:name w:val="804E2F377988497098DEA2B55883B2D5"/>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7EB9CA6804DB43E6AAED04DFF56C1F2E">
    <w:name w:val="7EB9CA6804DB43E6AAED04DFF56C1F2E"/>
  </w:style>
  <w:style w:type="character" w:styleId="PlaceholderText">
    <w:name w:val="Placeholder Text"/>
    <w:basedOn w:val="DefaultParagraphFont"/>
    <w:uiPriority w:val="99"/>
    <w:semiHidden/>
    <w:rPr>
      <w:color w:val="808080"/>
    </w:rPr>
  </w:style>
  <w:style w:type="paragraph" w:customStyle="1" w:styleId="D7368ED73E9444B5BC7AE2B9F2B56785">
    <w:name w:val="D7368ED73E9444B5BC7AE2B9F2B56785"/>
  </w:style>
  <w:style w:type="paragraph" w:customStyle="1" w:styleId="E1F1DC49C24F45F1983454989119FCC3">
    <w:name w:val="E1F1DC49C24F45F1983454989119FCC3"/>
  </w:style>
  <w:style w:type="paragraph" w:customStyle="1" w:styleId="71595E9C6444491FB086ACC70C5F81F2">
    <w:name w:val="71595E9C6444491FB086ACC70C5F81F2"/>
  </w:style>
  <w:style w:type="paragraph" w:customStyle="1" w:styleId="C631EE257ABA4EA3AF0E34400674FD62">
    <w:name w:val="C631EE257ABA4EA3AF0E34400674FD62"/>
  </w:style>
  <w:style w:type="paragraph" w:customStyle="1" w:styleId="NormalBold">
    <w:name w:val="Normal Bold"/>
    <w:basedOn w:val="Normal"/>
    <w:uiPriority w:val="8"/>
    <w:qFormat/>
    <w:pPr>
      <w:spacing w:after="0" w:line="240" w:lineRule="auto"/>
    </w:pPr>
    <w:rPr>
      <w:rFonts w:eastAsiaTheme="minorHAnsi"/>
      <w:b/>
      <w:bCs/>
      <w:color w:val="FFFFFF" w:themeColor="background1"/>
    </w:rPr>
  </w:style>
  <w:style w:type="paragraph" w:customStyle="1" w:styleId="81BABA9713ED4C4B9F825B1419D6CD20">
    <w:name w:val="81BABA9713ED4C4B9F825B1419D6CD20"/>
  </w:style>
  <w:style w:type="paragraph" w:customStyle="1" w:styleId="D3945D089EC845CFB220E6DF750C56BA">
    <w:name w:val="D3945D089EC845CFB220E6DF750C56BA"/>
  </w:style>
  <w:style w:type="paragraph" w:customStyle="1" w:styleId="A43A4D181AF74835A255AAFAC2EE937F">
    <w:name w:val="A43A4D181AF74835A255AAFAC2EE937F"/>
  </w:style>
  <w:style w:type="paragraph" w:customStyle="1" w:styleId="BDF4429727BE45169C1630EEA70CE7A3">
    <w:name w:val="BDF4429727BE45169C1630EEA70CE7A3"/>
  </w:style>
  <w:style w:type="paragraph" w:customStyle="1" w:styleId="10FFB6FEEDD2495C926CEF894155A3C3">
    <w:name w:val="10FFB6FEEDD2495C926CEF894155A3C3"/>
  </w:style>
  <w:style w:type="paragraph" w:customStyle="1" w:styleId="45E0EBF8F0AD4BFE963DCB5A0EA5BD59">
    <w:name w:val="45E0EBF8F0AD4BFE963DCB5A0EA5BD59"/>
  </w:style>
  <w:style w:type="paragraph" w:customStyle="1" w:styleId="97D1A39682B64ACCB6878EB3BB0BE3B1">
    <w:name w:val="97D1A39682B64ACCB6878EB3BB0BE3B1"/>
  </w:style>
  <w:style w:type="paragraph" w:customStyle="1" w:styleId="E6BC27264A3C46CE8C447CB93B3CF9EF">
    <w:name w:val="E6BC27264A3C46CE8C447CB93B3CF9EF"/>
  </w:style>
  <w:style w:type="paragraph" w:customStyle="1" w:styleId="ListHeader">
    <w:name w:val="List Header"/>
    <w:basedOn w:val="Normal"/>
    <w:uiPriority w:val="7"/>
    <w:qFormat/>
    <w:pPr>
      <w:spacing w:before="80" w:after="0" w:line="240" w:lineRule="auto"/>
    </w:pPr>
    <w:rPr>
      <w:rFonts w:eastAsiaTheme="minorHAnsi"/>
      <w:spacing w:val="40"/>
      <w:kern w:val="28"/>
      <w:sz w:val="28"/>
    </w:rPr>
  </w:style>
  <w:style w:type="paragraph" w:customStyle="1" w:styleId="E85543DA836C4E989408160DEE0BBF41">
    <w:name w:val="E85543DA836C4E989408160DEE0BBF41"/>
  </w:style>
  <w:style w:type="paragraph" w:customStyle="1" w:styleId="Bullets">
    <w:name w:val="Bullets"/>
    <w:basedOn w:val="Normal"/>
    <w:uiPriority w:val="7"/>
    <w:qFormat/>
    <w:pPr>
      <w:numPr>
        <w:numId w:val="1"/>
      </w:numPr>
      <w:spacing w:before="120" w:after="0" w:line="240" w:lineRule="auto"/>
      <w:ind w:left="360"/>
    </w:pPr>
    <w:rPr>
      <w:rFonts w:eastAsiaTheme="minorHAnsi"/>
    </w:rPr>
  </w:style>
  <w:style w:type="paragraph" w:customStyle="1" w:styleId="6E60C49C462445B08EB7DB3E0645913D">
    <w:name w:val="6E60C49C462445B08EB7DB3E0645913D"/>
  </w:style>
  <w:style w:type="paragraph" w:customStyle="1" w:styleId="FBD53E36E54A458FA5C27956B13FEBFB">
    <w:name w:val="FBD53E36E54A458FA5C27956B13FEBFB"/>
  </w:style>
  <w:style w:type="paragraph" w:customStyle="1" w:styleId="0DA450BCBB134C07A3A41D7B19A27B8B">
    <w:name w:val="0DA450BCBB134C07A3A41D7B19A27B8B"/>
  </w:style>
  <w:style w:type="paragraph" w:customStyle="1" w:styleId="352720159B0A4576A6A4AAC1EC18CD98">
    <w:name w:val="352720159B0A4576A6A4AAC1EC18CD98"/>
  </w:style>
  <w:style w:type="paragraph" w:customStyle="1" w:styleId="763C323625874278A2B7633E5FAC00DA">
    <w:name w:val="763C323625874278A2B7633E5FAC00DA"/>
  </w:style>
  <w:style w:type="paragraph" w:customStyle="1" w:styleId="48C23C0303964FD892F1321056009777">
    <w:name w:val="48C23C0303964FD892F1321056009777"/>
  </w:style>
  <w:style w:type="paragraph" w:customStyle="1" w:styleId="731CD617B7E4460CAF9199435D1EA7CF">
    <w:name w:val="731CD617B7E4460CAF9199435D1EA7CF"/>
  </w:style>
  <w:style w:type="paragraph" w:customStyle="1" w:styleId="7DF284CF3D124C3E85F0D709416D6B94">
    <w:name w:val="7DF284CF3D124C3E85F0D709416D6B94"/>
  </w:style>
  <w:style w:type="paragraph" w:customStyle="1" w:styleId="2B60357B201D402E91F909A30A86A1AD">
    <w:name w:val="2B60357B201D402E91F909A30A86A1AD"/>
  </w:style>
  <w:style w:type="paragraph" w:customStyle="1" w:styleId="4D841439E6314DCC92C04D94A761A062">
    <w:name w:val="4D841439E6314DCC92C04D94A761A062"/>
  </w:style>
  <w:style w:type="paragraph" w:customStyle="1" w:styleId="E352CB318E074376914C0A9655A49FBF">
    <w:name w:val="E352CB318E074376914C0A9655A49FBF"/>
  </w:style>
  <w:style w:type="paragraph" w:customStyle="1" w:styleId="C9395360656A4983ADDC6604AA9D56CB">
    <w:name w:val="C9395360656A4983ADDC6604AA9D56CB"/>
  </w:style>
  <w:style w:type="paragraph" w:customStyle="1" w:styleId="976B94656F4F482BA559D5ABA337257A">
    <w:name w:val="976B94656F4F482BA559D5ABA337257A"/>
  </w:style>
  <w:style w:type="paragraph" w:customStyle="1" w:styleId="5026625DE6E445A3B54B87764DEF198F">
    <w:name w:val="5026625DE6E445A3B54B87764DEF198F"/>
  </w:style>
  <w:style w:type="paragraph" w:customStyle="1" w:styleId="9633F8FCC095464785A8EFB46EA5BD39">
    <w:name w:val="9633F8FCC095464785A8EFB46EA5BD39"/>
  </w:style>
  <w:style w:type="character" w:customStyle="1" w:styleId="Heading2Char">
    <w:name w:val="Heading 2 Char"/>
    <w:basedOn w:val="DefaultParagraphFont"/>
    <w:link w:val="Heading2"/>
    <w:uiPriority w:val="1"/>
    <w:rPr>
      <w:rFonts w:eastAsiaTheme="minorHAnsi"/>
      <w:caps/>
      <w:spacing w:val="80"/>
      <w:sz w:val="72"/>
      <w:szCs w:val="72"/>
    </w:rPr>
  </w:style>
  <w:style w:type="paragraph" w:customStyle="1" w:styleId="B9F160C01B9C437792358C0BE7A748EE">
    <w:name w:val="B9F160C01B9C437792358C0BE7A748EE"/>
  </w:style>
  <w:style w:type="paragraph" w:customStyle="1" w:styleId="E48B7B7631BC435CB4EA9A1590ECE8B4">
    <w:name w:val="E48B7B7631BC435CB4EA9A1590ECE8B4"/>
  </w:style>
  <w:style w:type="paragraph" w:customStyle="1" w:styleId="60ED47B0487D422E98613736B01C2C9E">
    <w:name w:val="60ED47B0487D422E98613736B01C2C9E"/>
  </w:style>
  <w:style w:type="paragraph" w:customStyle="1" w:styleId="1C56D4CAE878472EA09C09A94E9D5F2C">
    <w:name w:val="1C56D4CAE878472EA09C09A94E9D5F2C"/>
  </w:style>
  <w:style w:type="paragraph" w:customStyle="1" w:styleId="BC9A74F150A04176BD095BEB4AE069CC">
    <w:name w:val="BC9A74F150A04176BD095BEB4AE069CC"/>
  </w:style>
  <w:style w:type="paragraph" w:customStyle="1" w:styleId="AD94EF3D7E684568A81E000D146B206B">
    <w:name w:val="AD94EF3D7E684568A81E000D146B206B"/>
  </w:style>
  <w:style w:type="paragraph" w:customStyle="1" w:styleId="780C3CC08D9A418C84E468E220F0F857">
    <w:name w:val="780C3CC08D9A418C84E468E220F0F857"/>
  </w:style>
  <w:style w:type="paragraph" w:customStyle="1" w:styleId="3100D1E21E4245199A7126A5EC298ED1">
    <w:name w:val="3100D1E21E4245199A7126A5EC298ED1"/>
  </w:style>
  <w:style w:type="paragraph" w:customStyle="1" w:styleId="CFC6E7C9B3F24F18B8978E09089B4F72">
    <w:name w:val="CFC6E7C9B3F24F18B8978E09089B4F72"/>
  </w:style>
  <w:style w:type="paragraph" w:customStyle="1" w:styleId="5C9CA03600BC49018221CB74AB8ACB00">
    <w:name w:val="5C9CA03600BC49018221CB74AB8ACB00"/>
  </w:style>
  <w:style w:type="paragraph" w:customStyle="1" w:styleId="63AC15CD62AB47D8BC5A88F3BE4AEB82">
    <w:name w:val="63AC15CD62AB47D8BC5A88F3BE4AEB82"/>
  </w:style>
  <w:style w:type="paragraph" w:customStyle="1" w:styleId="568F185F9E49463EAE1B942097B61D63">
    <w:name w:val="568F185F9E49463EAE1B942097B61D63"/>
  </w:style>
  <w:style w:type="paragraph" w:customStyle="1" w:styleId="6809B781983D45E7952D2F6485051BA0">
    <w:name w:val="6809B781983D45E7952D2F6485051BA0"/>
  </w:style>
  <w:style w:type="paragraph" w:customStyle="1" w:styleId="CE59E034C24C4D19B20DCD6DE5F349E4">
    <w:name w:val="CE59E034C24C4D19B20DCD6DE5F349E4"/>
  </w:style>
  <w:style w:type="paragraph" w:customStyle="1" w:styleId="423AE53640464E5F96AF993823145AFA">
    <w:name w:val="423AE53640464E5F96AF993823145AFA"/>
  </w:style>
  <w:style w:type="paragraph" w:customStyle="1" w:styleId="371776CD770949E88F6E1CE28E92D1BE">
    <w:name w:val="371776CD770949E88F6E1CE28E92D1BE"/>
  </w:style>
  <w:style w:type="paragraph" w:customStyle="1" w:styleId="EEE37C0FBEF64A3287E58399FC46640B">
    <w:name w:val="EEE37C0FBEF64A3287E58399FC46640B"/>
  </w:style>
  <w:style w:type="paragraph" w:customStyle="1" w:styleId="75218B77E4474AB0B68DD8F75B96EC83">
    <w:name w:val="75218B77E4474AB0B68DD8F75B96EC83"/>
  </w:style>
  <w:style w:type="paragraph" w:customStyle="1" w:styleId="ED1F996553854681A75515C3F6D7AD27">
    <w:name w:val="ED1F996553854681A75515C3F6D7AD27"/>
  </w:style>
  <w:style w:type="paragraph" w:customStyle="1" w:styleId="E3AE303817D14B40A4FDC904C06B3636">
    <w:name w:val="E3AE303817D14B40A4FDC904C06B3636"/>
  </w:style>
  <w:style w:type="paragraph" w:customStyle="1" w:styleId="0BF7CB0EF40D48A48438F79713340C57">
    <w:name w:val="0BF7CB0EF40D48A48438F79713340C57"/>
  </w:style>
  <w:style w:type="paragraph" w:customStyle="1" w:styleId="564B34A49C774A8680F42F6AB3167907">
    <w:name w:val="564B34A49C774A8680F42F6AB3167907"/>
    <w:rsid w:val="00D21E57"/>
  </w:style>
  <w:style w:type="paragraph" w:customStyle="1" w:styleId="1C1D11DF8DDA4B8194C18D9DCBB02548">
    <w:name w:val="1C1D11DF8DDA4B8194C18D9DCBB02548"/>
    <w:rsid w:val="00D21E57"/>
  </w:style>
  <w:style w:type="paragraph" w:customStyle="1" w:styleId="19F3A1D91B254B8EBC6ACDC8FD744AE9">
    <w:name w:val="19F3A1D91B254B8EBC6ACDC8FD744AE9"/>
    <w:rsid w:val="00D21E57"/>
  </w:style>
  <w:style w:type="paragraph" w:customStyle="1" w:styleId="25B861B237204041A01D646EA0E27C77">
    <w:name w:val="25B861B237204041A01D646EA0E27C77"/>
    <w:rsid w:val="00D21E57"/>
  </w:style>
  <w:style w:type="paragraph" w:customStyle="1" w:styleId="8841726CA24F4CE08962D4A010627AF9">
    <w:name w:val="8841726CA24F4CE08962D4A010627AF9"/>
    <w:rsid w:val="00D21E57"/>
  </w:style>
  <w:style w:type="paragraph" w:customStyle="1" w:styleId="C2E05074C0264A739F1043B98DEEDDB4">
    <w:name w:val="C2E05074C0264A739F1043B98DEEDDB4"/>
    <w:rsid w:val="00D21E57"/>
  </w:style>
  <w:style w:type="paragraph" w:customStyle="1" w:styleId="51FCEE0C534D44519E569D232CE29F79">
    <w:name w:val="51FCEE0C534D44519E569D232CE29F79"/>
    <w:rsid w:val="00D21E57"/>
  </w:style>
  <w:style w:type="paragraph" w:customStyle="1" w:styleId="58200EC37210477F96B1BB05A3CE5BFE">
    <w:name w:val="58200EC37210477F96B1BB05A3CE5BFE"/>
    <w:rsid w:val="00D21E57"/>
  </w:style>
  <w:style w:type="paragraph" w:customStyle="1" w:styleId="E2E05467106647AE88E5458FDD4E6AFD">
    <w:name w:val="E2E05467106647AE88E5458FDD4E6AFD"/>
    <w:rsid w:val="00D21E57"/>
  </w:style>
  <w:style w:type="paragraph" w:customStyle="1" w:styleId="57F10FB8A6D744F1B4294C23C245E36E">
    <w:name w:val="57F10FB8A6D744F1B4294C23C245E36E"/>
    <w:rsid w:val="00D21E57"/>
  </w:style>
  <w:style w:type="paragraph" w:customStyle="1" w:styleId="7AC59B537A6342C68E5D20680CB432B6">
    <w:name w:val="7AC59B537A6342C68E5D20680CB432B6"/>
    <w:rsid w:val="00D21E57"/>
  </w:style>
  <w:style w:type="paragraph" w:customStyle="1" w:styleId="E4D5A18F56884C0DBB2CD67AB2F6A889">
    <w:name w:val="E4D5A18F56884C0DBB2CD67AB2F6A889"/>
    <w:rsid w:val="00D21E57"/>
  </w:style>
  <w:style w:type="paragraph" w:customStyle="1" w:styleId="5B918090607844E7A829C29D40478B82">
    <w:name w:val="5B918090607844E7A829C29D40478B82"/>
    <w:rsid w:val="00D21E57"/>
  </w:style>
  <w:style w:type="paragraph" w:customStyle="1" w:styleId="5444CDBEE07C46B3AE0C1C1B06200381">
    <w:name w:val="5444CDBEE07C46B3AE0C1C1B06200381"/>
    <w:rsid w:val="00D21E57"/>
  </w:style>
  <w:style w:type="paragraph" w:customStyle="1" w:styleId="C998BDFFB1104EDBA2D807D0BA5758E2">
    <w:name w:val="C998BDFFB1104EDBA2D807D0BA5758E2"/>
    <w:rsid w:val="00D21E57"/>
  </w:style>
  <w:style w:type="paragraph" w:customStyle="1" w:styleId="AB793BA4CD824637B5950D80965C642F">
    <w:name w:val="AB793BA4CD824637B5950D80965C642F"/>
    <w:rsid w:val="00D21E57"/>
  </w:style>
  <w:style w:type="paragraph" w:customStyle="1" w:styleId="F23A5B25D7AC4B0FBA1C776F447FEAED">
    <w:name w:val="F23A5B25D7AC4B0FBA1C776F447FEAED"/>
    <w:rsid w:val="00D21E57"/>
  </w:style>
  <w:style w:type="paragraph" w:customStyle="1" w:styleId="D5566420D8C94822B308C65149ED7D7E">
    <w:name w:val="D5566420D8C94822B308C65149ED7D7E"/>
    <w:rsid w:val="00D21E57"/>
  </w:style>
  <w:style w:type="paragraph" w:customStyle="1" w:styleId="70D3080F8E134D308342EAB7BA4699E9">
    <w:name w:val="70D3080F8E134D308342EAB7BA4699E9"/>
    <w:rsid w:val="00D21E57"/>
  </w:style>
  <w:style w:type="paragraph" w:customStyle="1" w:styleId="4ED1E30B440245B1940B9C8D2273A306">
    <w:name w:val="4ED1E30B440245B1940B9C8D2273A306"/>
    <w:rsid w:val="00D21E57"/>
  </w:style>
  <w:style w:type="paragraph" w:customStyle="1" w:styleId="DB275F9D2F1D46999BA55980F2F0CDFA">
    <w:name w:val="DB275F9D2F1D46999BA55980F2F0CDFA"/>
    <w:rsid w:val="00D21E57"/>
  </w:style>
  <w:style w:type="paragraph" w:customStyle="1" w:styleId="6FFD497C74F54C699614BEEF25E69E1C">
    <w:name w:val="6FFD497C74F54C699614BEEF25E69E1C"/>
    <w:rsid w:val="00D21E57"/>
  </w:style>
  <w:style w:type="paragraph" w:customStyle="1" w:styleId="C0EC5534B6644FDD833ED9C175383F20">
    <w:name w:val="C0EC5534B6644FDD833ED9C175383F20"/>
    <w:rsid w:val="00D21E57"/>
  </w:style>
  <w:style w:type="paragraph" w:customStyle="1" w:styleId="2D59D85478D54F59937975D2063006A8">
    <w:name w:val="2D59D85478D54F59937975D2063006A8"/>
    <w:rsid w:val="00D21E57"/>
  </w:style>
  <w:style w:type="paragraph" w:customStyle="1" w:styleId="549446AA1EC8495F836A1C877FB2B128">
    <w:name w:val="549446AA1EC8495F836A1C877FB2B128"/>
    <w:rsid w:val="00D21E57"/>
  </w:style>
  <w:style w:type="paragraph" w:customStyle="1" w:styleId="9017739CC5AF4BCA9C65EFF94534B09D">
    <w:name w:val="9017739CC5AF4BCA9C65EFF94534B09D"/>
    <w:rsid w:val="00D21E57"/>
  </w:style>
  <w:style w:type="paragraph" w:customStyle="1" w:styleId="FE3198842AB54A648050CA82D7A653B1">
    <w:name w:val="FE3198842AB54A648050CA82D7A653B1"/>
    <w:rsid w:val="00D21E57"/>
  </w:style>
  <w:style w:type="paragraph" w:customStyle="1" w:styleId="D86AA8E76B2A435B8E8ECD58256D3986">
    <w:name w:val="D86AA8E76B2A435B8E8ECD58256D3986"/>
    <w:rsid w:val="00D21E57"/>
  </w:style>
  <w:style w:type="paragraph" w:customStyle="1" w:styleId="13BB00B0A4DA479BBA22DE325E365B32">
    <w:name w:val="13BB00B0A4DA479BBA22DE325E365B32"/>
    <w:rsid w:val="00D21E57"/>
  </w:style>
  <w:style w:type="paragraph" w:customStyle="1" w:styleId="34CB4C054D914718BCEEE1B2483143A2">
    <w:name w:val="34CB4C054D914718BCEEE1B2483143A2"/>
    <w:rsid w:val="00D21E57"/>
  </w:style>
  <w:style w:type="paragraph" w:customStyle="1" w:styleId="0A1D486FE83443598C06F1E1F60D332C">
    <w:name w:val="0A1D486FE83443598C06F1E1F60D332C"/>
    <w:rsid w:val="00D21E57"/>
  </w:style>
  <w:style w:type="paragraph" w:customStyle="1" w:styleId="06201E0A15B2495991A8E41984949085">
    <w:name w:val="06201E0A15B2495991A8E41984949085"/>
    <w:rsid w:val="00D21E57"/>
  </w:style>
  <w:style w:type="paragraph" w:customStyle="1" w:styleId="6D046FBCBF164719AD909E8825F7D2BB">
    <w:name w:val="6D046FBCBF164719AD909E8825F7D2BB"/>
    <w:rsid w:val="00D21E57"/>
  </w:style>
  <w:style w:type="paragraph" w:customStyle="1" w:styleId="6F0B9EACA8A94EE8BEF1E5786395A4AB">
    <w:name w:val="6F0B9EACA8A94EE8BEF1E5786395A4AB"/>
    <w:rsid w:val="00D21E57"/>
  </w:style>
  <w:style w:type="paragraph" w:customStyle="1" w:styleId="138EF031976A49C5A94026757EF42CF9">
    <w:name w:val="138EF031976A49C5A94026757EF42CF9"/>
    <w:rsid w:val="00D21E57"/>
  </w:style>
  <w:style w:type="paragraph" w:customStyle="1" w:styleId="AE413823A17547108BDD3F00B16197C1">
    <w:name w:val="AE413823A17547108BDD3F00B16197C1"/>
    <w:rsid w:val="00D21E57"/>
  </w:style>
  <w:style w:type="paragraph" w:customStyle="1" w:styleId="86B8E61C558849C296D53F01E9967945">
    <w:name w:val="86B8E61C558849C296D53F01E9967945"/>
    <w:rsid w:val="00D21E57"/>
  </w:style>
  <w:style w:type="paragraph" w:customStyle="1" w:styleId="F53A2945224145C594C3C590AA4676D0">
    <w:name w:val="F53A2945224145C594C3C590AA4676D0"/>
    <w:rsid w:val="00D21E57"/>
  </w:style>
  <w:style w:type="paragraph" w:customStyle="1" w:styleId="88A1924A4F5D4D1CBF25BAB0C4236806">
    <w:name w:val="88A1924A4F5D4D1CBF25BAB0C4236806"/>
    <w:rsid w:val="00D21E57"/>
  </w:style>
  <w:style w:type="paragraph" w:customStyle="1" w:styleId="180F4E57D77B4A99A502CC3AC4711389">
    <w:name w:val="180F4E57D77B4A99A502CC3AC4711389"/>
    <w:rsid w:val="00D21E57"/>
  </w:style>
  <w:style w:type="paragraph" w:customStyle="1" w:styleId="20659B94760246D2849A1E20C679F8F9">
    <w:name w:val="20659B94760246D2849A1E20C679F8F9"/>
    <w:rsid w:val="00D21E57"/>
  </w:style>
  <w:style w:type="paragraph" w:customStyle="1" w:styleId="A42D544703AC4502BD56E0198480BBC7">
    <w:name w:val="A42D544703AC4502BD56E0198480BBC7"/>
    <w:rsid w:val="00D21E57"/>
  </w:style>
  <w:style w:type="paragraph" w:customStyle="1" w:styleId="1C0DBF9CACE54920819B92B12147B70F">
    <w:name w:val="1C0DBF9CACE54920819B92B12147B70F"/>
    <w:rsid w:val="00D21E57"/>
  </w:style>
  <w:style w:type="paragraph" w:customStyle="1" w:styleId="93F98A26C8DB45F4BB77FBAECC7076B6">
    <w:name w:val="93F98A26C8DB45F4BB77FBAECC7076B6"/>
    <w:rsid w:val="00D21E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7</Pages>
  <Words>1107</Words>
  <Characters>6315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2024-12-12T07:35:00Z</dcterms:created>
  <dcterms:modified xsi:type="dcterms:W3CDTF">2024-12-12T08:37:00Z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